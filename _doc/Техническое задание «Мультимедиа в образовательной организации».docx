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CA3" w:rsidRPr="00E6041D" w:rsidRDefault="00D86CA3">
      <w:pPr>
        <w:pStyle w:val="1"/>
        <w:numPr>
          <w:ilvl w:val="0"/>
          <w:numId w:val="0"/>
        </w:numPr>
        <w:jc w:val="left"/>
        <w:rPr>
          <w:caps/>
        </w:rPr>
      </w:pPr>
    </w:p>
    <w:p w:rsidR="00D86CA3" w:rsidRPr="00E6041D" w:rsidRDefault="00D86CA3">
      <w:pPr>
        <w:tabs>
          <w:tab w:val="left" w:pos="5727"/>
        </w:tabs>
        <w:jc w:val="center"/>
        <w:rPr>
          <w:b/>
          <w:bCs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43"/>
        <w:gridCol w:w="1818"/>
        <w:gridCol w:w="3646"/>
      </w:tblGrid>
      <w:tr w:rsidR="00D86CA3" w:rsidRPr="00E6041D">
        <w:tc>
          <w:tcPr>
            <w:tcW w:w="3600" w:type="dxa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D86CA3" w:rsidRPr="00E6041D" w:rsidRDefault="00D86CA3">
            <w:pPr>
              <w:jc w:val="center"/>
            </w:pPr>
            <w:r w:rsidRPr="00E6041D">
              <w:t>УТВЕРЖДАЮ</w:t>
            </w:r>
          </w:p>
        </w:tc>
      </w:tr>
      <w:tr w:rsidR="00D86CA3" w:rsidRPr="00E6041D">
        <w:tc>
          <w:tcPr>
            <w:tcW w:w="3600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D86CA3" w:rsidRPr="00E6041D" w:rsidRDefault="001A2A8D">
            <w:pPr>
              <w:jc w:val="center"/>
            </w:pPr>
            <w:r w:rsidRPr="00E6041D">
              <w:t>программист</w:t>
            </w:r>
          </w:p>
        </w:tc>
      </w:tr>
      <w:tr w:rsidR="00D86CA3" w:rsidRPr="00E6041D">
        <w:trPr>
          <w:trHeight w:val="457"/>
        </w:trPr>
        <w:tc>
          <w:tcPr>
            <w:tcW w:w="3600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D86CA3" w:rsidRPr="00E6041D" w:rsidRDefault="00D86CA3" w:rsidP="001A2A8D">
            <w:pPr>
              <w:tabs>
                <w:tab w:val="left" w:pos="5727"/>
              </w:tabs>
              <w:jc w:val="center"/>
            </w:pPr>
            <w:r w:rsidRPr="00E6041D">
              <w:t>_____________</w:t>
            </w:r>
            <w:r w:rsidR="001A2A8D" w:rsidRPr="00E6041D">
              <w:t>/</w:t>
            </w:r>
            <w:r w:rsidR="00B67FA8" w:rsidRPr="00E6041D">
              <w:t xml:space="preserve"> </w:t>
            </w:r>
            <w:r w:rsidR="001A2A8D" w:rsidRPr="00E6041D">
              <w:t>Леонов</w:t>
            </w:r>
            <w:r w:rsidR="00B67FA8" w:rsidRPr="00E6041D">
              <w:t xml:space="preserve"> </w:t>
            </w:r>
            <w:r w:rsidR="001A2A8D" w:rsidRPr="00E6041D">
              <w:t>И.И.</w:t>
            </w:r>
          </w:p>
        </w:tc>
      </w:tr>
      <w:tr w:rsidR="00D86CA3" w:rsidRPr="00E6041D">
        <w:trPr>
          <w:trHeight w:val="519"/>
        </w:trPr>
        <w:tc>
          <w:tcPr>
            <w:tcW w:w="3600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D86CA3" w:rsidRPr="00E6041D" w:rsidRDefault="001A2A8D" w:rsidP="003C18C9">
            <w:pPr>
              <w:tabs>
                <w:tab w:val="left" w:pos="5727"/>
              </w:tabs>
              <w:jc w:val="center"/>
            </w:pPr>
            <w:r w:rsidRPr="00E6041D">
              <w:t>«</w:t>
            </w:r>
            <w:r w:rsidR="00D86CA3" w:rsidRPr="00E6041D">
              <w:t>____</w:t>
            </w:r>
            <w:r w:rsidRPr="00E6041D">
              <w:t>»</w:t>
            </w:r>
            <w:r w:rsidR="00D86CA3" w:rsidRPr="00E6041D">
              <w:t>____________20</w:t>
            </w:r>
            <w:r w:rsidR="0014619D" w:rsidRPr="00E6041D">
              <w:t>21</w:t>
            </w:r>
            <w:r w:rsidR="00B67FA8" w:rsidRPr="00E6041D">
              <w:t xml:space="preserve"> </w:t>
            </w:r>
            <w:r w:rsidRPr="00E6041D">
              <w:t>г.</w:t>
            </w:r>
          </w:p>
        </w:tc>
      </w:tr>
    </w:tbl>
    <w:p w:rsidR="00D86CA3" w:rsidRPr="00E6041D" w:rsidRDefault="00D86CA3">
      <w:pPr>
        <w:jc w:val="center"/>
        <w:rPr>
          <w:b/>
          <w:bCs/>
        </w:rPr>
      </w:pPr>
    </w:p>
    <w:p w:rsidR="00D86CA3" w:rsidRPr="00E6041D" w:rsidRDefault="00D86CA3">
      <w:pPr>
        <w:jc w:val="center"/>
        <w:rPr>
          <w:b/>
          <w:bCs/>
        </w:rPr>
      </w:pPr>
    </w:p>
    <w:p w:rsidR="00D86CA3" w:rsidRPr="00E6041D" w:rsidRDefault="00D86CA3">
      <w:pPr>
        <w:jc w:val="center"/>
        <w:rPr>
          <w:b/>
          <w:bCs/>
        </w:rPr>
      </w:pPr>
    </w:p>
    <w:p w:rsidR="00D86CA3" w:rsidRPr="00E6041D" w:rsidRDefault="00D86CA3">
      <w:pPr>
        <w:jc w:val="center"/>
        <w:rPr>
          <w:b/>
          <w:bCs/>
        </w:rPr>
      </w:pPr>
    </w:p>
    <w:p w:rsidR="00D86CA3" w:rsidRPr="00E6041D" w:rsidRDefault="00D86CA3">
      <w:pPr>
        <w:jc w:val="center"/>
        <w:rPr>
          <w:b/>
          <w:bCs/>
        </w:rPr>
      </w:pPr>
    </w:p>
    <w:p w:rsidR="00D86CA3" w:rsidRPr="00E6041D" w:rsidRDefault="00D86CA3">
      <w:pPr>
        <w:jc w:val="center"/>
        <w:rPr>
          <w:b/>
          <w:bCs/>
        </w:rPr>
      </w:pPr>
    </w:p>
    <w:p w:rsidR="00D86CA3" w:rsidRPr="00E6041D" w:rsidRDefault="00D86CA3">
      <w:pPr>
        <w:jc w:val="center"/>
        <w:rPr>
          <w:b/>
          <w:bCs/>
        </w:rPr>
      </w:pPr>
    </w:p>
    <w:p w:rsidR="00D86CA3" w:rsidRPr="00E6041D" w:rsidRDefault="004F67F1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мультимедиа в образовательной организации</w:t>
      </w:r>
    </w:p>
    <w:p w:rsidR="00D86CA3" w:rsidRPr="00E6041D" w:rsidRDefault="00D86CA3">
      <w:pPr>
        <w:jc w:val="center"/>
        <w:rPr>
          <w:b/>
          <w:bCs/>
          <w:caps/>
          <w:sz w:val="32"/>
        </w:rPr>
      </w:pPr>
    </w:p>
    <w:p w:rsidR="00D86CA3" w:rsidRPr="00E6041D" w:rsidRDefault="00D86CA3">
      <w:pPr>
        <w:jc w:val="center"/>
        <w:rPr>
          <w:b/>
          <w:bCs/>
          <w:sz w:val="32"/>
        </w:rPr>
      </w:pPr>
      <w:r w:rsidRPr="00E6041D">
        <w:rPr>
          <w:b/>
          <w:bCs/>
          <w:sz w:val="32"/>
        </w:rPr>
        <w:t>Техническое</w:t>
      </w:r>
      <w:r w:rsidR="00B67FA8" w:rsidRPr="00E6041D">
        <w:rPr>
          <w:b/>
          <w:bCs/>
          <w:sz w:val="32"/>
        </w:rPr>
        <w:t xml:space="preserve"> </w:t>
      </w:r>
      <w:r w:rsidRPr="00E6041D">
        <w:rPr>
          <w:b/>
          <w:bCs/>
          <w:sz w:val="32"/>
        </w:rPr>
        <w:t>задание</w:t>
      </w:r>
    </w:p>
    <w:p w:rsidR="00D86CA3" w:rsidRPr="00E6041D" w:rsidRDefault="00D86CA3">
      <w:pPr>
        <w:rPr>
          <w:b/>
          <w:bCs/>
          <w:sz w:val="32"/>
        </w:rPr>
      </w:pPr>
    </w:p>
    <w:p w:rsidR="00D86CA3" w:rsidRPr="00E6041D" w:rsidRDefault="00D86CA3">
      <w:pPr>
        <w:jc w:val="center"/>
        <w:rPr>
          <w:b/>
          <w:bCs/>
          <w:sz w:val="32"/>
        </w:rPr>
      </w:pPr>
      <w:r w:rsidRPr="00E6041D">
        <w:rPr>
          <w:b/>
          <w:bCs/>
          <w:sz w:val="32"/>
        </w:rPr>
        <w:t>Лист</w:t>
      </w:r>
      <w:r w:rsidR="00B67FA8" w:rsidRPr="00E6041D">
        <w:rPr>
          <w:b/>
          <w:bCs/>
          <w:sz w:val="32"/>
        </w:rPr>
        <w:t xml:space="preserve"> </w:t>
      </w:r>
      <w:r w:rsidRPr="00E6041D">
        <w:rPr>
          <w:b/>
          <w:bCs/>
          <w:sz w:val="32"/>
        </w:rPr>
        <w:t>утверждения</w:t>
      </w:r>
    </w:p>
    <w:p w:rsidR="00726242" w:rsidRPr="00E6041D" w:rsidRDefault="00726242">
      <w:pPr>
        <w:jc w:val="center"/>
        <w:rPr>
          <w:b/>
          <w:bCs/>
          <w:sz w:val="32"/>
        </w:rPr>
      </w:pPr>
    </w:p>
    <w:bookmarkStart w:id="0" w:name="ДецНомер"/>
    <w:p w:rsidR="00D86CA3" w:rsidRPr="00E6041D" w:rsidRDefault="00B33757">
      <w:pPr>
        <w:jc w:val="center"/>
        <w:rPr>
          <w:b/>
          <w:bCs/>
          <w:caps/>
          <w:sz w:val="32"/>
        </w:rPr>
      </w:pPr>
      <w:r w:rsidRPr="00E6041D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61595</wp:posOffset>
                </wp:positionV>
                <wp:extent cx="431800" cy="5241290"/>
                <wp:effectExtent l="19685" t="18415" r="15240" b="17145"/>
                <wp:wrapNone/>
                <wp:docPr id="1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0C44" w:rsidRDefault="00710C4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0C44" w:rsidRDefault="00710C4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0C44" w:rsidRDefault="00710C4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0C44" w:rsidRDefault="00710C4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0C44" w:rsidRDefault="00710C44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id="Group 32" o:spid="_x0000_s1026" style="position:absolute;left:0;text-align:left;margin-left:-31.15pt;margin-top:4.8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:rsidR="00710C44" w:rsidRDefault="00710C44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710C44" w:rsidRDefault="00710C44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:rsidR="00710C44" w:rsidRDefault="00710C44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:rsidR="00710C44" w:rsidRDefault="00710C44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:rsidR="00710C44" w:rsidRDefault="00710C44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861C5" w:rsidRPr="00E6041D">
        <w:rPr>
          <w:b/>
          <w:bCs/>
          <w:caps/>
          <w:sz w:val="32"/>
        </w:rPr>
        <w:t>RU.02095571.0001</w:t>
      </w:r>
      <w:r w:rsidR="002B7D74" w:rsidRPr="00E6041D">
        <w:rPr>
          <w:b/>
          <w:bCs/>
          <w:caps/>
          <w:sz w:val="32"/>
        </w:rPr>
        <w:t>2-14</w:t>
      </w:r>
      <w:r w:rsidR="00B67FA8" w:rsidRPr="00E6041D">
        <w:rPr>
          <w:b/>
          <w:bCs/>
          <w:caps/>
          <w:sz w:val="32"/>
        </w:rPr>
        <w:t xml:space="preserve"> </w:t>
      </w:r>
      <w:r w:rsidR="006861C5" w:rsidRPr="00E6041D">
        <w:rPr>
          <w:b/>
          <w:bCs/>
          <w:caps/>
          <w:sz w:val="32"/>
        </w:rPr>
        <w:t>ТЗ</w:t>
      </w:r>
      <w:r w:rsidR="00B67FA8" w:rsidRPr="00E6041D">
        <w:rPr>
          <w:b/>
          <w:bCs/>
          <w:caps/>
          <w:sz w:val="32"/>
        </w:rPr>
        <w:t xml:space="preserve"> </w:t>
      </w:r>
      <w:r w:rsidR="006861C5" w:rsidRPr="00E6041D">
        <w:rPr>
          <w:b/>
          <w:bCs/>
          <w:caps/>
          <w:sz w:val="32"/>
        </w:rPr>
        <w:t>01</w:t>
      </w:r>
      <w:bookmarkEnd w:id="0"/>
      <w:r w:rsidR="00D86CA3" w:rsidRPr="00E6041D">
        <w:rPr>
          <w:b/>
          <w:bCs/>
          <w:caps/>
          <w:sz w:val="32"/>
        </w:rPr>
        <w:t>-лу</w:t>
      </w:r>
    </w:p>
    <w:p w:rsidR="00D86CA3" w:rsidRPr="00E6041D" w:rsidRDefault="00D86CA3">
      <w:pPr>
        <w:rPr>
          <w:b/>
          <w:bCs/>
        </w:rPr>
      </w:pPr>
    </w:p>
    <w:p w:rsidR="00D86CA3" w:rsidRPr="00E6041D" w:rsidRDefault="00D86CA3">
      <w:pPr>
        <w:jc w:val="center"/>
        <w:rPr>
          <w:b/>
          <w:bCs/>
        </w:rPr>
      </w:pPr>
    </w:p>
    <w:p w:rsidR="00D86CA3" w:rsidRPr="00E6041D" w:rsidRDefault="00D86CA3">
      <w:pPr>
        <w:rPr>
          <w:b/>
          <w:bCs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427"/>
        <w:gridCol w:w="1820"/>
        <w:gridCol w:w="3660"/>
      </w:tblGrid>
      <w:tr w:rsidR="00D86CA3" w:rsidRPr="00E6041D" w:rsidTr="001A2A8D">
        <w:tc>
          <w:tcPr>
            <w:tcW w:w="353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D86CA3" w:rsidRPr="00E6041D" w:rsidTr="001A2A8D">
        <w:tc>
          <w:tcPr>
            <w:tcW w:w="353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D86CA3" w:rsidRPr="00E6041D" w:rsidTr="001A2A8D">
        <w:trPr>
          <w:trHeight w:val="513"/>
        </w:trPr>
        <w:tc>
          <w:tcPr>
            <w:tcW w:w="353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D86CA3" w:rsidRPr="00E6041D" w:rsidRDefault="00D86CA3" w:rsidP="001A2A8D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D86CA3" w:rsidRPr="00E6041D" w:rsidTr="001A2A8D">
        <w:trPr>
          <w:trHeight w:val="142"/>
        </w:trPr>
        <w:tc>
          <w:tcPr>
            <w:tcW w:w="353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D86CA3" w:rsidRPr="00E6041D" w:rsidTr="001A2A8D">
        <w:trPr>
          <w:trHeight w:hRule="exact" w:val="567"/>
        </w:trPr>
        <w:tc>
          <w:tcPr>
            <w:tcW w:w="353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1A2A8D" w:rsidRPr="00E6041D" w:rsidTr="001A2A8D">
        <w:tc>
          <w:tcPr>
            <w:tcW w:w="3536" w:type="dxa"/>
            <w:vAlign w:val="center"/>
          </w:tcPr>
          <w:p w:rsidR="001A2A8D" w:rsidRPr="00E6041D" w:rsidRDefault="001A2A8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1A2A8D" w:rsidRPr="00E6041D" w:rsidRDefault="001A2A8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1A2A8D" w:rsidRPr="00E6041D" w:rsidRDefault="001A2A8D" w:rsidP="00D86CA3">
            <w:pPr>
              <w:tabs>
                <w:tab w:val="left" w:pos="5727"/>
              </w:tabs>
              <w:jc w:val="center"/>
            </w:pPr>
            <w:r w:rsidRPr="00E6041D">
              <w:t>Руководитель</w:t>
            </w:r>
            <w:r w:rsidR="00B67FA8" w:rsidRPr="00E6041D">
              <w:t xml:space="preserve"> </w:t>
            </w:r>
            <w:r w:rsidRPr="00E6041D">
              <w:t>разработки</w:t>
            </w:r>
          </w:p>
        </w:tc>
      </w:tr>
      <w:tr w:rsidR="001A2A8D" w:rsidRPr="00E6041D" w:rsidTr="001A2A8D">
        <w:tc>
          <w:tcPr>
            <w:tcW w:w="3536" w:type="dxa"/>
            <w:vAlign w:val="center"/>
          </w:tcPr>
          <w:p w:rsidR="001A2A8D" w:rsidRPr="00E6041D" w:rsidRDefault="001A2A8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1A2A8D" w:rsidRPr="00E6041D" w:rsidRDefault="001A2A8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1A2A8D" w:rsidRPr="00E6041D" w:rsidRDefault="001A2A8D" w:rsidP="00D86CA3">
            <w:pPr>
              <w:tabs>
                <w:tab w:val="left" w:pos="5727"/>
              </w:tabs>
              <w:jc w:val="center"/>
            </w:pPr>
            <w:r w:rsidRPr="00E6041D">
              <w:t>программист</w:t>
            </w:r>
          </w:p>
        </w:tc>
      </w:tr>
      <w:tr w:rsidR="001A2A8D" w:rsidRPr="00E6041D" w:rsidTr="001A2A8D">
        <w:trPr>
          <w:trHeight w:val="468"/>
        </w:trPr>
        <w:tc>
          <w:tcPr>
            <w:tcW w:w="3536" w:type="dxa"/>
            <w:vAlign w:val="center"/>
          </w:tcPr>
          <w:p w:rsidR="001A2A8D" w:rsidRPr="00E6041D" w:rsidRDefault="001A2A8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1A2A8D" w:rsidRPr="00E6041D" w:rsidRDefault="001A2A8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1A2A8D" w:rsidRPr="00E6041D" w:rsidRDefault="001A2A8D" w:rsidP="00D86CA3">
            <w:pPr>
              <w:tabs>
                <w:tab w:val="left" w:pos="5727"/>
              </w:tabs>
              <w:jc w:val="center"/>
            </w:pPr>
            <w:r w:rsidRPr="00E6041D">
              <w:t>___________</w:t>
            </w:r>
            <w:r w:rsidR="00B67FA8" w:rsidRPr="00E6041D">
              <w:t xml:space="preserve"> </w:t>
            </w:r>
            <w:r w:rsidRPr="00E6041D">
              <w:t>Леонов</w:t>
            </w:r>
            <w:r w:rsidR="00B67FA8" w:rsidRPr="00E6041D">
              <w:t xml:space="preserve"> </w:t>
            </w:r>
            <w:r w:rsidRPr="00E6041D">
              <w:t>И.И</w:t>
            </w:r>
          </w:p>
        </w:tc>
      </w:tr>
      <w:tr w:rsidR="001A2A8D" w:rsidRPr="00E6041D" w:rsidTr="001A2A8D">
        <w:tc>
          <w:tcPr>
            <w:tcW w:w="3536" w:type="dxa"/>
            <w:vAlign w:val="center"/>
          </w:tcPr>
          <w:p w:rsidR="001A2A8D" w:rsidRPr="00E6041D" w:rsidRDefault="001A2A8D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1A2A8D" w:rsidRPr="00E6041D" w:rsidRDefault="001A2A8D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1A2A8D" w:rsidRPr="00E6041D" w:rsidRDefault="00C44664" w:rsidP="002B7D74">
            <w:pPr>
              <w:tabs>
                <w:tab w:val="left" w:pos="5727"/>
              </w:tabs>
              <w:jc w:val="center"/>
            </w:pPr>
            <w:r w:rsidRPr="00E6041D">
              <w:t>«</w:t>
            </w:r>
            <w:r w:rsidR="001A2A8D" w:rsidRPr="00E6041D">
              <w:t>_____</w:t>
            </w:r>
            <w:r w:rsidRPr="00E6041D">
              <w:t>»</w:t>
            </w:r>
            <w:r w:rsidR="0014619D" w:rsidRPr="00E6041D">
              <w:t>___________2021</w:t>
            </w:r>
            <w:r w:rsidR="00B67FA8" w:rsidRPr="00E6041D">
              <w:t xml:space="preserve"> </w:t>
            </w:r>
            <w:r w:rsidR="001A2A8D" w:rsidRPr="00E6041D">
              <w:t>г.</w:t>
            </w:r>
          </w:p>
        </w:tc>
      </w:tr>
      <w:tr w:rsidR="00D86CA3" w:rsidRPr="00E6041D" w:rsidTr="001A2A8D">
        <w:trPr>
          <w:trHeight w:hRule="exact" w:val="567"/>
        </w:trPr>
        <w:tc>
          <w:tcPr>
            <w:tcW w:w="353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D86CA3" w:rsidRPr="00E6041D" w:rsidTr="001A2A8D">
        <w:tc>
          <w:tcPr>
            <w:tcW w:w="353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</w:pPr>
            <w:r w:rsidRPr="00E6041D">
              <w:t>Исполнитель</w:t>
            </w:r>
          </w:p>
        </w:tc>
      </w:tr>
      <w:tr w:rsidR="00D86CA3" w:rsidRPr="00E6041D" w:rsidTr="001A2A8D">
        <w:tc>
          <w:tcPr>
            <w:tcW w:w="353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D86CA3" w:rsidRPr="00E6041D" w:rsidRDefault="001A2A8D">
            <w:pPr>
              <w:tabs>
                <w:tab w:val="left" w:pos="5727"/>
              </w:tabs>
              <w:jc w:val="center"/>
            </w:pPr>
            <w:r w:rsidRPr="00E6041D">
              <w:t>студент</w:t>
            </w:r>
            <w:r w:rsidR="00B67FA8" w:rsidRPr="00E6041D">
              <w:t xml:space="preserve"> </w:t>
            </w:r>
            <w:r w:rsidRPr="00E6041D">
              <w:t>группы</w:t>
            </w:r>
            <w:r w:rsidR="00B67FA8" w:rsidRPr="00E6041D">
              <w:t xml:space="preserve"> </w:t>
            </w:r>
            <w:r w:rsidRPr="00E6041D">
              <w:t>3</w:t>
            </w:r>
            <w:r w:rsidR="00B67FA8" w:rsidRPr="00E6041D">
              <w:t xml:space="preserve"> </w:t>
            </w:r>
            <w:r w:rsidRPr="00E6041D">
              <w:t>«пин»</w:t>
            </w:r>
            <w:r w:rsidR="00B67FA8" w:rsidRPr="00E6041D">
              <w:t xml:space="preserve"> </w:t>
            </w:r>
          </w:p>
        </w:tc>
      </w:tr>
      <w:tr w:rsidR="00D86CA3" w:rsidRPr="00E6041D" w:rsidTr="001A2A8D">
        <w:trPr>
          <w:trHeight w:val="442"/>
        </w:trPr>
        <w:tc>
          <w:tcPr>
            <w:tcW w:w="353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D86CA3" w:rsidRPr="00E6041D" w:rsidRDefault="00D86CA3" w:rsidP="00C8273F">
            <w:pPr>
              <w:tabs>
                <w:tab w:val="left" w:pos="5727"/>
              </w:tabs>
              <w:jc w:val="center"/>
            </w:pPr>
            <w:r w:rsidRPr="00E6041D">
              <w:t>___</w:t>
            </w:r>
            <w:r w:rsidR="0085323A" w:rsidRPr="00E6041D">
              <w:t>__________</w:t>
            </w:r>
            <w:r w:rsidR="00C8273F" w:rsidRPr="00E6041D">
              <w:t>__________</w:t>
            </w:r>
          </w:p>
        </w:tc>
      </w:tr>
      <w:tr w:rsidR="00D86CA3" w:rsidRPr="00E6041D" w:rsidTr="001A2A8D">
        <w:trPr>
          <w:trHeight w:val="439"/>
        </w:trPr>
        <w:tc>
          <w:tcPr>
            <w:tcW w:w="3536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D86CA3" w:rsidRPr="00E6041D" w:rsidRDefault="00D86CA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D86CA3" w:rsidRPr="00E6041D" w:rsidRDefault="00C44664" w:rsidP="002B7D74">
            <w:pPr>
              <w:tabs>
                <w:tab w:val="left" w:pos="5727"/>
              </w:tabs>
              <w:jc w:val="center"/>
            </w:pPr>
            <w:r w:rsidRPr="00E6041D">
              <w:t>«</w:t>
            </w:r>
            <w:r w:rsidR="00D86CA3" w:rsidRPr="00E6041D">
              <w:t>_____</w:t>
            </w:r>
            <w:r w:rsidRPr="00E6041D">
              <w:t>»</w:t>
            </w:r>
            <w:r w:rsidR="00D86CA3" w:rsidRPr="00E6041D">
              <w:t>___________20</w:t>
            </w:r>
            <w:r w:rsidR="0014619D" w:rsidRPr="00E6041D">
              <w:t>21</w:t>
            </w:r>
            <w:r w:rsidR="00B67FA8" w:rsidRPr="00E6041D">
              <w:t xml:space="preserve"> </w:t>
            </w:r>
            <w:r w:rsidR="001A2A8D" w:rsidRPr="00E6041D">
              <w:t>г.</w:t>
            </w:r>
          </w:p>
        </w:tc>
      </w:tr>
    </w:tbl>
    <w:p w:rsidR="00D86CA3" w:rsidRPr="00E6041D" w:rsidRDefault="00D86CA3">
      <w:pPr>
        <w:rPr>
          <w:b/>
          <w:bCs/>
        </w:rPr>
      </w:pPr>
    </w:p>
    <w:p w:rsidR="00D86CA3" w:rsidRPr="00E6041D" w:rsidRDefault="00D86CA3">
      <w:pPr>
        <w:rPr>
          <w:b/>
          <w:bCs/>
        </w:rPr>
        <w:sectPr w:rsidR="00D86CA3" w:rsidRPr="00E6041D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D86CA3" w:rsidRPr="00E6041D" w:rsidRDefault="00D86CA3">
      <w:pPr>
        <w:rPr>
          <w:b/>
          <w:bCs/>
        </w:rPr>
      </w:pPr>
      <w:r w:rsidRPr="00E6041D">
        <w:rPr>
          <w:b/>
          <w:bCs/>
        </w:rPr>
        <w:lastRenderedPageBreak/>
        <w:t>УТВЕРЖДЕНО</w:t>
      </w:r>
    </w:p>
    <w:p w:rsidR="00D86CA3" w:rsidRPr="00E6041D" w:rsidRDefault="00D86CA3">
      <w:pPr>
        <w:rPr>
          <w:b/>
          <w:bCs/>
        </w:rPr>
      </w:pPr>
      <w:r w:rsidRPr="00E6041D">
        <w:rPr>
          <w:b/>
          <w:bCs/>
        </w:rPr>
        <w:tab/>
      </w:r>
    </w:p>
    <w:p w:rsidR="00D86CA3" w:rsidRPr="00E6041D" w:rsidRDefault="00BF0F32">
      <w:pPr>
        <w:rPr>
          <w:caps/>
        </w:rPr>
      </w:pPr>
      <w:r>
        <w:fldChar w:fldCharType="begin"/>
      </w:r>
      <w:r>
        <w:instrText xml:space="preserve"> REF ДецНомер  \* MERGEFORMAT </w:instrText>
      </w:r>
      <w:r>
        <w:fldChar w:fldCharType="separate"/>
      </w:r>
      <w:r w:rsidR="004F67F1" w:rsidRPr="004F67F1">
        <w:t>RU.02095571.00012-14 ТЗ 01</w:t>
      </w:r>
      <w:r>
        <w:fldChar w:fldCharType="end"/>
      </w:r>
      <w:r w:rsidR="00D86CA3" w:rsidRPr="00E6041D">
        <w:rPr>
          <w:caps/>
        </w:rPr>
        <w:t>-лу</w:t>
      </w: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D86CA3" w:rsidRPr="00E6041D" w:rsidRDefault="00D86CA3">
      <w:pPr>
        <w:rPr>
          <w:b/>
          <w:bCs/>
          <w:caps/>
        </w:rPr>
      </w:pPr>
    </w:p>
    <w:p w:rsidR="004F67F1" w:rsidRPr="00E6041D" w:rsidRDefault="004F67F1" w:rsidP="004F67F1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>мультимедиа в образовательной организации</w:t>
      </w:r>
    </w:p>
    <w:p w:rsidR="00C96895" w:rsidRPr="00E6041D" w:rsidRDefault="00C96895">
      <w:pPr>
        <w:jc w:val="center"/>
        <w:rPr>
          <w:b/>
          <w:bCs/>
          <w:caps/>
          <w:sz w:val="32"/>
        </w:rPr>
      </w:pPr>
    </w:p>
    <w:p w:rsidR="00D86CA3" w:rsidRPr="00E6041D" w:rsidRDefault="00B33757">
      <w:pPr>
        <w:jc w:val="center"/>
        <w:rPr>
          <w:b/>
          <w:bCs/>
          <w:caps/>
          <w:sz w:val="32"/>
        </w:rPr>
      </w:pPr>
      <w:r w:rsidRPr="00E6041D">
        <w:rPr>
          <w:b/>
          <w:bCs/>
          <w:noProof/>
          <w:sz w:val="3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0955" r="22860" b="1460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0C44" w:rsidRDefault="00710C4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0C44" w:rsidRDefault="00710C4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0C44" w:rsidRDefault="00710C4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0C44" w:rsidRDefault="00710C4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0C44" w:rsidRDefault="00710C4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group id="Page_ 1_GropS" o:sp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710C44" w:rsidRDefault="00710C4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710C44" w:rsidRDefault="00710C4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710C44" w:rsidRDefault="00710C4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710C44" w:rsidRDefault="00710C4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710C44" w:rsidRDefault="00710C4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7FA8" w:rsidRPr="00E6041D">
        <w:rPr>
          <w:b/>
          <w:bCs/>
          <w:sz w:val="32"/>
        </w:rPr>
        <w:t xml:space="preserve"> </w:t>
      </w:r>
      <w:r w:rsidR="00D86CA3" w:rsidRPr="00E6041D">
        <w:rPr>
          <w:b/>
          <w:bCs/>
          <w:sz w:val="32"/>
        </w:rPr>
        <w:t>Техническое</w:t>
      </w:r>
      <w:r w:rsidR="00B67FA8" w:rsidRPr="00E6041D">
        <w:rPr>
          <w:b/>
          <w:bCs/>
          <w:sz w:val="32"/>
        </w:rPr>
        <w:t xml:space="preserve"> </w:t>
      </w:r>
      <w:r w:rsidR="00D86CA3" w:rsidRPr="00E6041D">
        <w:rPr>
          <w:b/>
          <w:bCs/>
          <w:sz w:val="32"/>
        </w:rPr>
        <w:t>задание</w:t>
      </w:r>
    </w:p>
    <w:p w:rsidR="00D86CA3" w:rsidRPr="00E6041D" w:rsidRDefault="00D86CA3">
      <w:pPr>
        <w:jc w:val="center"/>
        <w:rPr>
          <w:b/>
          <w:bCs/>
          <w:sz w:val="32"/>
        </w:rPr>
      </w:pPr>
    </w:p>
    <w:p w:rsidR="00D86CA3" w:rsidRPr="00E6041D" w:rsidRDefault="000321AC">
      <w:pPr>
        <w:jc w:val="center"/>
        <w:rPr>
          <w:b/>
          <w:bCs/>
          <w:sz w:val="32"/>
        </w:rPr>
      </w:pPr>
      <w:r w:rsidRPr="00E6041D">
        <w:rPr>
          <w:b/>
          <w:bCs/>
          <w:sz w:val="32"/>
        </w:rPr>
        <w:fldChar w:fldCharType="begin"/>
      </w:r>
      <w:r w:rsidRPr="00E6041D">
        <w:rPr>
          <w:b/>
          <w:bCs/>
          <w:sz w:val="32"/>
        </w:rPr>
        <w:instrText xml:space="preserve"> REF ДецНомер  \* MERGEFORMAT </w:instrText>
      </w:r>
      <w:r w:rsidRPr="00E6041D">
        <w:rPr>
          <w:b/>
          <w:bCs/>
          <w:sz w:val="32"/>
        </w:rPr>
        <w:fldChar w:fldCharType="separate"/>
      </w:r>
      <w:r w:rsidR="004F67F1" w:rsidRPr="004F67F1">
        <w:rPr>
          <w:b/>
          <w:bCs/>
          <w:sz w:val="32"/>
        </w:rPr>
        <w:t>RU.02095571.00012-14 ТЗ 01</w:t>
      </w:r>
      <w:r w:rsidRPr="00E6041D">
        <w:rPr>
          <w:b/>
          <w:bCs/>
          <w:sz w:val="32"/>
        </w:rPr>
        <w:fldChar w:fldCharType="end"/>
      </w:r>
    </w:p>
    <w:p w:rsidR="0014619D" w:rsidRPr="00E6041D" w:rsidRDefault="0014619D">
      <w:pPr>
        <w:jc w:val="center"/>
        <w:rPr>
          <w:b/>
          <w:bCs/>
        </w:rPr>
      </w:pPr>
    </w:p>
    <w:p w:rsidR="0014619D" w:rsidRPr="00E6041D" w:rsidRDefault="0014619D" w:rsidP="0014619D"/>
    <w:p w:rsidR="0014619D" w:rsidRPr="00E6041D" w:rsidRDefault="0014619D" w:rsidP="0014619D"/>
    <w:p w:rsidR="0014619D" w:rsidRPr="00E6041D" w:rsidRDefault="0014619D" w:rsidP="0014619D"/>
    <w:p w:rsidR="00D86CA3" w:rsidRPr="00E6041D" w:rsidRDefault="0014619D" w:rsidP="0014619D">
      <w:pPr>
        <w:tabs>
          <w:tab w:val="center" w:pos="5102"/>
        </w:tabs>
        <w:sectPr w:rsidR="00D86CA3" w:rsidRPr="00E6041D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E6041D">
        <w:tab/>
      </w:r>
    </w:p>
    <w:p w:rsidR="00D86CA3" w:rsidRPr="00E6041D" w:rsidRDefault="00D86CA3">
      <w:pPr>
        <w:pStyle w:val="1"/>
        <w:numPr>
          <w:ilvl w:val="0"/>
          <w:numId w:val="0"/>
        </w:numPr>
        <w:rPr>
          <w:caps/>
        </w:rPr>
      </w:pPr>
      <w:bookmarkStart w:id="1" w:name="_Toc73619550"/>
      <w:r w:rsidRPr="00E6041D">
        <w:rPr>
          <w:caps/>
        </w:rPr>
        <w:lastRenderedPageBreak/>
        <w:t>Аннотация</w:t>
      </w:r>
      <w:bookmarkEnd w:id="1"/>
    </w:p>
    <w:p w:rsidR="00D86CA3" w:rsidRPr="00E6041D" w:rsidRDefault="00D86CA3">
      <w:pPr>
        <w:ind w:firstLine="709"/>
        <w:jc w:val="both"/>
      </w:pPr>
      <w:r w:rsidRPr="00E6041D">
        <w:t>В</w:t>
      </w:r>
      <w:r w:rsidR="00B67FA8" w:rsidRPr="00E6041D">
        <w:t xml:space="preserve"> </w:t>
      </w:r>
      <w:r w:rsidRPr="00E6041D">
        <w:t>данном</w:t>
      </w:r>
      <w:r w:rsidR="00B67FA8" w:rsidRPr="00E6041D">
        <w:t xml:space="preserve"> </w:t>
      </w:r>
      <w:r w:rsidRPr="00E6041D">
        <w:t>программном</w:t>
      </w:r>
      <w:r w:rsidR="00B67FA8" w:rsidRPr="00E6041D">
        <w:t xml:space="preserve"> </w:t>
      </w:r>
      <w:r w:rsidRPr="00E6041D">
        <w:t>документе</w:t>
      </w:r>
      <w:r w:rsidR="00B67FA8" w:rsidRPr="00E6041D">
        <w:t xml:space="preserve"> </w:t>
      </w:r>
      <w:r w:rsidRPr="00E6041D">
        <w:t>приведено</w:t>
      </w:r>
      <w:r w:rsidR="00B67FA8" w:rsidRPr="00E6041D">
        <w:t xml:space="preserve"> </w:t>
      </w:r>
      <w:r w:rsidRPr="00E6041D">
        <w:t>техническое</w:t>
      </w:r>
      <w:r w:rsidR="00B67FA8" w:rsidRPr="00E6041D">
        <w:t xml:space="preserve"> </w:t>
      </w:r>
      <w:r w:rsidRPr="00E6041D">
        <w:t>задание</w:t>
      </w:r>
      <w:r w:rsidR="00B67FA8" w:rsidRPr="00E6041D">
        <w:t xml:space="preserve"> </w:t>
      </w:r>
      <w:r w:rsidRPr="00E6041D">
        <w:t>на</w:t>
      </w:r>
      <w:r w:rsidR="00B67FA8" w:rsidRPr="00E6041D">
        <w:t xml:space="preserve"> </w:t>
      </w:r>
      <w:r w:rsidRPr="00E6041D">
        <w:t>разработку</w:t>
      </w:r>
      <w:r w:rsidR="00B67FA8" w:rsidRPr="00E6041D">
        <w:t xml:space="preserve"> </w:t>
      </w:r>
      <w:r w:rsidR="00124D98" w:rsidRPr="00E6041D">
        <w:rPr>
          <w:lang w:val="en-US"/>
        </w:rPr>
        <w:t>web</w:t>
      </w:r>
      <w:r w:rsidR="00124D98" w:rsidRPr="00E6041D">
        <w:t>-приложения</w:t>
      </w:r>
      <w:r w:rsidR="00A47CCD" w:rsidRPr="00E6041D">
        <w:t xml:space="preserve"> «</w:t>
      </w:r>
      <w:r w:rsidR="00BF0F32">
        <w:fldChar w:fldCharType="begin"/>
      </w:r>
      <w:r w:rsidR="00BF0F32">
        <w:instrText xml:space="preserve"> TITLE  \* FirstCap  \* MERGEFORMAT </w:instrText>
      </w:r>
      <w:r w:rsidR="00BF0F32">
        <w:fldChar w:fldCharType="separate"/>
      </w:r>
      <w:r w:rsidR="004F67F1">
        <w:t>Мультимедиа в образовательной организации</w:t>
      </w:r>
      <w:r w:rsidR="00BF0F32">
        <w:fldChar w:fldCharType="end"/>
      </w:r>
      <w:r w:rsidR="00A47CCD" w:rsidRPr="00E6041D">
        <w:t>»</w:t>
      </w:r>
    </w:p>
    <w:p w:rsidR="00D86CA3" w:rsidRPr="00E6041D" w:rsidRDefault="00D86CA3" w:rsidP="001A785C">
      <w:pPr>
        <w:ind w:firstLine="709"/>
        <w:jc w:val="both"/>
      </w:pPr>
      <w:r w:rsidRPr="00E6041D">
        <w:t>В</w:t>
      </w:r>
      <w:r w:rsidR="00B67FA8" w:rsidRPr="00E6041D">
        <w:t xml:space="preserve"> </w:t>
      </w:r>
      <w:r w:rsidRPr="00E6041D">
        <w:t>данном</w:t>
      </w:r>
      <w:r w:rsidR="00B67FA8" w:rsidRPr="00E6041D">
        <w:t xml:space="preserve"> </w:t>
      </w:r>
      <w:r w:rsidRPr="00E6041D">
        <w:t>программном</w:t>
      </w:r>
      <w:r w:rsidR="00B67FA8" w:rsidRPr="00E6041D">
        <w:t xml:space="preserve"> </w:t>
      </w:r>
      <w:r w:rsidRPr="00E6041D">
        <w:t>документе,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разделе</w:t>
      </w:r>
      <w:r w:rsidR="00B67FA8" w:rsidRPr="00E6041D">
        <w:t xml:space="preserve"> </w:t>
      </w:r>
      <w:r w:rsidRPr="00E6041D">
        <w:t>«Введение»</w:t>
      </w:r>
      <w:r w:rsidR="00B67FA8" w:rsidRPr="00E6041D">
        <w:t xml:space="preserve"> </w:t>
      </w:r>
      <w:r w:rsidRPr="00E6041D">
        <w:t>указано</w:t>
      </w:r>
      <w:r w:rsidR="00B67FA8" w:rsidRPr="00E6041D">
        <w:t xml:space="preserve"> </w:t>
      </w:r>
      <w:r w:rsidRPr="00E6041D">
        <w:t>наименование,</w:t>
      </w:r>
      <w:r w:rsidR="00B67FA8" w:rsidRPr="00E6041D">
        <w:t xml:space="preserve"> </w:t>
      </w:r>
      <w:r w:rsidRPr="00E6041D">
        <w:t>краткая</w:t>
      </w:r>
      <w:r w:rsidR="00B67FA8" w:rsidRPr="00E6041D">
        <w:t xml:space="preserve"> </w:t>
      </w:r>
      <w:r w:rsidRPr="00E6041D">
        <w:t>характеристика</w:t>
      </w:r>
      <w:r w:rsidR="00B67FA8" w:rsidRPr="00E6041D">
        <w:t xml:space="preserve"> </w:t>
      </w:r>
      <w:r w:rsidRPr="00E6041D">
        <w:t>области</w:t>
      </w:r>
      <w:r w:rsidR="00B67FA8" w:rsidRPr="00E6041D">
        <w:t xml:space="preserve"> </w:t>
      </w:r>
      <w:r w:rsidRPr="00E6041D">
        <w:t>применения</w:t>
      </w:r>
      <w:r w:rsidR="00B67FA8" w:rsidRPr="00E6041D">
        <w:t xml:space="preserve"> </w:t>
      </w:r>
      <w:r w:rsidR="001A2A8D" w:rsidRPr="00E6041D">
        <w:t>программного</w:t>
      </w:r>
      <w:r w:rsidR="00B67FA8" w:rsidRPr="00E6041D">
        <w:t xml:space="preserve"> </w:t>
      </w:r>
      <w:r w:rsidR="001A2A8D" w:rsidRPr="00E6041D">
        <w:t>комплекса</w:t>
      </w:r>
      <w:r w:rsidRPr="00E6041D">
        <w:t>.</w:t>
      </w:r>
      <w:r w:rsidR="00B67FA8" w:rsidRPr="00E6041D">
        <w:t xml:space="preserve"> </w:t>
      </w:r>
    </w:p>
    <w:p w:rsidR="00D86CA3" w:rsidRPr="00E6041D" w:rsidRDefault="00D86CA3">
      <w:pPr>
        <w:ind w:firstLine="708"/>
        <w:jc w:val="both"/>
      </w:pPr>
      <w:r w:rsidRPr="00E6041D">
        <w:t>В</w:t>
      </w:r>
      <w:r w:rsidR="00B67FA8" w:rsidRPr="00E6041D">
        <w:t xml:space="preserve"> </w:t>
      </w:r>
      <w:r w:rsidRPr="00E6041D">
        <w:t>разделе</w:t>
      </w:r>
      <w:r w:rsidR="00B67FA8" w:rsidRPr="00E6041D">
        <w:t xml:space="preserve"> </w:t>
      </w:r>
      <w:r w:rsidRPr="00E6041D">
        <w:t>«Основания</w:t>
      </w:r>
      <w:r w:rsidR="00B67FA8" w:rsidRPr="00E6041D">
        <w:t xml:space="preserve"> </w:t>
      </w:r>
      <w:r w:rsidRPr="00E6041D">
        <w:t>для</w:t>
      </w:r>
      <w:r w:rsidR="00B67FA8" w:rsidRPr="00E6041D">
        <w:t xml:space="preserve"> </w:t>
      </w:r>
      <w:r w:rsidRPr="00E6041D">
        <w:t>разработки»</w:t>
      </w:r>
      <w:r w:rsidR="00B67FA8" w:rsidRPr="00E6041D">
        <w:t xml:space="preserve"> </w:t>
      </w:r>
      <w:r w:rsidRPr="00E6041D">
        <w:t>указаны</w:t>
      </w:r>
      <w:r w:rsidR="00B67FA8" w:rsidRPr="00E6041D">
        <w:t xml:space="preserve"> </w:t>
      </w:r>
      <w:r w:rsidRPr="00E6041D">
        <w:t>документы,</w:t>
      </w:r>
      <w:r w:rsidR="00B67FA8" w:rsidRPr="00E6041D">
        <w:t xml:space="preserve"> </w:t>
      </w:r>
      <w:r w:rsidRPr="00E6041D">
        <w:t>на</w:t>
      </w:r>
      <w:r w:rsidR="00B67FA8" w:rsidRPr="00E6041D">
        <w:t xml:space="preserve"> </w:t>
      </w:r>
      <w:r w:rsidRPr="00E6041D">
        <w:t>основании</w:t>
      </w:r>
      <w:r w:rsidR="00B67FA8" w:rsidRPr="00E6041D">
        <w:t xml:space="preserve"> </w:t>
      </w:r>
      <w:r w:rsidRPr="00E6041D">
        <w:t>которых</w:t>
      </w:r>
      <w:r w:rsidR="00B67FA8" w:rsidRPr="00E6041D">
        <w:t xml:space="preserve"> </w:t>
      </w:r>
      <w:r w:rsidRPr="00E6041D">
        <w:t>ведется</w:t>
      </w:r>
      <w:r w:rsidR="00B67FA8" w:rsidRPr="00E6041D">
        <w:t xml:space="preserve"> </w:t>
      </w:r>
      <w:r w:rsidRPr="00E6041D">
        <w:t>разработка,</w:t>
      </w:r>
      <w:r w:rsidR="00B67FA8" w:rsidRPr="00E6041D">
        <w:t xml:space="preserve"> </w:t>
      </w:r>
      <w:r w:rsidRPr="00E6041D">
        <w:t>наименование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условное</w:t>
      </w:r>
      <w:r w:rsidR="00B67FA8" w:rsidRPr="00E6041D">
        <w:t xml:space="preserve"> </w:t>
      </w:r>
      <w:r w:rsidRPr="00E6041D">
        <w:t>обозначение</w:t>
      </w:r>
      <w:r w:rsidR="00B67FA8" w:rsidRPr="00E6041D">
        <w:t xml:space="preserve"> </w:t>
      </w:r>
      <w:r w:rsidRPr="00E6041D">
        <w:t>темы</w:t>
      </w:r>
      <w:r w:rsidR="00B67FA8" w:rsidRPr="00E6041D">
        <w:t xml:space="preserve"> </w:t>
      </w:r>
      <w:r w:rsidRPr="00E6041D">
        <w:t>разработки.</w:t>
      </w:r>
      <w:r w:rsidR="00B67FA8" w:rsidRPr="00E6041D">
        <w:t xml:space="preserve"> </w:t>
      </w:r>
    </w:p>
    <w:p w:rsidR="00D86CA3" w:rsidRPr="00E6041D" w:rsidRDefault="00D86CA3" w:rsidP="001A785C">
      <w:pPr>
        <w:ind w:firstLine="709"/>
        <w:jc w:val="both"/>
      </w:pPr>
      <w:r w:rsidRPr="00E6041D">
        <w:t>В</w:t>
      </w:r>
      <w:r w:rsidR="00B67FA8" w:rsidRPr="00E6041D">
        <w:t xml:space="preserve"> </w:t>
      </w:r>
      <w:r w:rsidRPr="00E6041D">
        <w:t>данном</w:t>
      </w:r>
      <w:r w:rsidR="00B67FA8" w:rsidRPr="00E6041D">
        <w:t xml:space="preserve"> </w:t>
      </w:r>
      <w:r w:rsidRPr="00E6041D">
        <w:t>программном</w:t>
      </w:r>
      <w:r w:rsidR="00B67FA8" w:rsidRPr="00E6041D">
        <w:t xml:space="preserve"> </w:t>
      </w:r>
      <w:r w:rsidRPr="00E6041D">
        <w:t>документе,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разделе</w:t>
      </w:r>
      <w:r w:rsidR="00B67FA8" w:rsidRPr="00E6041D">
        <w:t xml:space="preserve"> </w:t>
      </w:r>
      <w:r w:rsidRPr="00E6041D">
        <w:t>«Назначение</w:t>
      </w:r>
      <w:r w:rsidR="00B67FA8" w:rsidRPr="00E6041D">
        <w:t xml:space="preserve"> </w:t>
      </w:r>
      <w:r w:rsidRPr="00E6041D">
        <w:t>разработки»</w:t>
      </w:r>
      <w:r w:rsidR="00B67FA8" w:rsidRPr="00E6041D">
        <w:t xml:space="preserve"> </w:t>
      </w:r>
      <w:r w:rsidRPr="00E6041D">
        <w:t>указано</w:t>
      </w:r>
      <w:r w:rsidR="00B67FA8" w:rsidRPr="00E6041D">
        <w:t xml:space="preserve"> </w:t>
      </w:r>
      <w:r w:rsidRPr="00E6041D">
        <w:t>функциональное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эксплуатационное</w:t>
      </w:r>
      <w:r w:rsidR="00B67FA8" w:rsidRPr="00E6041D">
        <w:t xml:space="preserve"> </w:t>
      </w:r>
      <w:r w:rsidRPr="00E6041D">
        <w:t>назначение</w:t>
      </w:r>
      <w:r w:rsidR="00B67FA8" w:rsidRPr="00E6041D">
        <w:t xml:space="preserve"> </w:t>
      </w:r>
      <w:r w:rsidR="001A2A8D" w:rsidRPr="00E6041D">
        <w:t>программного</w:t>
      </w:r>
      <w:r w:rsidR="00B67FA8" w:rsidRPr="00E6041D">
        <w:t xml:space="preserve"> </w:t>
      </w:r>
      <w:r w:rsidR="001A2A8D" w:rsidRPr="00E6041D">
        <w:t>комплекса.</w:t>
      </w:r>
    </w:p>
    <w:p w:rsidR="00D86CA3" w:rsidRPr="00E6041D" w:rsidRDefault="00D86CA3" w:rsidP="001A785C">
      <w:pPr>
        <w:ind w:firstLine="709"/>
        <w:jc w:val="both"/>
      </w:pPr>
      <w:r w:rsidRPr="00E6041D">
        <w:t>Раздел</w:t>
      </w:r>
      <w:r w:rsidR="00B67FA8" w:rsidRPr="00E6041D">
        <w:t xml:space="preserve"> </w:t>
      </w:r>
      <w:r w:rsidRPr="00E6041D">
        <w:t>«Требования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программе»</w:t>
      </w:r>
      <w:r w:rsidR="00B67FA8" w:rsidRPr="00E6041D">
        <w:t xml:space="preserve"> </w:t>
      </w:r>
      <w:r w:rsidRPr="00E6041D">
        <w:t>содержит</w:t>
      </w:r>
      <w:r w:rsidR="00B67FA8" w:rsidRPr="00E6041D">
        <w:t xml:space="preserve"> </w:t>
      </w:r>
      <w:r w:rsidRPr="00E6041D">
        <w:t>следующие</w:t>
      </w:r>
      <w:r w:rsidR="00B67FA8" w:rsidRPr="00E6041D">
        <w:t xml:space="preserve"> </w:t>
      </w:r>
      <w:r w:rsidRPr="00E6041D">
        <w:t>подразделы:</w:t>
      </w:r>
      <w:r w:rsidR="00B67FA8" w:rsidRPr="00E6041D">
        <w:t xml:space="preserve"> </w:t>
      </w:r>
    </w:p>
    <w:p w:rsidR="00D86CA3" w:rsidRPr="00E6041D" w:rsidRDefault="00D86CA3" w:rsidP="00C6305E">
      <w:pPr>
        <w:numPr>
          <w:ilvl w:val="0"/>
          <w:numId w:val="10"/>
        </w:numPr>
      </w:pP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функциональным</w:t>
      </w:r>
      <w:r w:rsidR="00B67FA8" w:rsidRPr="00E6041D">
        <w:t xml:space="preserve"> </w:t>
      </w:r>
      <w:r w:rsidRPr="00E6041D">
        <w:t>характеристикам;</w:t>
      </w:r>
      <w:r w:rsidR="00B67FA8" w:rsidRPr="00E6041D">
        <w:t xml:space="preserve"> </w:t>
      </w:r>
    </w:p>
    <w:p w:rsidR="00D72C80" w:rsidRPr="00E6041D" w:rsidRDefault="00D72C80" w:rsidP="00C6305E">
      <w:pPr>
        <w:numPr>
          <w:ilvl w:val="0"/>
          <w:numId w:val="10"/>
        </w:numPr>
      </w:pP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разработке</w:t>
      </w:r>
      <w:r w:rsidR="00B67FA8" w:rsidRPr="00E6041D">
        <w:t xml:space="preserve"> </w:t>
      </w:r>
      <w:r w:rsidRPr="00E6041D">
        <w:t>приложения;</w:t>
      </w:r>
    </w:p>
    <w:p w:rsidR="00D72C80" w:rsidRPr="00E6041D" w:rsidRDefault="00D72C80" w:rsidP="00C6305E">
      <w:pPr>
        <w:numPr>
          <w:ilvl w:val="0"/>
          <w:numId w:val="10"/>
        </w:numPr>
      </w:pP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дизайну</w:t>
      </w:r>
      <w:r w:rsidR="00B67FA8" w:rsidRPr="00E6041D">
        <w:t xml:space="preserve"> </w:t>
      </w:r>
      <w:r w:rsidRPr="00E6041D">
        <w:t>приложения;</w:t>
      </w:r>
    </w:p>
    <w:p w:rsidR="00D86CA3" w:rsidRPr="00E6041D" w:rsidRDefault="00D86CA3" w:rsidP="00C6305E">
      <w:pPr>
        <w:numPr>
          <w:ilvl w:val="0"/>
          <w:numId w:val="10"/>
        </w:numPr>
      </w:pP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надежности;</w:t>
      </w:r>
      <w:r w:rsidR="00B67FA8" w:rsidRPr="00E6041D">
        <w:t xml:space="preserve"> </w:t>
      </w:r>
    </w:p>
    <w:p w:rsidR="00D86CA3" w:rsidRPr="00E6041D" w:rsidRDefault="00D86CA3" w:rsidP="00C6305E">
      <w:pPr>
        <w:numPr>
          <w:ilvl w:val="0"/>
          <w:numId w:val="10"/>
        </w:numPr>
      </w:pPr>
      <w:r w:rsidRPr="00E6041D">
        <w:t>условия</w:t>
      </w:r>
      <w:r w:rsidR="00B67FA8" w:rsidRPr="00E6041D">
        <w:t xml:space="preserve"> </w:t>
      </w:r>
      <w:r w:rsidRPr="00E6041D">
        <w:t>эксплуатации;</w:t>
      </w:r>
      <w:r w:rsidR="00B67FA8" w:rsidRPr="00E6041D">
        <w:t xml:space="preserve"> </w:t>
      </w:r>
    </w:p>
    <w:p w:rsidR="00D86CA3" w:rsidRPr="00E6041D" w:rsidRDefault="00D86CA3" w:rsidP="00C6305E">
      <w:pPr>
        <w:numPr>
          <w:ilvl w:val="0"/>
          <w:numId w:val="10"/>
        </w:numPr>
      </w:pP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составу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параметрам</w:t>
      </w:r>
      <w:r w:rsidR="00B67FA8" w:rsidRPr="00E6041D">
        <w:t xml:space="preserve"> </w:t>
      </w:r>
      <w:r w:rsidRPr="00E6041D">
        <w:t>технических</w:t>
      </w:r>
      <w:r w:rsidR="00B67FA8" w:rsidRPr="00E6041D">
        <w:t xml:space="preserve"> </w:t>
      </w:r>
      <w:r w:rsidRPr="00E6041D">
        <w:t>средств;</w:t>
      </w:r>
      <w:r w:rsidR="00B67FA8" w:rsidRPr="00E6041D">
        <w:t xml:space="preserve"> </w:t>
      </w:r>
    </w:p>
    <w:p w:rsidR="00D86CA3" w:rsidRPr="00E6041D" w:rsidRDefault="00D86CA3" w:rsidP="00C6305E">
      <w:pPr>
        <w:numPr>
          <w:ilvl w:val="0"/>
          <w:numId w:val="10"/>
        </w:numPr>
      </w:pP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информационной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программной</w:t>
      </w:r>
      <w:r w:rsidR="00B67FA8" w:rsidRPr="00E6041D">
        <w:t xml:space="preserve"> </w:t>
      </w:r>
      <w:r w:rsidRPr="00E6041D">
        <w:t>совместимости;</w:t>
      </w:r>
      <w:r w:rsidR="00B67FA8" w:rsidRPr="00E6041D">
        <w:t xml:space="preserve"> </w:t>
      </w:r>
    </w:p>
    <w:p w:rsidR="00D86CA3" w:rsidRPr="00E6041D" w:rsidRDefault="00D86CA3" w:rsidP="00C6305E">
      <w:pPr>
        <w:numPr>
          <w:ilvl w:val="0"/>
          <w:numId w:val="10"/>
        </w:numPr>
        <w:jc w:val="both"/>
      </w:pPr>
      <w:r w:rsidRPr="00E6041D">
        <w:t>специальные</w:t>
      </w:r>
      <w:r w:rsidR="00B67FA8" w:rsidRPr="00E6041D">
        <w:t xml:space="preserve"> </w:t>
      </w:r>
      <w:r w:rsidRPr="00E6041D">
        <w:t>требования.</w:t>
      </w:r>
    </w:p>
    <w:p w:rsidR="00D86CA3" w:rsidRPr="00E6041D" w:rsidRDefault="00D86CA3">
      <w:pPr>
        <w:ind w:firstLine="708"/>
        <w:jc w:val="both"/>
      </w:pPr>
      <w:r w:rsidRPr="00E6041D">
        <w:t>В</w:t>
      </w:r>
      <w:r w:rsidR="00B67FA8" w:rsidRPr="00E6041D">
        <w:t xml:space="preserve"> </w:t>
      </w:r>
      <w:r w:rsidRPr="00E6041D">
        <w:t>данном</w:t>
      </w:r>
      <w:r w:rsidR="00B67FA8" w:rsidRPr="00E6041D">
        <w:t xml:space="preserve"> </w:t>
      </w:r>
      <w:r w:rsidRPr="00E6041D">
        <w:t>программном</w:t>
      </w:r>
      <w:r w:rsidR="00B67FA8" w:rsidRPr="00E6041D">
        <w:t xml:space="preserve"> </w:t>
      </w:r>
      <w:r w:rsidRPr="00E6041D">
        <w:t>документе,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разделе</w:t>
      </w:r>
      <w:r w:rsidR="00B67FA8" w:rsidRPr="00E6041D">
        <w:t xml:space="preserve"> </w:t>
      </w:r>
      <w:r w:rsidRPr="00E6041D">
        <w:t>«Требования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программной</w:t>
      </w:r>
      <w:r w:rsidR="00B67FA8" w:rsidRPr="00E6041D">
        <w:t xml:space="preserve"> </w:t>
      </w:r>
      <w:r w:rsidRPr="00E6041D">
        <w:t>документации»</w:t>
      </w:r>
      <w:r w:rsidR="00B67FA8" w:rsidRPr="00E6041D">
        <w:t xml:space="preserve"> </w:t>
      </w:r>
      <w:r w:rsidRPr="00E6041D">
        <w:t>указаны</w:t>
      </w:r>
      <w:r w:rsidR="00B67FA8" w:rsidRPr="00E6041D">
        <w:t xml:space="preserve"> </w:t>
      </w:r>
      <w:r w:rsidRPr="00E6041D">
        <w:t>предварительный</w:t>
      </w:r>
      <w:r w:rsidR="00B67FA8" w:rsidRPr="00E6041D">
        <w:t xml:space="preserve"> </w:t>
      </w:r>
      <w:r w:rsidRPr="00E6041D">
        <w:t>состав</w:t>
      </w:r>
      <w:r w:rsidR="00B67FA8" w:rsidRPr="00E6041D">
        <w:t xml:space="preserve"> </w:t>
      </w:r>
      <w:r w:rsidRPr="00E6041D">
        <w:t>программной</w:t>
      </w:r>
      <w:r w:rsidR="00B67FA8" w:rsidRPr="00E6041D">
        <w:t xml:space="preserve"> </w:t>
      </w:r>
      <w:r w:rsidRPr="00E6041D">
        <w:t>документации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специальные</w:t>
      </w:r>
      <w:r w:rsidR="00B67FA8" w:rsidRPr="00E6041D">
        <w:t xml:space="preserve"> </w:t>
      </w: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ней.</w:t>
      </w:r>
    </w:p>
    <w:p w:rsidR="00D86CA3" w:rsidRPr="00E6041D" w:rsidRDefault="00D86CA3">
      <w:pPr>
        <w:ind w:firstLine="708"/>
        <w:jc w:val="both"/>
      </w:pPr>
      <w:r w:rsidRPr="00E6041D">
        <w:t>В</w:t>
      </w:r>
      <w:r w:rsidR="00B67FA8" w:rsidRPr="00E6041D">
        <w:t xml:space="preserve"> </w:t>
      </w:r>
      <w:r w:rsidRPr="00E6041D">
        <w:t>данном</w:t>
      </w:r>
      <w:r w:rsidR="00B67FA8" w:rsidRPr="00E6041D">
        <w:t xml:space="preserve"> </w:t>
      </w:r>
      <w:r w:rsidRPr="00E6041D">
        <w:t>программном</w:t>
      </w:r>
      <w:r w:rsidR="00B67FA8" w:rsidRPr="00E6041D">
        <w:t xml:space="preserve"> </w:t>
      </w:r>
      <w:r w:rsidRPr="00E6041D">
        <w:t>документе,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разделе</w:t>
      </w:r>
      <w:r w:rsidR="00B67FA8" w:rsidRPr="00E6041D">
        <w:t xml:space="preserve"> </w:t>
      </w:r>
      <w:r w:rsidRPr="00E6041D">
        <w:t>«Стадии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этапы</w:t>
      </w:r>
      <w:r w:rsidR="00B67FA8" w:rsidRPr="00E6041D">
        <w:t xml:space="preserve"> </w:t>
      </w:r>
      <w:r w:rsidRPr="00E6041D">
        <w:t>разработки»</w:t>
      </w:r>
      <w:r w:rsidR="00B67FA8" w:rsidRPr="00E6041D">
        <w:t xml:space="preserve"> </w:t>
      </w:r>
      <w:r w:rsidRPr="00E6041D">
        <w:t>установлены</w:t>
      </w:r>
      <w:r w:rsidR="00B67FA8" w:rsidRPr="00E6041D">
        <w:t xml:space="preserve"> </w:t>
      </w:r>
      <w:r w:rsidRPr="00E6041D">
        <w:t>необходимые</w:t>
      </w:r>
      <w:r w:rsidR="00B67FA8" w:rsidRPr="00E6041D">
        <w:t xml:space="preserve"> </w:t>
      </w:r>
      <w:r w:rsidRPr="00E6041D">
        <w:t>стадии</w:t>
      </w:r>
      <w:r w:rsidR="00B67FA8" w:rsidRPr="00E6041D">
        <w:t xml:space="preserve"> </w:t>
      </w:r>
      <w:r w:rsidRPr="00E6041D">
        <w:t>разработки,</w:t>
      </w:r>
      <w:r w:rsidR="00B67FA8" w:rsidRPr="00E6041D">
        <w:t xml:space="preserve"> </w:t>
      </w:r>
      <w:r w:rsidRPr="00E6041D">
        <w:t>этапы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содержание</w:t>
      </w:r>
      <w:r w:rsidR="00B67FA8" w:rsidRPr="00E6041D">
        <w:t xml:space="preserve"> </w:t>
      </w:r>
      <w:r w:rsidRPr="00E6041D">
        <w:t>работ.</w:t>
      </w:r>
    </w:p>
    <w:p w:rsidR="00D86CA3" w:rsidRPr="00E6041D" w:rsidRDefault="00D86CA3">
      <w:pPr>
        <w:ind w:firstLine="708"/>
        <w:jc w:val="both"/>
      </w:pPr>
      <w:r w:rsidRPr="00E6041D">
        <w:t>В</w:t>
      </w:r>
      <w:r w:rsidR="00B67FA8" w:rsidRPr="00E6041D">
        <w:t xml:space="preserve"> </w:t>
      </w:r>
      <w:r w:rsidRPr="00E6041D">
        <w:t>разделе</w:t>
      </w:r>
      <w:r w:rsidR="00B67FA8" w:rsidRPr="00E6041D">
        <w:t xml:space="preserve"> </w:t>
      </w:r>
      <w:r w:rsidRPr="00E6041D">
        <w:t>«Порядок</w:t>
      </w:r>
      <w:r w:rsidR="00B67FA8" w:rsidRPr="00E6041D">
        <w:t xml:space="preserve"> </w:t>
      </w:r>
      <w:r w:rsidRPr="00E6041D">
        <w:t>контроля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приемки»</w:t>
      </w:r>
      <w:r w:rsidR="00B67FA8" w:rsidRPr="00E6041D">
        <w:t xml:space="preserve"> </w:t>
      </w:r>
      <w:r w:rsidRPr="00E6041D">
        <w:t>должны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указаны</w:t>
      </w:r>
      <w:r w:rsidR="00B67FA8" w:rsidRPr="00E6041D">
        <w:t xml:space="preserve"> </w:t>
      </w:r>
      <w:r w:rsidRPr="00E6041D">
        <w:t>виды</w:t>
      </w:r>
      <w:r w:rsidR="00B67FA8" w:rsidRPr="00E6041D">
        <w:t xml:space="preserve"> </w:t>
      </w:r>
      <w:r w:rsidRPr="00E6041D">
        <w:t>испытаний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общие</w:t>
      </w:r>
      <w:r w:rsidR="00B67FA8" w:rsidRPr="00E6041D">
        <w:t xml:space="preserve"> </w:t>
      </w: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приемке</w:t>
      </w:r>
      <w:r w:rsidR="00B67FA8" w:rsidRPr="00E6041D">
        <w:t xml:space="preserve"> </w:t>
      </w:r>
      <w:r w:rsidRPr="00E6041D">
        <w:t>работы.</w:t>
      </w:r>
      <w:r w:rsidR="00B67FA8" w:rsidRPr="00E6041D">
        <w:t xml:space="preserve"> </w:t>
      </w:r>
    </w:p>
    <w:p w:rsidR="00D86CA3" w:rsidRPr="00E6041D" w:rsidRDefault="00D86CA3">
      <w:pPr>
        <w:ind w:firstLine="708"/>
        <w:jc w:val="both"/>
      </w:pPr>
      <w:r w:rsidRPr="00E6041D">
        <w:t>Оформление</w:t>
      </w:r>
      <w:r w:rsidR="00B67FA8" w:rsidRPr="00E6041D">
        <w:t xml:space="preserve"> </w:t>
      </w:r>
      <w:r w:rsidRPr="00E6041D">
        <w:t>программного</w:t>
      </w:r>
      <w:r w:rsidR="00B67FA8" w:rsidRPr="00E6041D">
        <w:t xml:space="preserve"> </w:t>
      </w:r>
      <w:r w:rsidRPr="00E6041D">
        <w:t>документа</w:t>
      </w:r>
      <w:r w:rsidR="00B67FA8" w:rsidRPr="00E6041D">
        <w:t xml:space="preserve"> </w:t>
      </w:r>
      <w:r w:rsidRPr="00E6041D">
        <w:t>произведено</w:t>
      </w:r>
      <w:r w:rsidR="00B67FA8" w:rsidRPr="00E6041D">
        <w:t xml:space="preserve"> </w:t>
      </w:r>
      <w:r w:rsidRPr="00E6041D">
        <w:t>по</w:t>
      </w:r>
      <w:r w:rsidR="00B67FA8" w:rsidRPr="00E6041D">
        <w:t xml:space="preserve"> </w:t>
      </w:r>
      <w:r w:rsidRPr="00E6041D">
        <w:t>требованиям</w:t>
      </w:r>
      <w:r w:rsidR="00B67FA8" w:rsidRPr="00E6041D">
        <w:t xml:space="preserve"> </w:t>
      </w:r>
      <w:r w:rsidRPr="00E6041D">
        <w:t>ЕСПД</w:t>
      </w:r>
      <w:r w:rsidR="00B67FA8" w:rsidRPr="00E6041D">
        <w:t xml:space="preserve"> </w:t>
      </w:r>
      <w:r w:rsidRPr="00E6041D">
        <w:t>(ГОСТ</w:t>
      </w:r>
      <w:r w:rsidR="00B67FA8" w:rsidRPr="00E6041D">
        <w:t xml:space="preserve"> </w:t>
      </w:r>
      <w:r w:rsidRPr="00E6041D">
        <w:t>19.101-77</w:t>
      </w:r>
      <w:r w:rsidR="00B67FA8" w:rsidRPr="00E6041D">
        <w:t xml:space="preserve"> </w:t>
      </w:r>
      <w:r w:rsidRPr="00E6041D">
        <w:rPr>
          <w:rStyle w:val="ac"/>
        </w:rPr>
        <w:footnoteReference w:customMarkFollows="1" w:id="1"/>
        <w:t>1)</w:t>
      </w:r>
      <w:r w:rsidRPr="00E6041D">
        <w:t>,</w:t>
      </w:r>
      <w:r w:rsidR="00B67FA8" w:rsidRPr="00E6041D">
        <w:t xml:space="preserve"> </w:t>
      </w:r>
      <w:r w:rsidRPr="00E6041D">
        <w:t>ГОСТ</w:t>
      </w:r>
      <w:r w:rsidR="00B67FA8" w:rsidRPr="00E6041D">
        <w:t xml:space="preserve"> </w:t>
      </w:r>
      <w:r w:rsidRPr="00E6041D">
        <w:t>19.103-77</w:t>
      </w:r>
      <w:r w:rsidR="00B67FA8" w:rsidRPr="00E6041D">
        <w:t xml:space="preserve"> </w:t>
      </w:r>
      <w:r w:rsidRPr="00E6041D">
        <w:rPr>
          <w:rStyle w:val="ac"/>
        </w:rPr>
        <w:footnoteReference w:customMarkFollows="1" w:id="2"/>
        <w:t>2)</w:t>
      </w:r>
      <w:r w:rsidRPr="00E6041D">
        <w:t>,</w:t>
      </w:r>
      <w:r w:rsidR="00B67FA8" w:rsidRPr="00E6041D">
        <w:t xml:space="preserve"> </w:t>
      </w:r>
      <w:r w:rsidRPr="00E6041D">
        <w:t>ГОСТ</w:t>
      </w:r>
      <w:r w:rsidR="00B67FA8" w:rsidRPr="00E6041D">
        <w:t xml:space="preserve"> </w:t>
      </w:r>
      <w:r w:rsidRPr="00E6041D">
        <w:t>19.104-78*</w:t>
      </w:r>
      <w:r w:rsidR="00B67FA8" w:rsidRPr="00E6041D">
        <w:t xml:space="preserve"> </w:t>
      </w:r>
      <w:r w:rsidRPr="00E6041D">
        <w:rPr>
          <w:rStyle w:val="ac"/>
        </w:rPr>
        <w:footnoteReference w:customMarkFollows="1" w:id="3"/>
        <w:t>3)</w:t>
      </w:r>
      <w:r w:rsidRPr="00E6041D">
        <w:t>,</w:t>
      </w:r>
      <w:r w:rsidR="00B67FA8" w:rsidRPr="00E6041D">
        <w:t xml:space="preserve"> </w:t>
      </w:r>
      <w:r w:rsidRPr="00E6041D">
        <w:t>ГОСТ</w:t>
      </w:r>
      <w:r w:rsidR="00B67FA8" w:rsidRPr="00E6041D">
        <w:t xml:space="preserve"> </w:t>
      </w:r>
      <w:r w:rsidRPr="00E6041D">
        <w:t>19.105-78*</w:t>
      </w:r>
      <w:r w:rsidR="00B67FA8" w:rsidRPr="00E6041D">
        <w:t xml:space="preserve"> </w:t>
      </w:r>
      <w:r w:rsidRPr="00E6041D">
        <w:rPr>
          <w:rStyle w:val="ac"/>
        </w:rPr>
        <w:footnoteReference w:customMarkFollows="1" w:id="4"/>
        <w:t>4)</w:t>
      </w:r>
      <w:r w:rsidRPr="00E6041D">
        <w:t>,</w:t>
      </w:r>
      <w:r w:rsidR="00B67FA8" w:rsidRPr="00E6041D">
        <w:t xml:space="preserve"> </w:t>
      </w:r>
      <w:r w:rsidRPr="00E6041D">
        <w:t>ГОСТ</w:t>
      </w:r>
      <w:r w:rsidR="00B67FA8" w:rsidRPr="00E6041D">
        <w:t xml:space="preserve"> </w:t>
      </w:r>
      <w:r w:rsidRPr="00E6041D">
        <w:t>19.106-78*</w:t>
      </w:r>
      <w:r w:rsidR="00B67FA8" w:rsidRPr="00E6041D">
        <w:t xml:space="preserve"> </w:t>
      </w:r>
      <w:r w:rsidRPr="00E6041D">
        <w:rPr>
          <w:rStyle w:val="ac"/>
        </w:rPr>
        <w:footnoteReference w:customMarkFollows="1" w:id="5"/>
        <w:t>5)</w:t>
      </w:r>
      <w:r w:rsidRPr="00E6041D">
        <w:t>,</w:t>
      </w:r>
      <w:r w:rsidR="00B67FA8" w:rsidRPr="00E6041D">
        <w:t xml:space="preserve"> </w:t>
      </w:r>
      <w:r w:rsidRPr="00E6041D">
        <w:t>ГОСТ</w:t>
      </w:r>
      <w:r w:rsidR="00B67FA8" w:rsidRPr="00E6041D">
        <w:t xml:space="preserve"> </w:t>
      </w:r>
      <w:r w:rsidRPr="00E6041D">
        <w:t>19.201-78</w:t>
      </w:r>
      <w:r w:rsidR="00B67FA8" w:rsidRPr="00E6041D">
        <w:t xml:space="preserve"> </w:t>
      </w:r>
      <w:r w:rsidRPr="00E6041D">
        <w:rPr>
          <w:rStyle w:val="ac"/>
        </w:rPr>
        <w:footnoteReference w:customMarkFollows="1" w:id="6"/>
        <w:t>6)</w:t>
      </w:r>
      <w:r w:rsidRPr="00E6041D">
        <w:t>,</w:t>
      </w:r>
      <w:r w:rsidR="00B67FA8" w:rsidRPr="00E6041D">
        <w:t xml:space="preserve"> </w:t>
      </w:r>
      <w:r w:rsidRPr="00E6041D">
        <w:t>ГОСТ</w:t>
      </w:r>
      <w:r w:rsidR="00B67FA8" w:rsidRPr="00E6041D">
        <w:t xml:space="preserve"> </w:t>
      </w:r>
      <w:r w:rsidRPr="00E6041D">
        <w:t>19.604-78*</w:t>
      </w:r>
      <w:r w:rsidR="00B67FA8" w:rsidRPr="00E6041D">
        <w:t xml:space="preserve"> </w:t>
      </w:r>
      <w:r w:rsidRPr="00E6041D">
        <w:rPr>
          <w:rStyle w:val="ac"/>
        </w:rPr>
        <w:footnoteReference w:customMarkFollows="1" w:id="7"/>
        <w:t>7)</w:t>
      </w:r>
      <w:r w:rsidRPr="00E6041D">
        <w:t>).</w:t>
      </w:r>
    </w:p>
    <w:p w:rsidR="00D86CA3" w:rsidRPr="00E6041D" w:rsidRDefault="00D86CA3">
      <w:pPr>
        <w:pStyle w:val="1"/>
        <w:numPr>
          <w:ilvl w:val="0"/>
          <w:numId w:val="0"/>
        </w:numPr>
        <w:rPr>
          <w:caps/>
          <w:szCs w:val="24"/>
        </w:rPr>
      </w:pPr>
      <w:r w:rsidRPr="00E6041D">
        <w:rPr>
          <w:caps/>
        </w:rPr>
        <w:br w:type="page"/>
      </w:r>
      <w:bookmarkStart w:id="2" w:name="_Toc73619551"/>
      <w:r w:rsidR="00D12362" w:rsidRPr="00E6041D">
        <w:rPr>
          <w:szCs w:val="24"/>
        </w:rPr>
        <w:lastRenderedPageBreak/>
        <w:t>СОДЕРЖАНИЕ</w:t>
      </w:r>
      <w:bookmarkEnd w:id="2"/>
    </w:p>
    <w:p w:rsidR="004F67F1" w:rsidRDefault="00985699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B23EB">
        <w:rPr>
          <w:bCs/>
          <w:sz w:val="24"/>
        </w:rPr>
        <w:fldChar w:fldCharType="begin"/>
      </w:r>
      <w:r w:rsidR="00D86CA3" w:rsidRPr="00EB23EB">
        <w:rPr>
          <w:bCs/>
          <w:sz w:val="24"/>
        </w:rPr>
        <w:instrText xml:space="preserve"> TOC \o "1-4" \h \z </w:instrText>
      </w:r>
      <w:r w:rsidRPr="00EB23EB">
        <w:rPr>
          <w:bCs/>
          <w:sz w:val="24"/>
        </w:rPr>
        <w:fldChar w:fldCharType="separate"/>
      </w:r>
      <w:hyperlink w:anchor="_Toc73619550" w:history="1">
        <w:r w:rsidR="004F67F1" w:rsidRPr="00E43470">
          <w:rPr>
            <w:rStyle w:val="ad"/>
            <w:caps/>
            <w:noProof/>
          </w:rPr>
          <w:t>Аннотация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_Toc73619550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2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51" w:history="1">
        <w:r w:rsidR="004F67F1" w:rsidRPr="00E43470">
          <w:rPr>
            <w:rStyle w:val="ad"/>
            <w:noProof/>
          </w:rPr>
          <w:t>СОДЕРЖАНИЕ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_Toc73619551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3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52" w:history="1">
        <w:r w:rsidR="004F67F1" w:rsidRPr="00E43470">
          <w:rPr>
            <w:rStyle w:val="ad"/>
            <w:noProof/>
          </w:rPr>
          <w:t>1.</w:t>
        </w:r>
        <w:r w:rsidR="004F67F1" w:rsidRPr="00E43470">
          <w:rPr>
            <w:rStyle w:val="ad"/>
            <w:caps/>
            <w:noProof/>
          </w:rPr>
          <w:t xml:space="preserve"> Введение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_Toc73619552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53" w:history="1">
        <w:r w:rsidR="004F67F1" w:rsidRPr="00E43470">
          <w:rPr>
            <w:rStyle w:val="ad"/>
            <w:b/>
            <w:bCs/>
            <w:noProof/>
          </w:rPr>
          <w:t>1.1. Наименование программы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_Toc73619553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54" w:history="1">
        <w:r w:rsidR="004F67F1" w:rsidRPr="00E43470">
          <w:rPr>
            <w:rStyle w:val="ad"/>
            <w:b/>
            <w:bCs/>
            <w:noProof/>
          </w:rPr>
          <w:t>1.2. Краткая характеристика области применения программы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_Toc73619554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55" w:history="1">
        <w:r w:rsidR="004F67F1" w:rsidRPr="00E43470">
          <w:rPr>
            <w:rStyle w:val="ad"/>
            <w:noProof/>
          </w:rPr>
          <w:t>2.</w:t>
        </w:r>
        <w:r w:rsidR="004F67F1" w:rsidRPr="00E43470">
          <w:rPr>
            <w:rStyle w:val="ad"/>
            <w:caps/>
            <w:noProof/>
          </w:rPr>
          <w:t xml:space="preserve"> Основание для разработки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_Toc73619555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56" w:history="1">
        <w:r w:rsidR="004F67F1" w:rsidRPr="00E43470">
          <w:rPr>
            <w:rStyle w:val="ad"/>
            <w:b/>
            <w:bCs/>
            <w:noProof/>
          </w:rPr>
          <w:t>2.1. Основание для проведения разработки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_Toc73619556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57" w:history="1">
        <w:r w:rsidR="004F67F1" w:rsidRPr="00E43470">
          <w:rPr>
            <w:rStyle w:val="ad"/>
            <w:b/>
            <w:bCs/>
            <w:noProof/>
          </w:rPr>
          <w:t>2.2. Наименование и условное обозначение темы разработки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_Toc73619557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58" w:history="1">
        <w:r w:rsidR="004F67F1" w:rsidRPr="00E43470">
          <w:rPr>
            <w:rStyle w:val="ad"/>
            <w:noProof/>
          </w:rPr>
          <w:t>3.</w:t>
        </w:r>
        <w:r w:rsidR="004F67F1" w:rsidRPr="00E43470">
          <w:rPr>
            <w:rStyle w:val="ad"/>
            <w:caps/>
            <w:noProof/>
          </w:rPr>
          <w:t xml:space="preserve"> Назначение разработки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_Toc73619558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59" w:history="1">
        <w:r w:rsidR="004F67F1" w:rsidRPr="00E43470">
          <w:rPr>
            <w:rStyle w:val="ad"/>
            <w:b/>
            <w:bCs/>
            <w:noProof/>
          </w:rPr>
          <w:t>3.1. Функциональное назначение программы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_Toc73619559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60" w:history="1">
        <w:r w:rsidR="004F67F1" w:rsidRPr="00E43470">
          <w:rPr>
            <w:rStyle w:val="ad"/>
            <w:b/>
            <w:bCs/>
            <w:noProof/>
          </w:rPr>
          <w:t>3.2. Эксплуатационное назначение программы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_Toc73619560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61" w:history="1">
        <w:r w:rsidR="004F67F1" w:rsidRPr="00E43470">
          <w:rPr>
            <w:rStyle w:val="ad"/>
            <w:noProof/>
          </w:rPr>
          <w:t>4.</w:t>
        </w:r>
        <w:r w:rsidR="004F67F1" w:rsidRPr="00E43470">
          <w:rPr>
            <w:rStyle w:val="ad"/>
            <w:caps/>
            <w:noProof/>
          </w:rPr>
          <w:t xml:space="preserve"> Требования к программе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_Toc73619561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62" w:history="1">
        <w:r w:rsidR="004F67F1" w:rsidRPr="00E43470">
          <w:rPr>
            <w:rStyle w:val="ad"/>
            <w:b/>
            <w:bCs/>
            <w:noProof/>
          </w:rPr>
          <w:t>4.1. Требования к функциональным характеристикам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_Toc73619562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63" w:history="1">
        <w:r w:rsidR="004F67F1" w:rsidRPr="00E43470">
          <w:rPr>
            <w:rStyle w:val="ad"/>
            <w:noProof/>
          </w:rPr>
          <w:t>4.1.1. Требования к составу выполняемых функций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_Toc73619563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5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64" w:history="1">
        <w:r w:rsidR="004F67F1" w:rsidRPr="00E43470">
          <w:rPr>
            <w:rStyle w:val="ad"/>
            <w:noProof/>
          </w:rPr>
          <w:t>4.1.2. Требования к организации входных данных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_Toc73619564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6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65" w:history="1">
        <w:r w:rsidR="004F67F1" w:rsidRPr="00E43470">
          <w:rPr>
            <w:rStyle w:val="ad"/>
            <w:noProof/>
          </w:rPr>
          <w:t>4.1.3. Требования к организации выходных данных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_Toc73619565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7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66" w:history="1">
        <w:r w:rsidR="004F67F1" w:rsidRPr="00E43470">
          <w:rPr>
            <w:rStyle w:val="ad"/>
            <w:noProof/>
          </w:rPr>
          <w:t>4.1.4. Требования к временным характеристикам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_Toc73619566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8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67" w:history="1">
        <w:r w:rsidR="004F67F1" w:rsidRPr="00E43470">
          <w:rPr>
            <w:rStyle w:val="ad"/>
            <w:b/>
            <w:bCs/>
            <w:noProof/>
          </w:rPr>
          <w:t>4.2. Требования к разработке приложения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_Toc73619567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8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68" w:history="1">
        <w:r w:rsidR="004F67F1" w:rsidRPr="00E43470">
          <w:rPr>
            <w:rStyle w:val="ad"/>
            <w:b/>
            <w:bCs/>
            <w:noProof/>
          </w:rPr>
          <w:t>4.3. Требования к дизайну приложения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_Toc73619568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8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69" w:history="1">
        <w:r w:rsidR="004F67F1" w:rsidRPr="00E43470">
          <w:rPr>
            <w:rStyle w:val="ad"/>
            <w:b/>
            <w:bCs/>
            <w:noProof/>
          </w:rPr>
          <w:t>4.4. Требования к надежности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_Toc73619569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8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70" w:history="1">
        <w:r w:rsidR="004F67F1" w:rsidRPr="00E43470">
          <w:rPr>
            <w:rStyle w:val="ad"/>
            <w:noProof/>
          </w:rPr>
          <w:t>4.4.1. Требования к обеспечению надежного (устойчивого) функционирования программы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_Toc73619570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8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71" w:history="1">
        <w:r w:rsidR="004F67F1" w:rsidRPr="00E43470">
          <w:rPr>
            <w:rStyle w:val="ad"/>
            <w:noProof/>
          </w:rPr>
          <w:t>4.4.2. Время восстановления после отказа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_Toc73619571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8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72" w:history="1">
        <w:r w:rsidR="004F67F1" w:rsidRPr="00E43470">
          <w:rPr>
            <w:rStyle w:val="ad"/>
            <w:b/>
            <w:bCs/>
            <w:noProof/>
          </w:rPr>
          <w:t>4.5. Условия эксплуатации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_Toc73619572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8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73" w:history="1">
        <w:r w:rsidR="004F67F1" w:rsidRPr="00E43470">
          <w:rPr>
            <w:rStyle w:val="ad"/>
            <w:noProof/>
          </w:rPr>
          <w:t>4.5.1. Климатические условия эксплуатации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_Toc73619573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8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74" w:history="1">
        <w:r w:rsidR="004F67F1" w:rsidRPr="00E43470">
          <w:rPr>
            <w:rStyle w:val="ad"/>
            <w:noProof/>
          </w:rPr>
          <w:t>4.5.2. Требования к видам обслуживания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_Toc73619574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9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75" w:history="1">
        <w:r w:rsidR="004F67F1" w:rsidRPr="00E43470">
          <w:rPr>
            <w:rStyle w:val="ad"/>
            <w:noProof/>
          </w:rPr>
          <w:t>4.5.3. Требования к численности и квалификации персонала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_Toc73619575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9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76" w:history="1">
        <w:r w:rsidR="004F67F1" w:rsidRPr="00E43470">
          <w:rPr>
            <w:rStyle w:val="ad"/>
            <w:b/>
            <w:bCs/>
            <w:noProof/>
          </w:rPr>
          <w:t>4.6. Требования к составу и параметрам технических средств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_Toc73619576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9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77" w:history="1">
        <w:r w:rsidR="004F67F1" w:rsidRPr="00E43470">
          <w:rPr>
            <w:rStyle w:val="ad"/>
            <w:noProof/>
          </w:rPr>
          <w:t>4.6.4. Серверная часть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_Toc73619577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9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78" w:history="1">
        <w:r w:rsidR="004F67F1" w:rsidRPr="00E43470">
          <w:rPr>
            <w:rStyle w:val="ad"/>
            <w:noProof/>
          </w:rPr>
          <w:t>4.6.5. Клиентская часть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_Toc73619578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9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79" w:history="1">
        <w:r w:rsidR="004F67F1" w:rsidRPr="00E43470">
          <w:rPr>
            <w:rStyle w:val="ad"/>
            <w:b/>
            <w:bCs/>
            <w:noProof/>
          </w:rPr>
          <w:t>4.7. Требования к информационной и программной совместимости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_Toc73619579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9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80" w:history="1">
        <w:r w:rsidR="004F67F1" w:rsidRPr="00E43470">
          <w:rPr>
            <w:rStyle w:val="ad"/>
            <w:noProof/>
          </w:rPr>
          <w:t>4.7.1. Требования к информационным структурам и методам решения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_Toc73619580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9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81" w:history="1">
        <w:r w:rsidR="004F67F1" w:rsidRPr="00E43470">
          <w:rPr>
            <w:rStyle w:val="ad"/>
            <w:noProof/>
          </w:rPr>
          <w:t>4.7.2. Требования к исходным кодам и языкам программирования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_Toc73619581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9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82" w:history="1">
        <w:r w:rsidR="004F67F1" w:rsidRPr="00E43470">
          <w:rPr>
            <w:rStyle w:val="ad"/>
            <w:noProof/>
          </w:rPr>
          <w:t>4.7.3. Требования к программным средствам, используемым программой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_Toc73619582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9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83" w:history="1">
        <w:r w:rsidR="004F67F1" w:rsidRPr="00E43470">
          <w:rPr>
            <w:rStyle w:val="ad"/>
            <w:noProof/>
          </w:rPr>
          <w:t>4.7.4. Требования к защите информации и программ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_Toc73619583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10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84" w:history="1">
        <w:r w:rsidR="004F67F1" w:rsidRPr="00E43470">
          <w:rPr>
            <w:rStyle w:val="ad"/>
            <w:b/>
            <w:bCs/>
            <w:noProof/>
          </w:rPr>
          <w:t>4.8. Специальные требования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_Toc73619584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10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85" w:history="1">
        <w:r w:rsidR="004F67F1" w:rsidRPr="00E43470">
          <w:rPr>
            <w:rStyle w:val="ad"/>
            <w:noProof/>
          </w:rPr>
          <w:t>5.</w:t>
        </w:r>
        <w:r w:rsidR="004F67F1" w:rsidRPr="00E43470">
          <w:rPr>
            <w:rStyle w:val="ad"/>
            <w:caps/>
            <w:noProof/>
          </w:rPr>
          <w:t xml:space="preserve"> Требования к программной документации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_Toc73619585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10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86" w:history="1">
        <w:r w:rsidR="004F67F1" w:rsidRPr="00E43470">
          <w:rPr>
            <w:rStyle w:val="ad"/>
            <w:b/>
            <w:bCs/>
            <w:noProof/>
          </w:rPr>
          <w:t>5.1. Предварительный состав программной документации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_Toc73619586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10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87" w:history="1">
        <w:r w:rsidR="004F67F1" w:rsidRPr="00E43470">
          <w:rPr>
            <w:rStyle w:val="ad"/>
            <w:b/>
            <w:bCs/>
            <w:noProof/>
          </w:rPr>
          <w:t>5.2. Специальные требования к программной документации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_Toc73619587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10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88" w:history="1">
        <w:r w:rsidR="004F67F1" w:rsidRPr="00E43470">
          <w:rPr>
            <w:rStyle w:val="ad"/>
            <w:noProof/>
          </w:rPr>
          <w:t>6.</w:t>
        </w:r>
        <w:r w:rsidR="004F67F1" w:rsidRPr="00E43470">
          <w:rPr>
            <w:rStyle w:val="ad"/>
            <w:caps/>
            <w:noProof/>
          </w:rPr>
          <w:t xml:space="preserve"> Стадии и этапы разработки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_Toc73619588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10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89" w:history="1">
        <w:r w:rsidR="004F67F1" w:rsidRPr="00E43470">
          <w:rPr>
            <w:rStyle w:val="ad"/>
            <w:b/>
            <w:bCs/>
            <w:noProof/>
          </w:rPr>
          <w:t>6.1. Стадии разработки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_Toc73619589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10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90" w:history="1">
        <w:r w:rsidR="004F67F1" w:rsidRPr="00E43470">
          <w:rPr>
            <w:rStyle w:val="ad"/>
            <w:b/>
            <w:bCs/>
            <w:noProof/>
          </w:rPr>
          <w:t>6.2. Этапы разработки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_Toc73619590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10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91" w:history="1">
        <w:r w:rsidR="004F67F1" w:rsidRPr="00E43470">
          <w:rPr>
            <w:rStyle w:val="ad"/>
            <w:b/>
            <w:bCs/>
            <w:noProof/>
          </w:rPr>
          <w:t>6.3. Содержание работ по этапам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_Toc73619591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10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92" w:history="1">
        <w:r w:rsidR="004F67F1" w:rsidRPr="00E43470">
          <w:rPr>
            <w:rStyle w:val="ad"/>
            <w:b/>
            <w:bCs/>
            <w:noProof/>
          </w:rPr>
          <w:t>6.4. Исполнители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_Toc73619592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11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93" w:history="1">
        <w:r w:rsidR="004F67F1" w:rsidRPr="00E43470">
          <w:rPr>
            <w:rStyle w:val="ad"/>
            <w:noProof/>
          </w:rPr>
          <w:t>7.</w:t>
        </w:r>
        <w:r w:rsidR="004F67F1" w:rsidRPr="00E43470">
          <w:rPr>
            <w:rStyle w:val="ad"/>
            <w:caps/>
            <w:noProof/>
          </w:rPr>
          <w:t xml:space="preserve"> Порядок контроля и приемки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_Toc73619593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11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94" w:history="1">
        <w:r w:rsidR="004F67F1" w:rsidRPr="00E43470">
          <w:rPr>
            <w:rStyle w:val="ad"/>
            <w:b/>
            <w:bCs/>
            <w:noProof/>
          </w:rPr>
          <w:t>7.1. Виды испытаний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_Toc73619594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11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2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95" w:history="1">
        <w:r w:rsidR="004F67F1" w:rsidRPr="00E43470">
          <w:rPr>
            <w:rStyle w:val="ad"/>
            <w:b/>
            <w:bCs/>
            <w:noProof/>
          </w:rPr>
          <w:t>7.2. Общие требования к приемке работы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_Toc73619595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11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96" w:history="1">
        <w:r w:rsidR="004F67F1" w:rsidRPr="00E43470">
          <w:rPr>
            <w:rStyle w:val="ad"/>
            <w:noProof/>
          </w:rPr>
          <w:t>Приложение 1. Физическая модель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_Toc73619596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12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97" w:history="1">
        <w:r w:rsidR="004F67F1" w:rsidRPr="00E43470">
          <w:rPr>
            <w:rStyle w:val="ad"/>
            <w:noProof/>
          </w:rPr>
          <w:t>Приложение 2. Диаграмма вариантов использования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_Toc73619597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13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98" w:history="1">
        <w:r w:rsidR="004F67F1" w:rsidRPr="00E43470">
          <w:rPr>
            <w:rStyle w:val="ad"/>
            <w:noProof/>
          </w:rPr>
          <w:t>Приложение 3. UML-диаграмма классов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_Toc73619598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14</w:t>
        </w:r>
        <w:r w:rsidR="004F67F1">
          <w:rPr>
            <w:noProof/>
            <w:webHidden/>
          </w:rPr>
          <w:fldChar w:fldCharType="end"/>
        </w:r>
      </w:hyperlink>
    </w:p>
    <w:p w:rsidR="004F67F1" w:rsidRDefault="00BF0F32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3619599" w:history="1">
        <w:r w:rsidR="004F67F1" w:rsidRPr="00E43470">
          <w:rPr>
            <w:rStyle w:val="ad"/>
            <w:noProof/>
          </w:rPr>
          <w:t>Приложение 4. Прототип интерфейса</w:t>
        </w:r>
        <w:r w:rsidR="004F67F1">
          <w:rPr>
            <w:noProof/>
            <w:webHidden/>
          </w:rPr>
          <w:tab/>
        </w:r>
        <w:r w:rsidR="004F67F1">
          <w:rPr>
            <w:noProof/>
            <w:webHidden/>
          </w:rPr>
          <w:fldChar w:fldCharType="begin"/>
        </w:r>
        <w:r w:rsidR="004F67F1">
          <w:rPr>
            <w:noProof/>
            <w:webHidden/>
          </w:rPr>
          <w:instrText xml:space="preserve"> PAGEREF _Toc73619599 \h </w:instrText>
        </w:r>
        <w:r w:rsidR="004F67F1">
          <w:rPr>
            <w:noProof/>
            <w:webHidden/>
          </w:rPr>
        </w:r>
        <w:r w:rsidR="004F67F1">
          <w:rPr>
            <w:noProof/>
            <w:webHidden/>
          </w:rPr>
          <w:fldChar w:fldCharType="separate"/>
        </w:r>
        <w:r w:rsidR="004F67F1">
          <w:rPr>
            <w:noProof/>
            <w:webHidden/>
          </w:rPr>
          <w:t>15</w:t>
        </w:r>
        <w:r w:rsidR="004F67F1">
          <w:rPr>
            <w:noProof/>
            <w:webHidden/>
          </w:rPr>
          <w:fldChar w:fldCharType="end"/>
        </w:r>
      </w:hyperlink>
    </w:p>
    <w:p w:rsidR="00D86CA3" w:rsidRPr="00EB23EB" w:rsidRDefault="00985699" w:rsidP="00AE05F4">
      <w:pPr>
        <w:pStyle w:val="10"/>
        <w:tabs>
          <w:tab w:val="clear" w:pos="9809"/>
          <w:tab w:val="left" w:leader="dot" w:pos="10065"/>
          <w:tab w:val="left" w:leader="dot" w:pos="10206"/>
        </w:tabs>
        <w:rPr>
          <w:sz w:val="24"/>
        </w:rPr>
      </w:pPr>
      <w:r w:rsidRPr="00EB23EB">
        <w:rPr>
          <w:sz w:val="24"/>
        </w:rPr>
        <w:fldChar w:fldCharType="end"/>
      </w:r>
    </w:p>
    <w:p w:rsidR="00D86CA3" w:rsidRPr="00E6041D" w:rsidRDefault="00D86CA3">
      <w:pPr>
        <w:pStyle w:val="1"/>
        <w:rPr>
          <w:caps/>
        </w:rPr>
      </w:pPr>
      <w:r w:rsidRPr="00E6041D">
        <w:rPr>
          <w:caps/>
        </w:rPr>
        <w:br w:type="page"/>
      </w:r>
      <w:bookmarkStart w:id="3" w:name="_Toc73619552"/>
      <w:r w:rsidRPr="00E6041D">
        <w:rPr>
          <w:caps/>
        </w:rPr>
        <w:lastRenderedPageBreak/>
        <w:t>Введение</w:t>
      </w:r>
      <w:bookmarkEnd w:id="3"/>
    </w:p>
    <w:p w:rsidR="00D86CA3" w:rsidRPr="00E6041D" w:rsidRDefault="00D86CA3">
      <w:pPr>
        <w:pStyle w:val="2"/>
        <w:jc w:val="left"/>
        <w:rPr>
          <w:b/>
          <w:bCs/>
        </w:rPr>
      </w:pPr>
      <w:bookmarkStart w:id="4" w:name="_Toc73619553"/>
      <w:r w:rsidRPr="00E6041D">
        <w:rPr>
          <w:b/>
          <w:bCs/>
        </w:rPr>
        <w:t>Наименование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программы</w:t>
      </w:r>
      <w:bookmarkEnd w:id="4"/>
    </w:p>
    <w:p w:rsidR="00900410" w:rsidRPr="00E6041D" w:rsidRDefault="00380BBB" w:rsidP="00900410">
      <w:pPr>
        <w:ind w:firstLine="576"/>
        <w:jc w:val="both"/>
      </w:pPr>
      <w:r w:rsidRPr="00E6041D">
        <w:rPr>
          <w:lang w:val="en-US"/>
        </w:rPr>
        <w:t>Web</w:t>
      </w:r>
      <w:r w:rsidRPr="00E6041D">
        <w:t xml:space="preserve">-приложение </w:t>
      </w:r>
      <w:r w:rsidR="00C96895" w:rsidRPr="00E6041D">
        <w:t>«</w:t>
      </w:r>
      <w:r w:rsidR="00BF0F32">
        <w:fldChar w:fldCharType="begin"/>
      </w:r>
      <w:r w:rsidR="00BF0F32">
        <w:instrText xml:space="preserve"> TITLE  \* FirstCap  \* MERGEFORMAT </w:instrText>
      </w:r>
      <w:r w:rsidR="00BF0F32">
        <w:fldChar w:fldCharType="separate"/>
      </w:r>
      <w:r w:rsidR="004F67F1">
        <w:t>Мультимедиа в образовательной организации</w:t>
      </w:r>
      <w:r w:rsidR="00BF0F32">
        <w:fldChar w:fldCharType="end"/>
      </w:r>
      <w:r w:rsidR="00C96895" w:rsidRPr="00E6041D">
        <w:t>»</w:t>
      </w:r>
    </w:p>
    <w:p w:rsidR="00D86CA3" w:rsidRPr="00E6041D" w:rsidRDefault="00D86CA3">
      <w:pPr>
        <w:pStyle w:val="2"/>
        <w:jc w:val="left"/>
        <w:rPr>
          <w:b/>
          <w:bCs/>
        </w:rPr>
      </w:pPr>
      <w:bookmarkStart w:id="5" w:name="_Toc73619554"/>
      <w:r w:rsidRPr="00E6041D">
        <w:rPr>
          <w:b/>
          <w:bCs/>
        </w:rPr>
        <w:t>Краткая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характеристика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области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применения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программы</w:t>
      </w:r>
      <w:bookmarkEnd w:id="5"/>
    </w:p>
    <w:p w:rsidR="00D86CA3" w:rsidRPr="00E6041D" w:rsidRDefault="00380BBB" w:rsidP="0063266A">
      <w:pPr>
        <w:ind w:firstLine="576"/>
        <w:jc w:val="both"/>
      </w:pPr>
      <w:r w:rsidRPr="00E6041D">
        <w:rPr>
          <w:lang w:val="en-US"/>
        </w:rPr>
        <w:t>Web</w:t>
      </w:r>
      <w:r w:rsidRPr="00E6041D">
        <w:t>-приложение</w:t>
      </w:r>
      <w:r w:rsidR="0054727D" w:rsidRPr="00E6041D">
        <w:t xml:space="preserve"> </w:t>
      </w:r>
      <w:r w:rsidR="00C96895" w:rsidRPr="00E6041D">
        <w:t>«</w:t>
      </w:r>
      <w:r w:rsidR="00BF0F32">
        <w:fldChar w:fldCharType="begin"/>
      </w:r>
      <w:r w:rsidR="00BF0F32">
        <w:instrText xml:space="preserve"> TITLE  \* FirstCap  \* MERGEFORMAT </w:instrText>
      </w:r>
      <w:r w:rsidR="00BF0F32">
        <w:fldChar w:fldCharType="separate"/>
      </w:r>
      <w:r w:rsidR="004F67F1">
        <w:t>Мультимедиа в образовательной организации</w:t>
      </w:r>
      <w:r w:rsidR="00BF0F32">
        <w:fldChar w:fldCharType="end"/>
      </w:r>
      <w:r w:rsidR="00C96895" w:rsidRPr="00E6041D">
        <w:t>»</w:t>
      </w:r>
      <w:r w:rsidR="001A785C" w:rsidRPr="00E6041D">
        <w:t xml:space="preserve"> </w:t>
      </w:r>
      <w:r w:rsidRPr="00E6041D">
        <w:t>предназначено для использования в рамках внутренней локальной сети (Intranet) ГБПОУ Республики Марий Эл «ОМК им. И.К. Глушкова»</w:t>
      </w:r>
    </w:p>
    <w:p w:rsidR="00D86CA3" w:rsidRPr="00E6041D" w:rsidRDefault="00D86CA3">
      <w:pPr>
        <w:pStyle w:val="1"/>
        <w:rPr>
          <w:caps/>
        </w:rPr>
      </w:pPr>
      <w:bookmarkStart w:id="6" w:name="_Toc73619555"/>
      <w:r w:rsidRPr="00E6041D">
        <w:rPr>
          <w:caps/>
        </w:rPr>
        <w:t>Основание</w:t>
      </w:r>
      <w:r w:rsidR="00B67FA8" w:rsidRPr="00E6041D">
        <w:rPr>
          <w:caps/>
        </w:rPr>
        <w:t xml:space="preserve"> </w:t>
      </w:r>
      <w:r w:rsidRPr="00E6041D">
        <w:rPr>
          <w:caps/>
        </w:rPr>
        <w:t>для</w:t>
      </w:r>
      <w:r w:rsidR="00B67FA8" w:rsidRPr="00E6041D">
        <w:rPr>
          <w:caps/>
        </w:rPr>
        <w:t xml:space="preserve"> </w:t>
      </w:r>
      <w:r w:rsidRPr="00E6041D">
        <w:rPr>
          <w:caps/>
        </w:rPr>
        <w:t>разработки</w:t>
      </w:r>
      <w:bookmarkEnd w:id="6"/>
    </w:p>
    <w:p w:rsidR="00D86CA3" w:rsidRPr="00E6041D" w:rsidRDefault="00D86CA3" w:rsidP="00BD7AD3">
      <w:pPr>
        <w:pStyle w:val="2"/>
        <w:numPr>
          <w:ilvl w:val="1"/>
          <w:numId w:val="2"/>
        </w:numPr>
        <w:jc w:val="left"/>
        <w:rPr>
          <w:b/>
          <w:bCs/>
        </w:rPr>
      </w:pPr>
      <w:bookmarkStart w:id="7" w:name="_Toc73619556"/>
      <w:r w:rsidRPr="00E6041D">
        <w:rPr>
          <w:b/>
          <w:bCs/>
        </w:rPr>
        <w:t>Основание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для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проведения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разработки</w:t>
      </w:r>
      <w:bookmarkEnd w:id="7"/>
    </w:p>
    <w:p w:rsidR="00D86CA3" w:rsidRPr="00E6041D" w:rsidRDefault="00380BBB">
      <w:pPr>
        <w:ind w:firstLine="576"/>
        <w:jc w:val="both"/>
      </w:pPr>
      <w:r w:rsidRPr="00E6041D">
        <w:t>Основанием для проведения разработки является Приказ № ___ от __ _______</w:t>
      </w:r>
      <w:r w:rsidR="00E6041D">
        <w:t xml:space="preserve"> 2021</w:t>
      </w:r>
      <w:r w:rsidRPr="00E6041D">
        <w:t xml:space="preserve"> года «______________________________________________».</w:t>
      </w:r>
      <w:r w:rsidR="00B67FA8" w:rsidRPr="00E6041D">
        <w:t xml:space="preserve"> </w:t>
      </w:r>
    </w:p>
    <w:p w:rsidR="00D86CA3" w:rsidRPr="00E6041D" w:rsidRDefault="00D86CA3" w:rsidP="00BD7AD3">
      <w:pPr>
        <w:pStyle w:val="2"/>
        <w:numPr>
          <w:ilvl w:val="1"/>
          <w:numId w:val="2"/>
        </w:numPr>
        <w:jc w:val="left"/>
        <w:rPr>
          <w:b/>
          <w:bCs/>
        </w:rPr>
      </w:pPr>
      <w:bookmarkStart w:id="8" w:name="_Toc73619557"/>
      <w:r w:rsidRPr="00E6041D">
        <w:rPr>
          <w:b/>
          <w:bCs/>
        </w:rPr>
        <w:t>Наименование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и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условное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обозначение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темы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разработки</w:t>
      </w:r>
      <w:bookmarkEnd w:id="8"/>
    </w:p>
    <w:p w:rsidR="00D86CA3" w:rsidRPr="00E6041D" w:rsidRDefault="00D86CA3">
      <w:pPr>
        <w:ind w:firstLine="576"/>
        <w:jc w:val="both"/>
      </w:pPr>
      <w:r w:rsidRPr="00E6041D">
        <w:t>Наименование</w:t>
      </w:r>
      <w:r w:rsidR="00B67FA8" w:rsidRPr="00E6041D">
        <w:t xml:space="preserve"> </w:t>
      </w:r>
      <w:r w:rsidRPr="00E6041D">
        <w:t>темы</w:t>
      </w:r>
      <w:r w:rsidR="00B67FA8" w:rsidRPr="00E6041D">
        <w:t xml:space="preserve"> </w:t>
      </w:r>
      <w:r w:rsidRPr="00E6041D">
        <w:t>разработки</w:t>
      </w:r>
      <w:r w:rsidR="00B67FA8" w:rsidRPr="00E6041D">
        <w:t xml:space="preserve"> </w:t>
      </w:r>
      <w:r w:rsidRPr="00E6041D">
        <w:t>-</w:t>
      </w:r>
      <w:r w:rsidR="00B67FA8" w:rsidRPr="00E6041D">
        <w:t xml:space="preserve"> </w:t>
      </w:r>
      <w:r w:rsidR="00391CE7" w:rsidRPr="00E6041D">
        <w:rPr>
          <w:lang w:val="en-US"/>
        </w:rPr>
        <w:t>Web</w:t>
      </w:r>
      <w:r w:rsidR="00391CE7" w:rsidRPr="00E6041D">
        <w:t xml:space="preserve">-приложение </w:t>
      </w:r>
      <w:r w:rsidR="00C96895" w:rsidRPr="00E6041D">
        <w:t>«</w:t>
      </w:r>
      <w:r w:rsidR="00BF0F32">
        <w:fldChar w:fldCharType="begin"/>
      </w:r>
      <w:r w:rsidR="00BF0F32">
        <w:instrText xml:space="preserve"> TITLE  \* FirstCap  \* MERGEFORMAT </w:instrText>
      </w:r>
      <w:r w:rsidR="00BF0F32">
        <w:fldChar w:fldCharType="separate"/>
      </w:r>
      <w:r w:rsidR="004F67F1">
        <w:t>Мультимедиа в образовательной организации</w:t>
      </w:r>
      <w:r w:rsidR="00BF0F32">
        <w:fldChar w:fldCharType="end"/>
      </w:r>
      <w:r w:rsidR="00C96895" w:rsidRPr="00E6041D">
        <w:t>»</w:t>
      </w:r>
    </w:p>
    <w:p w:rsidR="00D86CA3" w:rsidRPr="00E6041D" w:rsidRDefault="00D86CA3">
      <w:pPr>
        <w:ind w:firstLine="576"/>
        <w:jc w:val="both"/>
      </w:pPr>
      <w:r w:rsidRPr="00E6041D">
        <w:t>Условное</w:t>
      </w:r>
      <w:r w:rsidR="00B67FA8" w:rsidRPr="00E6041D">
        <w:t xml:space="preserve"> </w:t>
      </w:r>
      <w:r w:rsidRPr="00E6041D">
        <w:t>обозначение</w:t>
      </w:r>
      <w:r w:rsidR="00B67FA8" w:rsidRPr="00E6041D">
        <w:t xml:space="preserve"> </w:t>
      </w:r>
      <w:r w:rsidRPr="00E6041D">
        <w:t>темы</w:t>
      </w:r>
      <w:r w:rsidR="00B67FA8" w:rsidRPr="00E6041D">
        <w:t xml:space="preserve"> </w:t>
      </w:r>
      <w:r w:rsidRPr="00E6041D">
        <w:t>разработки</w:t>
      </w:r>
      <w:r w:rsidR="00B67FA8" w:rsidRPr="00E6041D">
        <w:t xml:space="preserve"> </w:t>
      </w:r>
      <w:r w:rsidRPr="00E6041D">
        <w:t>(шифр</w:t>
      </w:r>
      <w:r w:rsidR="00B67FA8" w:rsidRPr="00E6041D">
        <w:t xml:space="preserve"> </w:t>
      </w:r>
      <w:r w:rsidRPr="00E6041D">
        <w:t>темы)</w:t>
      </w:r>
      <w:r w:rsidR="00B67FA8" w:rsidRPr="00E6041D">
        <w:t xml:space="preserve"> </w:t>
      </w:r>
      <w:r w:rsidRPr="00E6041D">
        <w:t>-</w:t>
      </w:r>
      <w:r w:rsidR="00B67FA8" w:rsidRPr="00E6041D">
        <w:t xml:space="preserve"> </w:t>
      </w:r>
      <w:r w:rsidRPr="00E6041D">
        <w:t>«</w:t>
      </w:r>
      <w:r w:rsidR="0054727D" w:rsidRPr="00E6041D">
        <w:t>RU.02095571.000</w:t>
      </w:r>
      <w:r w:rsidR="009E7A70" w:rsidRPr="00E6041D">
        <w:t>1</w:t>
      </w:r>
      <w:r w:rsidR="002B7D74" w:rsidRPr="00E6041D">
        <w:t>2</w:t>
      </w:r>
      <w:r w:rsidRPr="00E6041D">
        <w:t>».</w:t>
      </w:r>
    </w:p>
    <w:p w:rsidR="00D86CA3" w:rsidRPr="00E6041D" w:rsidRDefault="00D86CA3">
      <w:pPr>
        <w:pStyle w:val="1"/>
        <w:rPr>
          <w:caps/>
        </w:rPr>
      </w:pPr>
      <w:bookmarkStart w:id="9" w:name="_Toc73619558"/>
      <w:r w:rsidRPr="00E6041D">
        <w:rPr>
          <w:caps/>
        </w:rPr>
        <w:t>Назначение</w:t>
      </w:r>
      <w:r w:rsidR="00B67FA8" w:rsidRPr="00E6041D">
        <w:rPr>
          <w:caps/>
        </w:rPr>
        <w:t xml:space="preserve"> </w:t>
      </w:r>
      <w:r w:rsidRPr="00E6041D">
        <w:rPr>
          <w:caps/>
        </w:rPr>
        <w:t>разработки</w:t>
      </w:r>
      <w:bookmarkEnd w:id="9"/>
    </w:p>
    <w:p w:rsidR="00D86CA3" w:rsidRPr="00E6041D" w:rsidRDefault="00D86CA3" w:rsidP="00BD7AD3">
      <w:pPr>
        <w:pStyle w:val="2"/>
        <w:numPr>
          <w:ilvl w:val="1"/>
          <w:numId w:val="3"/>
        </w:numPr>
        <w:jc w:val="left"/>
        <w:rPr>
          <w:b/>
          <w:bCs/>
        </w:rPr>
      </w:pPr>
      <w:bookmarkStart w:id="10" w:name="_Toc73619559"/>
      <w:r w:rsidRPr="00E6041D">
        <w:rPr>
          <w:b/>
          <w:bCs/>
        </w:rPr>
        <w:t>Функциональное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назначение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программы</w:t>
      </w:r>
      <w:bookmarkEnd w:id="10"/>
    </w:p>
    <w:p w:rsidR="00622D2C" w:rsidRPr="00E6041D" w:rsidRDefault="00622D2C" w:rsidP="00622D2C">
      <w:pPr>
        <w:ind w:firstLine="576"/>
        <w:jc w:val="both"/>
      </w:pPr>
      <w:r w:rsidRPr="00E6041D">
        <w:t xml:space="preserve">Функциональным назначением программы </w:t>
      </w:r>
      <w:r w:rsidR="00686843">
        <w:t>является,</w:t>
      </w:r>
      <w:r w:rsidR="00686843" w:rsidRPr="00686843">
        <w:t xml:space="preserve"> </w:t>
      </w:r>
      <w:r w:rsidR="00686843">
        <w:t>хранение</w:t>
      </w:r>
      <w:r w:rsidR="00686843" w:rsidRPr="00686843">
        <w:t xml:space="preserve"> большого объема самой разной информации на одном носителе</w:t>
      </w:r>
      <w:r w:rsidR="00686843">
        <w:t xml:space="preserve"> , свободный и более легкий поиск информации, </w:t>
      </w:r>
      <w:r w:rsidR="00127341">
        <w:t>повышение скорости обучения у обучающихся</w:t>
      </w:r>
      <w:r w:rsidR="009B2ACA" w:rsidRPr="009B2ACA">
        <w:t xml:space="preserve">, </w:t>
      </w:r>
      <w:r w:rsidR="009B2ACA">
        <w:t>создание собственных проектных работ</w:t>
      </w:r>
      <w:r w:rsidR="001B4F47" w:rsidRPr="00E6041D">
        <w:t>.</w:t>
      </w:r>
    </w:p>
    <w:p w:rsidR="00D86CA3" w:rsidRPr="00E6041D" w:rsidRDefault="00D86CA3" w:rsidP="00BD7AD3">
      <w:pPr>
        <w:pStyle w:val="2"/>
        <w:numPr>
          <w:ilvl w:val="1"/>
          <w:numId w:val="3"/>
        </w:numPr>
        <w:jc w:val="left"/>
        <w:rPr>
          <w:b/>
          <w:bCs/>
        </w:rPr>
      </w:pPr>
      <w:bookmarkStart w:id="11" w:name="_Toc73619560"/>
      <w:r w:rsidRPr="00E6041D">
        <w:rPr>
          <w:b/>
          <w:bCs/>
        </w:rPr>
        <w:t>Эксплуатационное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назначение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программы</w:t>
      </w:r>
      <w:bookmarkEnd w:id="11"/>
    </w:p>
    <w:p w:rsidR="00391CE7" w:rsidRPr="00E6041D" w:rsidRDefault="00391CE7" w:rsidP="00391CE7">
      <w:pPr>
        <w:ind w:firstLine="576"/>
        <w:jc w:val="both"/>
      </w:pPr>
      <w:r w:rsidRPr="00E6041D">
        <w:t>Программа должна эксплуатироваться на объектах ГБПОУ Республики Марий Эл «ОМК им. И.К. Глушкова» подключенных к внутренней локальной сети</w:t>
      </w:r>
      <w:r w:rsidR="005D7334" w:rsidRPr="00E6041D">
        <w:t>.</w:t>
      </w:r>
    </w:p>
    <w:p w:rsidR="00B548C6" w:rsidRPr="00E6041D" w:rsidRDefault="00391CE7" w:rsidP="00391CE7">
      <w:pPr>
        <w:ind w:firstLine="576"/>
        <w:jc w:val="both"/>
      </w:pPr>
      <w:r w:rsidRPr="00E6041D">
        <w:t xml:space="preserve">Конечными пользователями программы должны являться </w:t>
      </w:r>
      <w:r w:rsidR="00E13267">
        <w:t>педагоги и обучающиеся образовательной организации</w:t>
      </w:r>
      <w:r w:rsidR="00B166A8" w:rsidRPr="00E6041D">
        <w:t>.</w:t>
      </w:r>
    </w:p>
    <w:p w:rsidR="00EF40E1" w:rsidRPr="00E6041D" w:rsidRDefault="00D86CA3">
      <w:pPr>
        <w:pStyle w:val="1"/>
        <w:rPr>
          <w:caps/>
        </w:rPr>
      </w:pPr>
      <w:bookmarkStart w:id="12" w:name="_Toc73619561"/>
      <w:r w:rsidRPr="00E6041D">
        <w:rPr>
          <w:caps/>
        </w:rPr>
        <w:t>Требования</w:t>
      </w:r>
      <w:r w:rsidR="00B67FA8" w:rsidRPr="00E6041D">
        <w:rPr>
          <w:caps/>
        </w:rPr>
        <w:t xml:space="preserve"> </w:t>
      </w:r>
      <w:r w:rsidRPr="00E6041D">
        <w:rPr>
          <w:caps/>
        </w:rPr>
        <w:t>к</w:t>
      </w:r>
      <w:r w:rsidR="00B67FA8" w:rsidRPr="00E6041D">
        <w:rPr>
          <w:caps/>
        </w:rPr>
        <w:t xml:space="preserve"> </w:t>
      </w:r>
      <w:r w:rsidRPr="00E6041D">
        <w:rPr>
          <w:caps/>
        </w:rPr>
        <w:t>программе</w:t>
      </w:r>
      <w:bookmarkEnd w:id="12"/>
    </w:p>
    <w:p w:rsidR="00EF40E1" w:rsidRPr="00E6041D" w:rsidRDefault="00D86CA3" w:rsidP="00BD7AD3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13" w:name="_Toc73619562"/>
      <w:r w:rsidRPr="00E6041D">
        <w:rPr>
          <w:b/>
          <w:bCs/>
        </w:rPr>
        <w:t>Требования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к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функциональным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характеристикам</w:t>
      </w:r>
      <w:bookmarkEnd w:id="13"/>
    </w:p>
    <w:p w:rsidR="009D2BF9" w:rsidRPr="00E6041D" w:rsidRDefault="00D86CA3" w:rsidP="009D2BF9">
      <w:pPr>
        <w:pStyle w:val="3"/>
        <w:jc w:val="left"/>
      </w:pPr>
      <w:bookmarkStart w:id="14" w:name="_Toc73619563"/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составу</w:t>
      </w:r>
      <w:r w:rsidR="00B67FA8" w:rsidRPr="00E6041D">
        <w:t xml:space="preserve"> </w:t>
      </w:r>
      <w:r w:rsidRPr="00E6041D">
        <w:t>выполняемых</w:t>
      </w:r>
      <w:r w:rsidR="00B67FA8" w:rsidRPr="00E6041D">
        <w:t xml:space="preserve"> </w:t>
      </w:r>
      <w:r w:rsidRPr="00E6041D">
        <w:t>функций</w:t>
      </w:r>
      <w:bookmarkEnd w:id="14"/>
    </w:p>
    <w:p w:rsidR="008A3AD9" w:rsidRDefault="009D2BF9" w:rsidP="008A3AD9">
      <w:pPr>
        <w:ind w:firstLine="708"/>
        <w:jc w:val="both"/>
      </w:pPr>
      <w:r w:rsidRPr="00E6041D">
        <w:t>Программа должна обеспечивать выполнение перечисленных ниже функций:</w:t>
      </w:r>
    </w:p>
    <w:p w:rsidR="008A3AD9" w:rsidRPr="00710C44" w:rsidRDefault="008A3AD9" w:rsidP="008A3AD9">
      <w:pPr>
        <w:pStyle w:val="af"/>
        <w:numPr>
          <w:ilvl w:val="0"/>
          <w:numId w:val="26"/>
        </w:numPr>
        <w:jc w:val="both"/>
      </w:pPr>
      <w:r w:rsidRPr="008A3AD9">
        <w:rPr>
          <w:b/>
        </w:rPr>
        <w:t>Модуль пользователи</w:t>
      </w:r>
      <w:r>
        <w:rPr>
          <w:lang w:val="en-US"/>
        </w:rPr>
        <w:t>:</w:t>
      </w:r>
    </w:p>
    <w:p w:rsidR="00960F0B" w:rsidRPr="00960F0B" w:rsidRDefault="006A293C" w:rsidP="006A293C">
      <w:pPr>
        <w:pStyle w:val="af"/>
        <w:numPr>
          <w:ilvl w:val="1"/>
          <w:numId w:val="26"/>
        </w:numPr>
        <w:jc w:val="both"/>
      </w:pPr>
      <w:r w:rsidRPr="006A293C">
        <w:t>При с</w:t>
      </w:r>
      <w:r w:rsidR="00960F0B">
        <w:t>оздание пользователя указывается</w:t>
      </w:r>
      <w:r w:rsidR="00960F0B">
        <w:rPr>
          <w:lang w:val="en-US"/>
        </w:rPr>
        <w:t>:</w:t>
      </w:r>
    </w:p>
    <w:p w:rsidR="00960F0B" w:rsidRDefault="006A293C" w:rsidP="00960F0B">
      <w:pPr>
        <w:pStyle w:val="af"/>
        <w:numPr>
          <w:ilvl w:val="2"/>
          <w:numId w:val="26"/>
        </w:numPr>
        <w:jc w:val="both"/>
      </w:pPr>
      <w:r>
        <w:t>ФИО</w:t>
      </w:r>
      <w:r w:rsidR="00960F0B">
        <w:rPr>
          <w:lang w:val="en-US"/>
        </w:rPr>
        <w:t xml:space="preserve"> </w:t>
      </w:r>
      <w:r w:rsidR="00960F0B">
        <w:t>пользователя</w:t>
      </w:r>
      <w:r>
        <w:t xml:space="preserve">, </w:t>
      </w:r>
    </w:p>
    <w:p w:rsidR="00960F0B" w:rsidRDefault="00960F0B" w:rsidP="00960F0B">
      <w:pPr>
        <w:pStyle w:val="af"/>
        <w:numPr>
          <w:ilvl w:val="2"/>
          <w:numId w:val="26"/>
        </w:numPr>
        <w:jc w:val="both"/>
      </w:pPr>
      <w:r>
        <w:t>р</w:t>
      </w:r>
      <w:r w:rsidR="006A293C">
        <w:t>оль</w:t>
      </w:r>
      <w:r>
        <w:t xml:space="preserve"> пользователя</w:t>
      </w:r>
      <w:r w:rsidR="006A293C">
        <w:t xml:space="preserve">, </w:t>
      </w:r>
    </w:p>
    <w:p w:rsidR="006A293C" w:rsidRPr="00710C44" w:rsidRDefault="00960F0B" w:rsidP="00960F0B">
      <w:pPr>
        <w:pStyle w:val="af"/>
        <w:numPr>
          <w:ilvl w:val="2"/>
          <w:numId w:val="26"/>
        </w:numPr>
        <w:jc w:val="both"/>
      </w:pPr>
      <w:r>
        <w:t>п</w:t>
      </w:r>
      <w:bookmarkStart w:id="15" w:name="_GoBack"/>
      <w:bookmarkEnd w:id="15"/>
      <w:r w:rsidR="006A293C">
        <w:t>ароль</w:t>
      </w:r>
      <w:r>
        <w:t xml:space="preserve"> пользователся</w:t>
      </w:r>
      <w:r w:rsidR="006A293C" w:rsidRPr="006A293C">
        <w:t>;</w:t>
      </w:r>
    </w:p>
    <w:p w:rsidR="009D2BF9" w:rsidRPr="00710C44" w:rsidRDefault="008A3AD9" w:rsidP="008A3AD9">
      <w:pPr>
        <w:pStyle w:val="af"/>
        <w:numPr>
          <w:ilvl w:val="0"/>
          <w:numId w:val="26"/>
        </w:numPr>
        <w:jc w:val="both"/>
      </w:pPr>
      <w:r w:rsidRPr="008A3AD9">
        <w:rPr>
          <w:b/>
        </w:rPr>
        <w:t>Модуль медиафайлы</w:t>
      </w:r>
      <w:r>
        <w:rPr>
          <w:lang w:val="en-US"/>
        </w:rPr>
        <w:t>:</w:t>
      </w:r>
    </w:p>
    <w:p w:rsidR="00710C44" w:rsidRPr="006A293C" w:rsidRDefault="006A293C" w:rsidP="00710C44">
      <w:pPr>
        <w:pStyle w:val="af"/>
        <w:numPr>
          <w:ilvl w:val="0"/>
          <w:numId w:val="26"/>
        </w:numPr>
        <w:jc w:val="both"/>
      </w:pPr>
      <w:r w:rsidRPr="006A293C">
        <w:t>Просмотр медиафайлов</w:t>
      </w:r>
      <w:r w:rsidR="00710C44" w:rsidRPr="006A293C">
        <w:t xml:space="preserve"> с ограниченным досту</w:t>
      </w:r>
      <w:r w:rsidRPr="006A293C">
        <w:t>п</w:t>
      </w:r>
      <w:r w:rsidR="00710C44" w:rsidRPr="006A293C">
        <w:t>ом для зарег</w:t>
      </w:r>
      <w:r w:rsidRPr="006A293C">
        <w:t>истрированных</w:t>
      </w:r>
      <w:r w:rsidR="00710C44" w:rsidRPr="006A293C">
        <w:t xml:space="preserve"> польз</w:t>
      </w:r>
      <w:r w:rsidRPr="006A293C">
        <w:t xml:space="preserve">ователей </w:t>
      </w:r>
      <w:r w:rsidR="00710C44" w:rsidRPr="006A293C">
        <w:t>(</w:t>
      </w:r>
      <w:r>
        <w:t>препода</w:t>
      </w:r>
      <w:r w:rsidRPr="006A293C">
        <w:t>ватели</w:t>
      </w:r>
      <w:r w:rsidR="00710C44" w:rsidRPr="006A293C">
        <w:t>)</w:t>
      </w:r>
      <w:r w:rsidRPr="006A293C">
        <w:t>;</w:t>
      </w:r>
    </w:p>
    <w:p w:rsidR="00710C44" w:rsidRPr="006A293C" w:rsidRDefault="00710C44" w:rsidP="00710C44">
      <w:pPr>
        <w:pStyle w:val="af"/>
        <w:numPr>
          <w:ilvl w:val="0"/>
          <w:numId w:val="26"/>
        </w:numPr>
        <w:jc w:val="both"/>
      </w:pPr>
      <w:r w:rsidRPr="006A293C">
        <w:t>Просмотр списка меди</w:t>
      </w:r>
      <w:r w:rsidR="006A293C">
        <w:t>а</w:t>
      </w:r>
      <w:r w:rsidRPr="006A293C">
        <w:t>файла общ</w:t>
      </w:r>
      <w:r w:rsidR="006A293C" w:rsidRPr="006A293C">
        <w:t>его</w:t>
      </w:r>
      <w:r w:rsidRPr="006A293C">
        <w:t xml:space="preserve"> дост</w:t>
      </w:r>
      <w:r w:rsidR="006A293C" w:rsidRPr="006A293C">
        <w:t>упа:</w:t>
      </w:r>
    </w:p>
    <w:p w:rsidR="00710C44" w:rsidRDefault="00710C44" w:rsidP="00710C44">
      <w:pPr>
        <w:pStyle w:val="af"/>
        <w:numPr>
          <w:ilvl w:val="1"/>
          <w:numId w:val="26"/>
        </w:numPr>
        <w:jc w:val="both"/>
      </w:pPr>
      <w:r>
        <w:t>поиск медиафайлов по названию и описанию</w:t>
      </w:r>
      <w:r w:rsidRPr="00710C44">
        <w:t>,</w:t>
      </w:r>
    </w:p>
    <w:p w:rsidR="00710C44" w:rsidRPr="008A3AD9" w:rsidRDefault="00710C44" w:rsidP="00710C44">
      <w:pPr>
        <w:pStyle w:val="af"/>
        <w:numPr>
          <w:ilvl w:val="1"/>
          <w:numId w:val="26"/>
        </w:numPr>
        <w:jc w:val="both"/>
      </w:pPr>
      <w:r>
        <w:t>фильтрация списка медиафайлов по типу и категории,</w:t>
      </w:r>
    </w:p>
    <w:p w:rsidR="00710C44" w:rsidRDefault="00710C44" w:rsidP="00710C44">
      <w:pPr>
        <w:pStyle w:val="af"/>
        <w:numPr>
          <w:ilvl w:val="1"/>
          <w:numId w:val="26"/>
        </w:numPr>
        <w:jc w:val="both"/>
      </w:pPr>
      <w:r>
        <w:lastRenderedPageBreak/>
        <w:t>просмотр карточки медиафайла,</w:t>
      </w:r>
    </w:p>
    <w:p w:rsidR="00710C44" w:rsidRPr="00E6041D" w:rsidRDefault="00710C44" w:rsidP="006A293C">
      <w:pPr>
        <w:pStyle w:val="af"/>
        <w:numPr>
          <w:ilvl w:val="1"/>
          <w:numId w:val="26"/>
        </w:numPr>
        <w:jc w:val="both"/>
      </w:pPr>
      <w:r>
        <w:t>просмотр содержимого медиафайла</w:t>
      </w:r>
    </w:p>
    <w:p w:rsidR="009E0CA8" w:rsidRPr="00E6041D" w:rsidRDefault="00710C44" w:rsidP="00C6305E">
      <w:pPr>
        <w:pStyle w:val="af"/>
        <w:numPr>
          <w:ilvl w:val="2"/>
          <w:numId w:val="25"/>
        </w:numPr>
      </w:pPr>
      <w:r>
        <w:t>Создание карточки описания медиафайла с полями</w:t>
      </w:r>
      <w:r w:rsidR="009E0CA8" w:rsidRPr="00E6041D">
        <w:t>:</w:t>
      </w:r>
    </w:p>
    <w:p w:rsidR="009E0CA8" w:rsidRPr="00E6041D" w:rsidRDefault="00964269" w:rsidP="00C6305E">
      <w:pPr>
        <w:pStyle w:val="af"/>
        <w:numPr>
          <w:ilvl w:val="3"/>
          <w:numId w:val="24"/>
        </w:numPr>
      </w:pPr>
      <w:r>
        <w:t>н</w:t>
      </w:r>
      <w:r w:rsidR="00B47B5F">
        <w:t>азвание</w:t>
      </w:r>
      <w:r>
        <w:rPr>
          <w:lang w:val="en-US"/>
        </w:rPr>
        <w:t xml:space="preserve"> </w:t>
      </w:r>
      <w:r>
        <w:t>медиафайла</w:t>
      </w:r>
      <w:r w:rsidR="009E0CA8" w:rsidRPr="00E6041D">
        <w:t xml:space="preserve">, </w:t>
      </w:r>
    </w:p>
    <w:p w:rsidR="00B47B5F" w:rsidRPr="00710C44" w:rsidRDefault="00964269" w:rsidP="00B47B5F">
      <w:pPr>
        <w:pStyle w:val="af"/>
        <w:numPr>
          <w:ilvl w:val="3"/>
          <w:numId w:val="24"/>
        </w:numPr>
      </w:pPr>
      <w:r>
        <w:t>р</w:t>
      </w:r>
      <w:r w:rsidR="00B47B5F">
        <w:t>азмер</w:t>
      </w:r>
      <w:r>
        <w:t xml:space="preserve"> медиафайла</w:t>
      </w:r>
      <w:r w:rsidR="00A947FB">
        <w:rPr>
          <w:lang w:val="en-US"/>
        </w:rPr>
        <w:t>,</w:t>
      </w:r>
    </w:p>
    <w:p w:rsidR="00710C44" w:rsidRPr="00A947FB" w:rsidRDefault="00710C44" w:rsidP="00B47B5F">
      <w:pPr>
        <w:pStyle w:val="af"/>
        <w:numPr>
          <w:ilvl w:val="3"/>
          <w:numId w:val="24"/>
        </w:numPr>
      </w:pPr>
      <w:r>
        <w:t>добавление медиафайла в карточку,</w:t>
      </w:r>
    </w:p>
    <w:p w:rsidR="00430EA6" w:rsidRDefault="00430EA6" w:rsidP="00B47B5F">
      <w:pPr>
        <w:pStyle w:val="af"/>
        <w:numPr>
          <w:ilvl w:val="3"/>
          <w:numId w:val="24"/>
        </w:numPr>
      </w:pPr>
      <w:r>
        <w:t>Просмотр списка медиафайлов незарег</w:t>
      </w:r>
      <w:r w:rsidR="00A4293B">
        <w:t>истрированным</w:t>
      </w:r>
      <w:r>
        <w:t xml:space="preserve"> польз</w:t>
      </w:r>
      <w:r w:rsidR="00A4293B">
        <w:t>ователем</w:t>
      </w:r>
    </w:p>
    <w:p w:rsidR="00430EA6" w:rsidRDefault="00430EA6" w:rsidP="00B47B5F">
      <w:pPr>
        <w:pStyle w:val="af"/>
        <w:numPr>
          <w:ilvl w:val="3"/>
          <w:numId w:val="24"/>
        </w:numPr>
      </w:pPr>
      <w:r>
        <w:t>Скачивание</w:t>
      </w:r>
      <w:r w:rsidR="00A4293B">
        <w:t xml:space="preserve"> медиафайла незарегистрированным</w:t>
      </w:r>
      <w:r>
        <w:t xml:space="preserve"> польз</w:t>
      </w:r>
      <w:r w:rsidR="00A4293B">
        <w:t>ователем.</w:t>
      </w:r>
    </w:p>
    <w:p w:rsidR="008A3AD9" w:rsidRDefault="008A3AD9" w:rsidP="008A3AD9">
      <w:pPr>
        <w:pStyle w:val="af"/>
        <w:numPr>
          <w:ilvl w:val="2"/>
          <w:numId w:val="24"/>
        </w:numPr>
      </w:pPr>
      <w:r>
        <w:t>Удаление медиафайла</w:t>
      </w:r>
    </w:p>
    <w:p w:rsidR="008A3AD9" w:rsidRDefault="008A3AD9" w:rsidP="008A3AD9">
      <w:pPr>
        <w:ind w:left="720"/>
      </w:pPr>
    </w:p>
    <w:p w:rsidR="00B47B5F" w:rsidRPr="00B47B5F" w:rsidRDefault="00B47B5F" w:rsidP="00B47B5F"/>
    <w:p w:rsidR="00EF40E1" w:rsidRPr="00E6041D" w:rsidRDefault="00D86CA3">
      <w:pPr>
        <w:pStyle w:val="3"/>
        <w:jc w:val="left"/>
        <w:rPr>
          <w:color w:val="000000"/>
          <w:szCs w:val="26"/>
        </w:rPr>
      </w:pPr>
      <w:bookmarkStart w:id="16" w:name="_Toc73619564"/>
      <w:r w:rsidRPr="00E6041D">
        <w:rPr>
          <w:color w:val="000000"/>
          <w:szCs w:val="26"/>
        </w:rPr>
        <w:t>Требования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организации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входных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данных</w:t>
      </w:r>
      <w:bookmarkEnd w:id="16"/>
    </w:p>
    <w:p w:rsidR="001B6AF4" w:rsidRPr="00E6041D" w:rsidRDefault="001B6AF4" w:rsidP="001B6AF4">
      <w:pPr>
        <w:ind w:firstLine="708"/>
      </w:pPr>
      <w:r w:rsidRPr="00E6041D">
        <w:t>Входные данные программы должны быть организованы в виде вводимого в специальную форму текста.</w:t>
      </w:r>
    </w:p>
    <w:p w:rsidR="001B6AF4" w:rsidRPr="00E6041D" w:rsidRDefault="001B6AF4" w:rsidP="001B6AF4">
      <w:pPr>
        <w:ind w:firstLine="708"/>
      </w:pPr>
      <w:r w:rsidRPr="00E6041D">
        <w:t>Передаваемые данные должны удовлетворять следующим ограничениям:</w:t>
      </w:r>
    </w:p>
    <w:tbl>
      <w:tblPr>
        <w:tblStyle w:val="afb"/>
        <w:tblW w:w="1121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694"/>
        <w:gridCol w:w="1985"/>
        <w:gridCol w:w="1843"/>
        <w:gridCol w:w="4697"/>
      </w:tblGrid>
      <w:tr w:rsidR="00ED07E4" w:rsidRPr="00E6041D" w:rsidTr="004C722C">
        <w:trPr>
          <w:trHeight w:val="510"/>
        </w:trPr>
        <w:tc>
          <w:tcPr>
            <w:tcW w:w="2694" w:type="dxa"/>
            <w:tcBorders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  <w:hideMark/>
          </w:tcPr>
          <w:p w:rsidR="001B6AF4" w:rsidRPr="00E6041D" w:rsidRDefault="001B6AF4" w:rsidP="00686843">
            <w:pPr>
              <w:jc w:val="center"/>
              <w:rPr>
                <w:b/>
                <w:color w:val="FFFFFF" w:themeColor="background1"/>
              </w:rPr>
            </w:pPr>
            <w:r w:rsidRPr="00E6041D">
              <w:rPr>
                <w:b/>
                <w:color w:val="FFFFFF" w:themeColor="background1"/>
              </w:rPr>
              <w:t>Название</w:t>
            </w:r>
          </w:p>
        </w:tc>
        <w:tc>
          <w:tcPr>
            <w:tcW w:w="198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  <w:hideMark/>
          </w:tcPr>
          <w:p w:rsidR="001B6AF4" w:rsidRPr="00E6041D" w:rsidRDefault="001B6AF4" w:rsidP="00686843">
            <w:pPr>
              <w:jc w:val="center"/>
              <w:rPr>
                <w:b/>
                <w:color w:val="FFFFFF" w:themeColor="background1"/>
              </w:rPr>
            </w:pPr>
            <w:r w:rsidRPr="00E6041D">
              <w:rPr>
                <w:b/>
                <w:color w:val="FFFFFF" w:themeColor="background1"/>
              </w:rPr>
              <w:t>Тип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808080" w:themeFill="background1" w:themeFillShade="80"/>
            <w:vAlign w:val="center"/>
            <w:hideMark/>
          </w:tcPr>
          <w:p w:rsidR="001B6AF4" w:rsidRPr="00E6041D" w:rsidRDefault="001B6AF4" w:rsidP="00686843">
            <w:pPr>
              <w:jc w:val="center"/>
              <w:rPr>
                <w:b/>
                <w:color w:val="FFFFFF" w:themeColor="background1"/>
              </w:rPr>
            </w:pPr>
            <w:r w:rsidRPr="00E6041D">
              <w:rPr>
                <w:b/>
                <w:color w:val="FFFFFF" w:themeColor="background1"/>
              </w:rPr>
              <w:t>Валидатор</w:t>
            </w:r>
          </w:p>
        </w:tc>
        <w:tc>
          <w:tcPr>
            <w:tcW w:w="4697" w:type="dxa"/>
            <w:tcBorders>
              <w:left w:val="single" w:sz="4" w:space="0" w:color="FFFFFF" w:themeColor="background1"/>
            </w:tcBorders>
            <w:shd w:val="clear" w:color="auto" w:fill="808080" w:themeFill="background1" w:themeFillShade="80"/>
            <w:vAlign w:val="center"/>
            <w:hideMark/>
          </w:tcPr>
          <w:p w:rsidR="001B6AF4" w:rsidRPr="00E6041D" w:rsidRDefault="001B6AF4" w:rsidP="00686843">
            <w:pPr>
              <w:jc w:val="center"/>
              <w:rPr>
                <w:b/>
                <w:color w:val="FFFFFF" w:themeColor="background1"/>
              </w:rPr>
            </w:pPr>
            <w:r w:rsidRPr="00E6041D">
              <w:rPr>
                <w:b/>
                <w:color w:val="FFFFFF" w:themeColor="background1"/>
              </w:rPr>
              <w:t>Описание</w:t>
            </w:r>
          </w:p>
        </w:tc>
      </w:tr>
      <w:tr w:rsidR="00ED07E4" w:rsidRPr="00E6041D" w:rsidTr="004C722C">
        <w:trPr>
          <w:trHeight w:val="510"/>
        </w:trPr>
        <w:tc>
          <w:tcPr>
            <w:tcW w:w="2694" w:type="dxa"/>
            <w:vAlign w:val="center"/>
            <w:hideMark/>
          </w:tcPr>
          <w:p w:rsidR="001B6AF4" w:rsidRPr="00E6041D" w:rsidRDefault="00ED07E4" w:rsidP="00ED07E4">
            <w:pPr>
              <w:jc w:val="both"/>
            </w:pPr>
            <w:r w:rsidRPr="00E6041D">
              <w:t>Фамилия</w:t>
            </w:r>
          </w:p>
        </w:tc>
        <w:tc>
          <w:tcPr>
            <w:tcW w:w="1985" w:type="dxa"/>
            <w:vAlign w:val="center"/>
            <w:hideMark/>
          </w:tcPr>
          <w:p w:rsidR="001B6AF4" w:rsidRPr="00E6041D" w:rsidRDefault="001B6AF4" w:rsidP="00686843">
            <w:pPr>
              <w:jc w:val="center"/>
            </w:pPr>
            <w:r w:rsidRPr="00E6041D">
              <w:t>строка</w:t>
            </w:r>
          </w:p>
        </w:tc>
        <w:tc>
          <w:tcPr>
            <w:tcW w:w="1843" w:type="dxa"/>
            <w:vAlign w:val="center"/>
            <w:hideMark/>
          </w:tcPr>
          <w:p w:rsidR="001B6AF4" w:rsidRPr="00E6041D" w:rsidRDefault="004C722C" w:rsidP="00686843">
            <w:pPr>
              <w:jc w:val="center"/>
            </w:pPr>
            <w:r w:rsidRPr="00E6041D">
              <w:t>необязательное</w:t>
            </w:r>
          </w:p>
        </w:tc>
        <w:tc>
          <w:tcPr>
            <w:tcW w:w="4697" w:type="dxa"/>
            <w:vAlign w:val="center"/>
            <w:hideMark/>
          </w:tcPr>
          <w:p w:rsidR="001B6AF4" w:rsidRPr="00E6041D" w:rsidRDefault="00FB070C" w:rsidP="00E6041D">
            <w:pPr>
              <w:jc w:val="both"/>
            </w:pPr>
            <w:r>
              <w:t>не более 18</w:t>
            </w:r>
            <w:r w:rsidR="00E6041D">
              <w:t xml:space="preserve"> символов</w:t>
            </w:r>
          </w:p>
        </w:tc>
      </w:tr>
      <w:tr w:rsidR="00ED07E4" w:rsidRPr="00E6041D" w:rsidTr="004C722C">
        <w:trPr>
          <w:trHeight w:val="510"/>
        </w:trPr>
        <w:tc>
          <w:tcPr>
            <w:tcW w:w="2694" w:type="dxa"/>
            <w:vAlign w:val="center"/>
            <w:hideMark/>
          </w:tcPr>
          <w:p w:rsidR="001B6AF4" w:rsidRPr="00E6041D" w:rsidRDefault="001B6AF4" w:rsidP="00686843">
            <w:r w:rsidRPr="00E6041D">
              <w:t xml:space="preserve">Имя </w:t>
            </w:r>
          </w:p>
        </w:tc>
        <w:tc>
          <w:tcPr>
            <w:tcW w:w="1985" w:type="dxa"/>
            <w:vAlign w:val="center"/>
            <w:hideMark/>
          </w:tcPr>
          <w:p w:rsidR="001B6AF4" w:rsidRPr="00E6041D" w:rsidRDefault="001B6AF4" w:rsidP="00686843">
            <w:pPr>
              <w:jc w:val="center"/>
            </w:pPr>
            <w:r w:rsidRPr="00E6041D">
              <w:t>строка</w:t>
            </w:r>
          </w:p>
        </w:tc>
        <w:tc>
          <w:tcPr>
            <w:tcW w:w="1843" w:type="dxa"/>
            <w:vAlign w:val="center"/>
            <w:hideMark/>
          </w:tcPr>
          <w:p w:rsidR="001B6AF4" w:rsidRPr="00E6041D" w:rsidRDefault="004C722C" w:rsidP="00686843">
            <w:pPr>
              <w:jc w:val="center"/>
            </w:pPr>
            <w:r w:rsidRPr="00E6041D">
              <w:t>необязательное</w:t>
            </w:r>
          </w:p>
        </w:tc>
        <w:tc>
          <w:tcPr>
            <w:tcW w:w="4697" w:type="dxa"/>
            <w:vAlign w:val="center"/>
            <w:hideMark/>
          </w:tcPr>
          <w:p w:rsidR="001B6AF4" w:rsidRPr="00E6041D" w:rsidRDefault="00FB070C" w:rsidP="001B6AF4">
            <w:pPr>
              <w:jc w:val="both"/>
            </w:pPr>
            <w:r>
              <w:t>не более 18</w:t>
            </w:r>
            <w:r w:rsidR="00E6041D">
              <w:t xml:space="preserve"> символов</w:t>
            </w:r>
          </w:p>
        </w:tc>
      </w:tr>
      <w:tr w:rsidR="004C722C" w:rsidRPr="00E6041D" w:rsidTr="00686843">
        <w:trPr>
          <w:trHeight w:val="510"/>
        </w:trPr>
        <w:tc>
          <w:tcPr>
            <w:tcW w:w="2694" w:type="dxa"/>
            <w:vAlign w:val="center"/>
          </w:tcPr>
          <w:p w:rsidR="004C722C" w:rsidRPr="00E6041D" w:rsidRDefault="004C722C" w:rsidP="004C722C">
            <w:pPr>
              <w:jc w:val="both"/>
            </w:pPr>
            <w:r w:rsidRPr="00E6041D">
              <w:t>Отчество</w:t>
            </w:r>
          </w:p>
        </w:tc>
        <w:tc>
          <w:tcPr>
            <w:tcW w:w="1985" w:type="dxa"/>
            <w:vAlign w:val="center"/>
          </w:tcPr>
          <w:p w:rsidR="004C722C" w:rsidRPr="00E6041D" w:rsidRDefault="004C722C" w:rsidP="004C722C">
            <w:pPr>
              <w:jc w:val="center"/>
            </w:pPr>
            <w:r w:rsidRPr="00E6041D">
              <w:t>строка</w:t>
            </w:r>
          </w:p>
        </w:tc>
        <w:tc>
          <w:tcPr>
            <w:tcW w:w="1843" w:type="dxa"/>
            <w:vAlign w:val="center"/>
          </w:tcPr>
          <w:p w:rsidR="004C722C" w:rsidRPr="00E6041D" w:rsidRDefault="004C722C" w:rsidP="004C722C">
            <w:pPr>
              <w:jc w:val="center"/>
            </w:pPr>
            <w:r w:rsidRPr="00E6041D">
              <w:t>необязательное</w:t>
            </w:r>
          </w:p>
        </w:tc>
        <w:tc>
          <w:tcPr>
            <w:tcW w:w="4697" w:type="dxa"/>
          </w:tcPr>
          <w:p w:rsidR="004C722C" w:rsidRPr="00E6041D" w:rsidRDefault="00FB070C" w:rsidP="004C722C">
            <w:r>
              <w:t>не более 18</w:t>
            </w:r>
            <w:r w:rsidR="00E6041D">
              <w:t xml:space="preserve"> символов</w:t>
            </w:r>
          </w:p>
        </w:tc>
      </w:tr>
      <w:tr w:rsidR="00E6041D" w:rsidRPr="00E6041D" w:rsidTr="00686843">
        <w:trPr>
          <w:trHeight w:val="510"/>
        </w:trPr>
        <w:tc>
          <w:tcPr>
            <w:tcW w:w="2694" w:type="dxa"/>
            <w:vAlign w:val="center"/>
          </w:tcPr>
          <w:p w:rsidR="00E6041D" w:rsidRPr="00E6041D" w:rsidRDefault="00E6041D" w:rsidP="00E6041D">
            <w:pPr>
              <w:jc w:val="both"/>
            </w:pPr>
            <w:r w:rsidRPr="00E6041D">
              <w:t>Название</w:t>
            </w:r>
            <w:r w:rsidR="00FB070C">
              <w:t xml:space="preserve"> медиафайла</w:t>
            </w:r>
          </w:p>
        </w:tc>
        <w:tc>
          <w:tcPr>
            <w:tcW w:w="1985" w:type="dxa"/>
            <w:vAlign w:val="center"/>
          </w:tcPr>
          <w:p w:rsidR="00E6041D" w:rsidRPr="00E6041D" w:rsidRDefault="00E6041D" w:rsidP="00E6041D">
            <w:pPr>
              <w:jc w:val="center"/>
            </w:pPr>
            <w:r w:rsidRPr="00E6041D">
              <w:t>строка</w:t>
            </w:r>
          </w:p>
        </w:tc>
        <w:tc>
          <w:tcPr>
            <w:tcW w:w="1843" w:type="dxa"/>
            <w:vAlign w:val="center"/>
          </w:tcPr>
          <w:p w:rsidR="00E6041D" w:rsidRPr="00E6041D" w:rsidRDefault="00E6041D" w:rsidP="00E6041D">
            <w:pPr>
              <w:jc w:val="center"/>
            </w:pPr>
            <w:r w:rsidRPr="00E6041D">
              <w:t>необязательное</w:t>
            </w:r>
          </w:p>
        </w:tc>
        <w:tc>
          <w:tcPr>
            <w:tcW w:w="4697" w:type="dxa"/>
          </w:tcPr>
          <w:p w:rsidR="00E6041D" w:rsidRDefault="00E6041D" w:rsidP="00E6041D">
            <w:r w:rsidRPr="0008309E">
              <w:t>не более 255 символов</w:t>
            </w:r>
          </w:p>
        </w:tc>
      </w:tr>
      <w:tr w:rsidR="00E6041D" w:rsidRPr="00E6041D" w:rsidTr="00686843">
        <w:trPr>
          <w:trHeight w:val="510"/>
        </w:trPr>
        <w:tc>
          <w:tcPr>
            <w:tcW w:w="2694" w:type="dxa"/>
            <w:vAlign w:val="center"/>
          </w:tcPr>
          <w:p w:rsidR="00E6041D" w:rsidRPr="00E6041D" w:rsidRDefault="00E6041D" w:rsidP="00E6041D">
            <w:pPr>
              <w:jc w:val="both"/>
            </w:pPr>
            <w:r w:rsidRPr="00E6041D">
              <w:t>Дата</w:t>
            </w:r>
          </w:p>
        </w:tc>
        <w:tc>
          <w:tcPr>
            <w:tcW w:w="1985" w:type="dxa"/>
            <w:vAlign w:val="center"/>
          </w:tcPr>
          <w:p w:rsidR="00E6041D" w:rsidRPr="00E6041D" w:rsidRDefault="00E6041D" w:rsidP="00E6041D">
            <w:pPr>
              <w:jc w:val="center"/>
            </w:pPr>
            <w:r w:rsidRPr="00E6041D">
              <w:t>дата</w:t>
            </w:r>
          </w:p>
        </w:tc>
        <w:tc>
          <w:tcPr>
            <w:tcW w:w="1843" w:type="dxa"/>
            <w:vAlign w:val="center"/>
          </w:tcPr>
          <w:p w:rsidR="00E6041D" w:rsidRPr="00E6041D" w:rsidRDefault="00E6041D" w:rsidP="00E6041D">
            <w:pPr>
              <w:jc w:val="center"/>
            </w:pPr>
            <w:r w:rsidRPr="00E6041D">
              <w:t>необязательное</w:t>
            </w:r>
          </w:p>
        </w:tc>
        <w:tc>
          <w:tcPr>
            <w:tcW w:w="4697" w:type="dxa"/>
          </w:tcPr>
          <w:p w:rsidR="00E6041D" w:rsidRDefault="00E6041D" w:rsidP="00E6041D">
            <w:r w:rsidRPr="008669A6">
              <w:t>не более 255 символов</w:t>
            </w:r>
          </w:p>
        </w:tc>
      </w:tr>
      <w:tr w:rsidR="00E6041D" w:rsidRPr="00E6041D" w:rsidTr="00686843">
        <w:trPr>
          <w:trHeight w:val="510"/>
        </w:trPr>
        <w:tc>
          <w:tcPr>
            <w:tcW w:w="2694" w:type="dxa"/>
            <w:vAlign w:val="center"/>
          </w:tcPr>
          <w:p w:rsidR="00E6041D" w:rsidRPr="00E6041D" w:rsidRDefault="00FB070C" w:rsidP="00E6041D">
            <w:pPr>
              <w:jc w:val="both"/>
            </w:pPr>
            <w:r>
              <w:t>Категория</w:t>
            </w:r>
          </w:p>
        </w:tc>
        <w:tc>
          <w:tcPr>
            <w:tcW w:w="1985" w:type="dxa"/>
            <w:vAlign w:val="center"/>
          </w:tcPr>
          <w:p w:rsidR="00E6041D" w:rsidRPr="00E6041D" w:rsidRDefault="00E6041D" w:rsidP="00E6041D">
            <w:pPr>
              <w:jc w:val="center"/>
            </w:pPr>
            <w:r w:rsidRPr="00E6041D">
              <w:t>строка</w:t>
            </w:r>
          </w:p>
        </w:tc>
        <w:tc>
          <w:tcPr>
            <w:tcW w:w="1843" w:type="dxa"/>
            <w:vAlign w:val="center"/>
          </w:tcPr>
          <w:p w:rsidR="00E6041D" w:rsidRPr="00E6041D" w:rsidRDefault="00E6041D" w:rsidP="00E6041D">
            <w:pPr>
              <w:jc w:val="center"/>
            </w:pPr>
            <w:r w:rsidRPr="00E6041D">
              <w:t>необязательное</w:t>
            </w:r>
          </w:p>
        </w:tc>
        <w:tc>
          <w:tcPr>
            <w:tcW w:w="4697" w:type="dxa"/>
          </w:tcPr>
          <w:p w:rsidR="00E6041D" w:rsidRDefault="00885552" w:rsidP="00E6041D">
            <w:r>
              <w:t xml:space="preserve">не более </w:t>
            </w:r>
            <w:r w:rsidR="00E6041D" w:rsidRPr="00BB0EE9">
              <w:t>55 символов</w:t>
            </w:r>
          </w:p>
        </w:tc>
      </w:tr>
      <w:tr w:rsidR="00E6041D" w:rsidRPr="00E6041D" w:rsidTr="00686843">
        <w:trPr>
          <w:trHeight w:val="510"/>
        </w:trPr>
        <w:tc>
          <w:tcPr>
            <w:tcW w:w="2694" w:type="dxa"/>
            <w:vAlign w:val="center"/>
          </w:tcPr>
          <w:p w:rsidR="00E6041D" w:rsidRPr="00E6041D" w:rsidRDefault="00885552" w:rsidP="00E6041D">
            <w:pPr>
              <w:jc w:val="both"/>
            </w:pPr>
            <w:r>
              <w:t>Тип</w:t>
            </w:r>
          </w:p>
        </w:tc>
        <w:tc>
          <w:tcPr>
            <w:tcW w:w="1985" w:type="dxa"/>
            <w:vAlign w:val="center"/>
          </w:tcPr>
          <w:p w:rsidR="00E6041D" w:rsidRPr="00E6041D" w:rsidRDefault="00E6041D" w:rsidP="00E6041D">
            <w:pPr>
              <w:jc w:val="center"/>
            </w:pPr>
            <w:r w:rsidRPr="00E6041D">
              <w:t>строка</w:t>
            </w:r>
          </w:p>
        </w:tc>
        <w:tc>
          <w:tcPr>
            <w:tcW w:w="1843" w:type="dxa"/>
            <w:vAlign w:val="center"/>
          </w:tcPr>
          <w:p w:rsidR="00E6041D" w:rsidRPr="00E6041D" w:rsidRDefault="00E6041D" w:rsidP="00E6041D">
            <w:pPr>
              <w:jc w:val="center"/>
            </w:pPr>
            <w:r w:rsidRPr="00E6041D">
              <w:t>необязательное</w:t>
            </w:r>
          </w:p>
        </w:tc>
        <w:tc>
          <w:tcPr>
            <w:tcW w:w="4697" w:type="dxa"/>
          </w:tcPr>
          <w:p w:rsidR="00E6041D" w:rsidRDefault="00885552" w:rsidP="00E6041D">
            <w:r>
              <w:t xml:space="preserve">не более </w:t>
            </w:r>
            <w:r w:rsidR="00E6041D" w:rsidRPr="00BB0EE9">
              <w:t>55 символов</w:t>
            </w:r>
          </w:p>
        </w:tc>
      </w:tr>
      <w:tr w:rsidR="00885552" w:rsidRPr="00E6041D" w:rsidTr="00686843">
        <w:trPr>
          <w:trHeight w:val="510"/>
        </w:trPr>
        <w:tc>
          <w:tcPr>
            <w:tcW w:w="2694" w:type="dxa"/>
            <w:vAlign w:val="center"/>
          </w:tcPr>
          <w:p w:rsidR="00885552" w:rsidRDefault="00885552" w:rsidP="00E6041D">
            <w:pPr>
              <w:jc w:val="both"/>
            </w:pPr>
            <w:r>
              <w:t>Размер</w:t>
            </w:r>
          </w:p>
        </w:tc>
        <w:tc>
          <w:tcPr>
            <w:tcW w:w="1985" w:type="dxa"/>
            <w:vAlign w:val="center"/>
          </w:tcPr>
          <w:p w:rsidR="00885552" w:rsidRPr="00E6041D" w:rsidRDefault="00885552" w:rsidP="00E6041D">
            <w:pPr>
              <w:jc w:val="center"/>
            </w:pPr>
            <w:r>
              <w:t>числовой</w:t>
            </w:r>
          </w:p>
        </w:tc>
        <w:tc>
          <w:tcPr>
            <w:tcW w:w="1843" w:type="dxa"/>
            <w:vAlign w:val="center"/>
          </w:tcPr>
          <w:p w:rsidR="00885552" w:rsidRPr="00E6041D" w:rsidRDefault="00885552" w:rsidP="00E6041D">
            <w:pPr>
              <w:jc w:val="center"/>
            </w:pPr>
            <w:r>
              <w:t>необязательное</w:t>
            </w:r>
          </w:p>
        </w:tc>
        <w:tc>
          <w:tcPr>
            <w:tcW w:w="4697" w:type="dxa"/>
          </w:tcPr>
          <w:p w:rsidR="00885552" w:rsidRDefault="00885552" w:rsidP="00E6041D"/>
        </w:tc>
      </w:tr>
      <w:tr w:rsidR="00885552" w:rsidRPr="00E6041D" w:rsidTr="00686843">
        <w:trPr>
          <w:trHeight w:val="510"/>
        </w:trPr>
        <w:tc>
          <w:tcPr>
            <w:tcW w:w="2694" w:type="dxa"/>
            <w:vAlign w:val="center"/>
          </w:tcPr>
          <w:p w:rsidR="00885552" w:rsidRDefault="00885552" w:rsidP="00E6041D">
            <w:pPr>
              <w:jc w:val="both"/>
            </w:pPr>
            <w:r>
              <w:t>Поиск</w:t>
            </w:r>
          </w:p>
        </w:tc>
        <w:tc>
          <w:tcPr>
            <w:tcW w:w="1985" w:type="dxa"/>
            <w:vAlign w:val="center"/>
          </w:tcPr>
          <w:p w:rsidR="00885552" w:rsidRDefault="00885552" w:rsidP="00E6041D">
            <w:pPr>
              <w:jc w:val="center"/>
            </w:pPr>
            <w:r>
              <w:t>строка</w:t>
            </w:r>
          </w:p>
        </w:tc>
        <w:tc>
          <w:tcPr>
            <w:tcW w:w="1843" w:type="dxa"/>
            <w:vAlign w:val="center"/>
          </w:tcPr>
          <w:p w:rsidR="00885552" w:rsidRDefault="00885552" w:rsidP="00E6041D">
            <w:pPr>
              <w:jc w:val="center"/>
            </w:pPr>
            <w:r>
              <w:t>необязательное</w:t>
            </w:r>
          </w:p>
        </w:tc>
        <w:tc>
          <w:tcPr>
            <w:tcW w:w="4697" w:type="dxa"/>
          </w:tcPr>
          <w:p w:rsidR="00885552" w:rsidRDefault="00885552" w:rsidP="00E6041D">
            <w:r>
              <w:t xml:space="preserve">не более 255 символов </w:t>
            </w:r>
          </w:p>
        </w:tc>
      </w:tr>
    </w:tbl>
    <w:p w:rsidR="00EF40E1" w:rsidRPr="00E6041D" w:rsidRDefault="00D86CA3">
      <w:pPr>
        <w:pStyle w:val="3"/>
        <w:jc w:val="left"/>
        <w:rPr>
          <w:color w:val="000000"/>
          <w:szCs w:val="26"/>
        </w:rPr>
      </w:pPr>
      <w:bookmarkStart w:id="17" w:name="_Toc73619565"/>
      <w:r w:rsidRPr="00E6041D">
        <w:rPr>
          <w:color w:val="000000"/>
          <w:szCs w:val="26"/>
        </w:rPr>
        <w:t>Требования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организации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выходных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данных</w:t>
      </w:r>
      <w:bookmarkEnd w:id="17"/>
    </w:p>
    <w:p w:rsidR="00B443B9" w:rsidRPr="008C6E64" w:rsidRDefault="00B443B9" w:rsidP="00B443B9">
      <w:pPr>
        <w:rPr>
          <w:rFonts w:cstheme="minorHAnsi"/>
        </w:rPr>
      </w:pPr>
      <w:r w:rsidRPr="008C6E64">
        <w:rPr>
          <w:rFonts w:cstheme="minorHAnsi"/>
        </w:rPr>
        <w:t>Выходные данные информационной системы должны быть организованы в виде:</w:t>
      </w:r>
    </w:p>
    <w:p w:rsidR="00B443B9" w:rsidRPr="008C6E64" w:rsidRDefault="00B443B9" w:rsidP="00B443B9">
      <w:pPr>
        <w:pStyle w:val="af"/>
        <w:numPr>
          <w:ilvl w:val="0"/>
          <w:numId w:val="35"/>
        </w:numPr>
        <w:spacing w:line="360" w:lineRule="auto"/>
        <w:jc w:val="both"/>
        <w:rPr>
          <w:rFonts w:cstheme="minorHAnsi"/>
        </w:rPr>
      </w:pPr>
      <w:r w:rsidRPr="008C6E64">
        <w:rPr>
          <w:rFonts w:cstheme="minorHAnsi"/>
        </w:rPr>
        <w:t>шаблонизированных отчетов: для печати и выгрузки в PDF;</w:t>
      </w:r>
    </w:p>
    <w:p w:rsidR="00EF40E1" w:rsidRPr="00E6041D" w:rsidRDefault="00D86CA3">
      <w:pPr>
        <w:pStyle w:val="3"/>
        <w:jc w:val="left"/>
        <w:rPr>
          <w:color w:val="000000"/>
          <w:szCs w:val="26"/>
        </w:rPr>
      </w:pPr>
      <w:bookmarkStart w:id="18" w:name="_Toc73619566"/>
      <w:r w:rsidRPr="00E6041D">
        <w:rPr>
          <w:color w:val="000000"/>
          <w:szCs w:val="26"/>
        </w:rPr>
        <w:t>Требования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временным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характеристикам</w:t>
      </w:r>
      <w:bookmarkEnd w:id="18"/>
    </w:p>
    <w:p w:rsidR="00EF40E1" w:rsidRPr="00E6041D" w:rsidRDefault="00D86CA3" w:rsidP="00943F27">
      <w:pPr>
        <w:ind w:firstLine="708"/>
        <w:jc w:val="both"/>
      </w:pP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временным</w:t>
      </w:r>
      <w:r w:rsidR="00B67FA8" w:rsidRPr="00E6041D">
        <w:t xml:space="preserve"> </w:t>
      </w:r>
      <w:r w:rsidRPr="00E6041D">
        <w:t>характеристикам</w:t>
      </w:r>
      <w:r w:rsidR="00B67FA8" w:rsidRPr="00E6041D">
        <w:t xml:space="preserve"> </w:t>
      </w:r>
      <w:r w:rsidRPr="00E6041D">
        <w:t>программы</w:t>
      </w:r>
      <w:r w:rsidR="00B67FA8" w:rsidRPr="00E6041D">
        <w:t xml:space="preserve"> </w:t>
      </w:r>
      <w:r w:rsidRPr="00E6041D">
        <w:t>не</w:t>
      </w:r>
      <w:r w:rsidR="00B67FA8" w:rsidRPr="00E6041D">
        <w:t xml:space="preserve"> </w:t>
      </w:r>
      <w:r w:rsidR="00057433" w:rsidRPr="00E6041D">
        <w:t>предъявляются.</w:t>
      </w:r>
    </w:p>
    <w:p w:rsidR="003218F9" w:rsidRPr="00E6041D" w:rsidRDefault="003218F9" w:rsidP="003218F9">
      <w:pPr>
        <w:pStyle w:val="2"/>
        <w:numPr>
          <w:ilvl w:val="1"/>
          <w:numId w:val="4"/>
        </w:numPr>
        <w:spacing w:after="240"/>
        <w:jc w:val="left"/>
        <w:rPr>
          <w:b/>
          <w:bCs/>
          <w:szCs w:val="24"/>
        </w:rPr>
      </w:pPr>
      <w:bookmarkStart w:id="19" w:name="_Toc451202181"/>
      <w:bookmarkStart w:id="20" w:name="_Toc73619567"/>
      <w:r w:rsidRPr="00E6041D">
        <w:rPr>
          <w:b/>
          <w:bCs/>
          <w:szCs w:val="24"/>
        </w:rPr>
        <w:t>Требования</w:t>
      </w:r>
      <w:r w:rsidR="00B67FA8" w:rsidRPr="00E6041D">
        <w:rPr>
          <w:b/>
          <w:bCs/>
          <w:szCs w:val="24"/>
        </w:rPr>
        <w:t xml:space="preserve"> </w:t>
      </w:r>
      <w:r w:rsidRPr="00E6041D">
        <w:rPr>
          <w:b/>
          <w:bCs/>
          <w:szCs w:val="24"/>
        </w:rPr>
        <w:t>к</w:t>
      </w:r>
      <w:r w:rsidR="00B67FA8" w:rsidRPr="00E6041D">
        <w:rPr>
          <w:b/>
          <w:bCs/>
          <w:szCs w:val="24"/>
        </w:rPr>
        <w:t xml:space="preserve"> </w:t>
      </w:r>
      <w:r w:rsidRPr="00E6041D">
        <w:rPr>
          <w:b/>
          <w:bCs/>
          <w:szCs w:val="24"/>
        </w:rPr>
        <w:t>разработке</w:t>
      </w:r>
      <w:r w:rsidR="00B67FA8" w:rsidRPr="00E6041D">
        <w:rPr>
          <w:b/>
          <w:bCs/>
          <w:szCs w:val="24"/>
        </w:rPr>
        <w:t xml:space="preserve"> </w:t>
      </w:r>
      <w:r w:rsidRPr="00E6041D">
        <w:rPr>
          <w:b/>
          <w:bCs/>
          <w:szCs w:val="24"/>
        </w:rPr>
        <w:t>приложения</w:t>
      </w:r>
      <w:bookmarkEnd w:id="19"/>
      <w:bookmarkEnd w:id="20"/>
    </w:p>
    <w:p w:rsidR="00AA58F1" w:rsidRPr="00E6041D" w:rsidRDefault="00463537" w:rsidP="00C96895">
      <w:pPr>
        <w:ind w:firstLine="576"/>
        <w:jc w:val="both"/>
      </w:pPr>
      <w:r w:rsidRPr="00E6041D">
        <w:t xml:space="preserve">Обязательным условием является использование при разработке </w:t>
      </w:r>
      <w:r w:rsidR="009A187B" w:rsidRPr="00E6041D">
        <w:t xml:space="preserve">фреймворка </w:t>
      </w:r>
      <w:r w:rsidR="009A187B" w:rsidRPr="00E6041D">
        <w:rPr>
          <w:lang w:val="en-US"/>
        </w:rPr>
        <w:t>Laravel</w:t>
      </w:r>
      <w:r w:rsidR="009A187B" w:rsidRPr="00E6041D">
        <w:t xml:space="preserve"> не ниже версии </w:t>
      </w:r>
      <w:r w:rsidR="00871652" w:rsidRPr="00E6041D">
        <w:t>8</w:t>
      </w:r>
      <w:r w:rsidR="00AB2663" w:rsidRPr="00E6041D">
        <w:t>.0</w:t>
      </w:r>
    </w:p>
    <w:p w:rsidR="003218F9" w:rsidRPr="00E6041D" w:rsidRDefault="003218F9" w:rsidP="003218F9">
      <w:pPr>
        <w:pStyle w:val="2"/>
        <w:numPr>
          <w:ilvl w:val="1"/>
          <w:numId w:val="4"/>
        </w:numPr>
        <w:spacing w:after="240"/>
        <w:jc w:val="left"/>
        <w:rPr>
          <w:b/>
          <w:bCs/>
          <w:szCs w:val="24"/>
        </w:rPr>
      </w:pPr>
      <w:bookmarkStart w:id="21" w:name="_Toc451202182"/>
      <w:bookmarkStart w:id="22" w:name="_Toc73619568"/>
      <w:r w:rsidRPr="00E6041D">
        <w:rPr>
          <w:b/>
          <w:bCs/>
          <w:szCs w:val="24"/>
        </w:rPr>
        <w:lastRenderedPageBreak/>
        <w:t>Требования</w:t>
      </w:r>
      <w:r w:rsidR="00B67FA8" w:rsidRPr="00E6041D">
        <w:rPr>
          <w:b/>
          <w:bCs/>
          <w:szCs w:val="24"/>
        </w:rPr>
        <w:t xml:space="preserve"> </w:t>
      </w:r>
      <w:r w:rsidRPr="00E6041D">
        <w:rPr>
          <w:b/>
          <w:bCs/>
          <w:szCs w:val="24"/>
        </w:rPr>
        <w:t>к</w:t>
      </w:r>
      <w:r w:rsidR="00B67FA8" w:rsidRPr="00E6041D">
        <w:rPr>
          <w:b/>
          <w:bCs/>
          <w:szCs w:val="24"/>
        </w:rPr>
        <w:t xml:space="preserve"> </w:t>
      </w:r>
      <w:r w:rsidRPr="00E6041D">
        <w:rPr>
          <w:b/>
          <w:bCs/>
          <w:szCs w:val="24"/>
        </w:rPr>
        <w:t>дизайну</w:t>
      </w:r>
      <w:r w:rsidR="00B67FA8" w:rsidRPr="00E6041D">
        <w:rPr>
          <w:b/>
          <w:bCs/>
          <w:szCs w:val="24"/>
        </w:rPr>
        <w:t xml:space="preserve"> </w:t>
      </w:r>
      <w:r w:rsidRPr="00E6041D">
        <w:rPr>
          <w:b/>
          <w:bCs/>
          <w:szCs w:val="24"/>
        </w:rPr>
        <w:t>приложения</w:t>
      </w:r>
      <w:bookmarkEnd w:id="21"/>
      <w:bookmarkEnd w:id="22"/>
    </w:p>
    <w:p w:rsidR="00D301C8" w:rsidRPr="00E6041D" w:rsidRDefault="00D301C8" w:rsidP="00D301C8">
      <w:pPr>
        <w:ind w:firstLine="708"/>
        <w:jc w:val="both"/>
      </w:pPr>
      <w:r w:rsidRPr="00E6041D">
        <w:t xml:space="preserve">При реализации приложения обязательным условием является использование фреймворка Bootstrap (свободный набор инструментов для создания сайтов и веб-приложений, включающий в себя HTML и CSS шаблоны оформления для типографики, веб-форм, кнопок, меток, блоков навигации и прочих компонентов веб-интерфейса) не ниже 4-й версии, а также JavaScript-фреймворка с открытым исходным кодом </w:t>
      </w:r>
      <w:r w:rsidRPr="00E6041D">
        <w:rPr>
          <w:lang w:val="en-US"/>
        </w:rPr>
        <w:t>Vue</w:t>
      </w:r>
      <w:r w:rsidRPr="00E6041D">
        <w:t>.</w:t>
      </w:r>
      <w:r w:rsidRPr="00E6041D">
        <w:rPr>
          <w:lang w:val="en-US"/>
        </w:rPr>
        <w:t>js</w:t>
      </w:r>
      <w:r w:rsidRPr="00E6041D">
        <w:t xml:space="preserve"> не ниже 2-й версии.</w:t>
      </w:r>
    </w:p>
    <w:p w:rsidR="003C18C9" w:rsidRPr="00E6041D" w:rsidRDefault="00D301C8" w:rsidP="00D301C8">
      <w:pPr>
        <w:ind w:firstLine="708"/>
        <w:jc w:val="both"/>
      </w:pPr>
      <w:r w:rsidRPr="00E6041D">
        <w:t>Основные элементы должны быть выполнены в соответствии c прототипом интерфе</w:t>
      </w:r>
      <w:r w:rsidR="00124D98" w:rsidRPr="00E6041D">
        <w:t>йса приложения (см. Приложение</w:t>
      </w:r>
      <w:r w:rsidRPr="00E6041D">
        <w:t>).</w:t>
      </w:r>
    </w:p>
    <w:p w:rsidR="00EF40E1" w:rsidRPr="00E6041D" w:rsidRDefault="00D86CA3" w:rsidP="00BD7AD3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23" w:name="_Toc73619569"/>
      <w:r w:rsidRPr="00E6041D">
        <w:rPr>
          <w:b/>
          <w:bCs/>
        </w:rPr>
        <w:t>Требования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к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надежности</w:t>
      </w:r>
      <w:bookmarkEnd w:id="23"/>
    </w:p>
    <w:p w:rsidR="00EF40E1" w:rsidRPr="00E6041D" w:rsidRDefault="00D86CA3" w:rsidP="00BD7AD3">
      <w:pPr>
        <w:pStyle w:val="3"/>
        <w:numPr>
          <w:ilvl w:val="2"/>
          <w:numId w:val="5"/>
        </w:numPr>
        <w:jc w:val="left"/>
        <w:rPr>
          <w:color w:val="000000"/>
          <w:szCs w:val="26"/>
        </w:rPr>
      </w:pPr>
      <w:bookmarkStart w:id="24" w:name="_Toc73619570"/>
      <w:r w:rsidRPr="00E6041D">
        <w:rPr>
          <w:color w:val="000000"/>
          <w:szCs w:val="26"/>
        </w:rPr>
        <w:t>Требования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обеспечению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надежного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(устойчивого)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функционирования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программы</w:t>
      </w:r>
      <w:bookmarkEnd w:id="24"/>
    </w:p>
    <w:p w:rsidR="00D86CA3" w:rsidRPr="00E6041D" w:rsidRDefault="00D86CA3">
      <w:pPr>
        <w:ind w:firstLine="708"/>
        <w:jc w:val="both"/>
      </w:pPr>
      <w:r w:rsidRPr="00E6041D">
        <w:t>Надежное</w:t>
      </w:r>
      <w:r w:rsidR="00B67FA8" w:rsidRPr="00E6041D">
        <w:t xml:space="preserve"> </w:t>
      </w:r>
      <w:r w:rsidRPr="00E6041D">
        <w:t>(устойчивое)</w:t>
      </w:r>
      <w:r w:rsidR="00B67FA8" w:rsidRPr="00E6041D">
        <w:t xml:space="preserve"> </w:t>
      </w:r>
      <w:r w:rsidRPr="00E6041D">
        <w:t>функционирование</w:t>
      </w:r>
      <w:r w:rsidR="00B67FA8" w:rsidRPr="00E6041D">
        <w:t xml:space="preserve"> </w:t>
      </w:r>
      <w:r w:rsidR="00943F27" w:rsidRPr="00E6041D">
        <w:t>программного</w:t>
      </w:r>
      <w:r w:rsidR="00B67FA8" w:rsidRPr="00E6041D">
        <w:t xml:space="preserve"> </w:t>
      </w:r>
      <w:r w:rsidR="00943F27" w:rsidRPr="00E6041D">
        <w:t>комплекса</w:t>
      </w:r>
      <w:r w:rsidR="00B67FA8" w:rsidRPr="00E6041D">
        <w:t xml:space="preserve"> </w:t>
      </w:r>
      <w:r w:rsidRPr="00E6041D">
        <w:t>должно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обеспечено</w:t>
      </w:r>
      <w:r w:rsidR="00B166A8" w:rsidRPr="00E6041D">
        <w:t xml:space="preserve"> </w:t>
      </w:r>
      <w:r w:rsidRPr="00E6041D">
        <w:t>выполнением</w:t>
      </w:r>
      <w:r w:rsidR="00B67FA8" w:rsidRPr="00E6041D">
        <w:t xml:space="preserve"> </w:t>
      </w:r>
      <w:r w:rsidRPr="00E6041D">
        <w:t>совокупности</w:t>
      </w:r>
      <w:r w:rsidR="00B67FA8" w:rsidRPr="00E6041D">
        <w:t xml:space="preserve"> </w:t>
      </w:r>
      <w:r w:rsidRPr="00E6041D">
        <w:t>организационно-технических</w:t>
      </w:r>
      <w:r w:rsidR="00B67FA8" w:rsidRPr="00E6041D">
        <w:t xml:space="preserve"> </w:t>
      </w:r>
      <w:r w:rsidRPr="00E6041D">
        <w:t>мероприятий,</w:t>
      </w:r>
      <w:r w:rsidR="00B67FA8" w:rsidRPr="00E6041D">
        <w:t xml:space="preserve"> </w:t>
      </w:r>
      <w:r w:rsidRPr="00E6041D">
        <w:t>перечень</w:t>
      </w:r>
      <w:r w:rsidR="00B67FA8" w:rsidRPr="00E6041D">
        <w:t xml:space="preserve"> </w:t>
      </w:r>
      <w:r w:rsidRPr="00E6041D">
        <w:t>которых</w:t>
      </w:r>
      <w:r w:rsidR="00B67FA8" w:rsidRPr="00E6041D">
        <w:t xml:space="preserve"> </w:t>
      </w:r>
      <w:r w:rsidRPr="00E6041D">
        <w:t>приведен</w:t>
      </w:r>
      <w:r w:rsidR="00B67FA8" w:rsidRPr="00E6041D">
        <w:t xml:space="preserve"> </w:t>
      </w:r>
      <w:r w:rsidRPr="00E6041D">
        <w:t>ниже:</w:t>
      </w:r>
    </w:p>
    <w:p w:rsidR="00D86CA3" w:rsidRPr="00E6041D" w:rsidRDefault="00D86CA3" w:rsidP="00C6305E">
      <w:pPr>
        <w:pStyle w:val="af"/>
        <w:numPr>
          <w:ilvl w:val="0"/>
          <w:numId w:val="17"/>
        </w:numPr>
        <w:jc w:val="both"/>
      </w:pPr>
      <w:r w:rsidRPr="00E6041D">
        <w:t>организацией</w:t>
      </w:r>
      <w:r w:rsidR="00B67FA8" w:rsidRPr="00E6041D">
        <w:t xml:space="preserve"> </w:t>
      </w:r>
      <w:r w:rsidRPr="00E6041D">
        <w:t>бесперебойного</w:t>
      </w:r>
      <w:r w:rsidR="00B67FA8" w:rsidRPr="00E6041D">
        <w:t xml:space="preserve"> </w:t>
      </w:r>
      <w:r w:rsidRPr="00E6041D">
        <w:t>питания</w:t>
      </w:r>
      <w:r w:rsidR="00B67FA8" w:rsidRPr="00E6041D">
        <w:t xml:space="preserve"> </w:t>
      </w:r>
      <w:r w:rsidRPr="00E6041D">
        <w:t>технических</w:t>
      </w:r>
      <w:r w:rsidR="00B67FA8" w:rsidRPr="00E6041D">
        <w:t xml:space="preserve"> </w:t>
      </w:r>
      <w:r w:rsidRPr="00E6041D">
        <w:t>средств</w:t>
      </w:r>
      <w:r w:rsidR="00522FA4" w:rsidRPr="00E6041D">
        <w:t>:</w:t>
      </w:r>
      <w:r w:rsidR="00B67FA8" w:rsidRPr="00E6041D">
        <w:t xml:space="preserve"> </w:t>
      </w:r>
      <w:r w:rsidR="00522FA4" w:rsidRPr="00E6041D">
        <w:t>серверного</w:t>
      </w:r>
      <w:r w:rsidR="00B67FA8" w:rsidRPr="00E6041D">
        <w:t xml:space="preserve"> </w:t>
      </w:r>
      <w:r w:rsidR="00522FA4" w:rsidRPr="00E6041D">
        <w:t>оборудования,</w:t>
      </w:r>
      <w:r w:rsidR="00B67FA8" w:rsidRPr="00E6041D">
        <w:t xml:space="preserve"> </w:t>
      </w:r>
      <w:r w:rsidR="00522FA4" w:rsidRPr="00E6041D">
        <w:t>оборудования</w:t>
      </w:r>
      <w:r w:rsidR="00B67FA8" w:rsidRPr="00E6041D">
        <w:t xml:space="preserve"> </w:t>
      </w:r>
      <w:r w:rsidR="00522FA4" w:rsidRPr="00E6041D">
        <w:t>клиента,</w:t>
      </w:r>
      <w:r w:rsidR="00B67FA8" w:rsidRPr="00E6041D">
        <w:t xml:space="preserve"> </w:t>
      </w:r>
      <w:r w:rsidR="00522FA4" w:rsidRPr="00E6041D">
        <w:t>а</w:t>
      </w:r>
      <w:r w:rsidR="00B67FA8" w:rsidRPr="00E6041D">
        <w:t xml:space="preserve"> </w:t>
      </w:r>
      <w:r w:rsidR="003759F1" w:rsidRPr="00E6041D">
        <w:t>также</w:t>
      </w:r>
      <w:r w:rsidR="00B67FA8" w:rsidRPr="00E6041D">
        <w:t xml:space="preserve"> </w:t>
      </w:r>
      <w:r w:rsidR="00522FA4" w:rsidRPr="00E6041D">
        <w:t>средств</w:t>
      </w:r>
      <w:r w:rsidR="00B67FA8" w:rsidRPr="00E6041D">
        <w:t xml:space="preserve"> </w:t>
      </w:r>
      <w:r w:rsidR="00522FA4" w:rsidRPr="00E6041D">
        <w:t>связи</w:t>
      </w:r>
      <w:r w:rsidRPr="00E6041D">
        <w:t>;</w:t>
      </w:r>
    </w:p>
    <w:p w:rsidR="00D12362" w:rsidRPr="00E6041D" w:rsidRDefault="00D86CA3" w:rsidP="00C6305E">
      <w:pPr>
        <w:pStyle w:val="af"/>
        <w:numPr>
          <w:ilvl w:val="0"/>
          <w:numId w:val="17"/>
        </w:numPr>
        <w:jc w:val="both"/>
      </w:pPr>
      <w:r w:rsidRPr="00E6041D">
        <w:t>регулярным</w:t>
      </w:r>
      <w:r w:rsidR="00B67FA8" w:rsidRPr="00E6041D">
        <w:t xml:space="preserve"> </w:t>
      </w:r>
      <w:r w:rsidRPr="00E6041D">
        <w:t>выполнением</w:t>
      </w:r>
      <w:r w:rsidR="00B67FA8" w:rsidRPr="00E6041D">
        <w:t xml:space="preserve"> </w:t>
      </w:r>
      <w:r w:rsidRPr="00E6041D">
        <w:t>рекомендаций</w:t>
      </w:r>
      <w:r w:rsidR="00B67FA8" w:rsidRPr="00E6041D">
        <w:t xml:space="preserve"> </w:t>
      </w:r>
      <w:r w:rsidRPr="00E6041D">
        <w:t>Министерства</w:t>
      </w:r>
      <w:r w:rsidR="00B67FA8" w:rsidRPr="00E6041D">
        <w:t xml:space="preserve"> </w:t>
      </w:r>
      <w:r w:rsidRPr="00E6041D">
        <w:t>труда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социального</w:t>
      </w:r>
      <w:r w:rsidR="00B67FA8" w:rsidRPr="00E6041D">
        <w:t xml:space="preserve"> </w:t>
      </w:r>
      <w:r w:rsidRPr="00E6041D">
        <w:t>развития</w:t>
      </w:r>
      <w:r w:rsidR="00B67FA8" w:rsidRPr="00E6041D">
        <w:t xml:space="preserve"> </w:t>
      </w:r>
      <w:r w:rsidRPr="00E6041D">
        <w:t>РФ,</w:t>
      </w:r>
      <w:r w:rsidR="00B67FA8" w:rsidRPr="00E6041D">
        <w:t xml:space="preserve"> </w:t>
      </w:r>
      <w:r w:rsidRPr="00E6041D">
        <w:t>изложенных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Постановлении</w:t>
      </w:r>
      <w:r w:rsidR="00B67FA8" w:rsidRPr="00E6041D">
        <w:t xml:space="preserve"> </w:t>
      </w:r>
      <w:r w:rsidRPr="00E6041D">
        <w:t>от</w:t>
      </w:r>
      <w:r w:rsidR="00B67FA8" w:rsidRPr="00E6041D">
        <w:t xml:space="preserve"> </w:t>
      </w:r>
      <w:r w:rsidRPr="00E6041D">
        <w:t>23</w:t>
      </w:r>
      <w:r w:rsidR="00B67FA8" w:rsidRPr="00E6041D">
        <w:t xml:space="preserve"> </w:t>
      </w:r>
      <w:r w:rsidRPr="00E6041D">
        <w:t>июля</w:t>
      </w:r>
      <w:r w:rsidR="00B67FA8" w:rsidRPr="00E6041D">
        <w:t xml:space="preserve"> </w:t>
      </w:r>
      <w:r w:rsidRPr="00E6041D">
        <w:t>1998</w:t>
      </w:r>
      <w:r w:rsidR="00B67FA8" w:rsidRPr="00E6041D">
        <w:t xml:space="preserve"> </w:t>
      </w:r>
      <w:r w:rsidRPr="00E6041D">
        <w:t>г.</w:t>
      </w:r>
      <w:r w:rsidR="00B67FA8" w:rsidRPr="00E6041D">
        <w:t xml:space="preserve"> </w:t>
      </w:r>
      <w:r w:rsidRPr="00E6041D">
        <w:t>«Об</w:t>
      </w:r>
      <w:r w:rsidR="00B67FA8" w:rsidRPr="00E6041D">
        <w:t xml:space="preserve"> </w:t>
      </w:r>
      <w:r w:rsidRPr="00E6041D">
        <w:t>утверждении</w:t>
      </w:r>
      <w:r w:rsidR="00B67FA8" w:rsidRPr="00E6041D">
        <w:t xml:space="preserve"> </w:t>
      </w:r>
      <w:r w:rsidRPr="00E6041D">
        <w:t>межотраслевых</w:t>
      </w:r>
      <w:r w:rsidR="00B67FA8" w:rsidRPr="00E6041D">
        <w:t xml:space="preserve"> </w:t>
      </w:r>
      <w:r w:rsidRPr="00E6041D">
        <w:t>типовых</w:t>
      </w:r>
      <w:r w:rsidR="00B67FA8" w:rsidRPr="00E6041D">
        <w:t xml:space="preserve"> </w:t>
      </w:r>
      <w:r w:rsidRPr="00E6041D">
        <w:t>норм</w:t>
      </w:r>
      <w:r w:rsidR="00B67FA8" w:rsidRPr="00E6041D">
        <w:t xml:space="preserve"> </w:t>
      </w:r>
      <w:r w:rsidRPr="00E6041D">
        <w:t>времени</w:t>
      </w:r>
      <w:r w:rsidR="00B67FA8" w:rsidRPr="00E6041D">
        <w:t xml:space="preserve"> </w:t>
      </w:r>
      <w:r w:rsidRPr="00E6041D">
        <w:t>на</w:t>
      </w:r>
      <w:r w:rsidR="00B67FA8" w:rsidRPr="00E6041D">
        <w:t xml:space="preserve"> </w:t>
      </w:r>
      <w:r w:rsidRPr="00E6041D">
        <w:t>работы</w:t>
      </w:r>
      <w:r w:rsidR="00B67FA8" w:rsidRPr="00E6041D">
        <w:t xml:space="preserve"> </w:t>
      </w:r>
      <w:r w:rsidRPr="00E6041D">
        <w:t>по</w:t>
      </w:r>
      <w:r w:rsidR="00B67FA8" w:rsidRPr="00E6041D">
        <w:t xml:space="preserve"> </w:t>
      </w:r>
      <w:r w:rsidRPr="00E6041D">
        <w:t>сервисному</w:t>
      </w:r>
      <w:r w:rsidR="00B67FA8" w:rsidRPr="00E6041D">
        <w:t xml:space="preserve"> </w:t>
      </w:r>
      <w:r w:rsidRPr="00E6041D">
        <w:t>обслуживанию</w:t>
      </w:r>
      <w:r w:rsidR="00B67FA8" w:rsidRPr="00E6041D">
        <w:t xml:space="preserve"> </w:t>
      </w:r>
      <w:r w:rsidRPr="00E6041D">
        <w:t>ПЭВМ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оргтехники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сопровождению</w:t>
      </w:r>
      <w:r w:rsidR="00B67FA8" w:rsidRPr="00E6041D">
        <w:t xml:space="preserve"> </w:t>
      </w:r>
      <w:r w:rsidRPr="00E6041D">
        <w:t>программных</w:t>
      </w:r>
      <w:r w:rsidR="00B67FA8" w:rsidRPr="00E6041D">
        <w:t xml:space="preserve"> </w:t>
      </w:r>
      <w:r w:rsidRPr="00E6041D">
        <w:t>средств»;</w:t>
      </w:r>
      <w:r w:rsidR="00B67FA8" w:rsidRPr="00E6041D">
        <w:t xml:space="preserve"> </w:t>
      </w:r>
    </w:p>
    <w:p w:rsidR="00D86CA3" w:rsidRPr="00E6041D" w:rsidRDefault="00D86CA3" w:rsidP="00C6305E">
      <w:pPr>
        <w:pStyle w:val="af"/>
        <w:numPr>
          <w:ilvl w:val="0"/>
          <w:numId w:val="17"/>
        </w:numPr>
        <w:jc w:val="both"/>
      </w:pPr>
      <w:r w:rsidRPr="00E6041D">
        <w:t>регулярным</w:t>
      </w:r>
      <w:r w:rsidR="00B67FA8" w:rsidRPr="00E6041D">
        <w:t xml:space="preserve"> </w:t>
      </w:r>
      <w:r w:rsidRPr="00E6041D">
        <w:t>выполнением</w:t>
      </w:r>
      <w:r w:rsidR="00B67FA8" w:rsidRPr="00E6041D">
        <w:t xml:space="preserve"> </w:t>
      </w:r>
      <w:r w:rsidRPr="00E6041D">
        <w:t>требований</w:t>
      </w:r>
      <w:r w:rsidR="00B67FA8" w:rsidRPr="00E6041D">
        <w:t xml:space="preserve"> </w:t>
      </w:r>
      <w:r w:rsidRPr="00E6041D">
        <w:t>ГОСТ</w:t>
      </w:r>
      <w:r w:rsidR="00B67FA8" w:rsidRPr="00E6041D">
        <w:t xml:space="preserve"> </w:t>
      </w:r>
      <w:r w:rsidRPr="00E6041D">
        <w:t>51188-98.</w:t>
      </w:r>
      <w:r w:rsidR="00B67FA8" w:rsidRPr="00E6041D">
        <w:t xml:space="preserve"> </w:t>
      </w:r>
      <w:r w:rsidRPr="00E6041D">
        <w:t>Защита</w:t>
      </w:r>
      <w:r w:rsidR="00B67FA8" w:rsidRPr="00E6041D">
        <w:t xml:space="preserve"> </w:t>
      </w:r>
      <w:r w:rsidRPr="00E6041D">
        <w:t>информации.</w:t>
      </w:r>
      <w:r w:rsidR="00B67FA8" w:rsidRPr="00E6041D">
        <w:t xml:space="preserve"> </w:t>
      </w:r>
      <w:r w:rsidRPr="00E6041D">
        <w:t>Испытания</w:t>
      </w:r>
      <w:r w:rsidR="00B67FA8" w:rsidRPr="00E6041D">
        <w:t xml:space="preserve"> </w:t>
      </w:r>
      <w:r w:rsidRPr="00E6041D">
        <w:t>программных</w:t>
      </w:r>
      <w:r w:rsidR="00B67FA8" w:rsidRPr="00E6041D">
        <w:t xml:space="preserve"> </w:t>
      </w:r>
      <w:r w:rsidRPr="00E6041D">
        <w:t>средств</w:t>
      </w:r>
      <w:r w:rsidR="00B67FA8" w:rsidRPr="00E6041D">
        <w:t xml:space="preserve"> </w:t>
      </w:r>
      <w:r w:rsidRPr="00E6041D">
        <w:t>на</w:t>
      </w:r>
      <w:r w:rsidR="00B67FA8" w:rsidRPr="00E6041D">
        <w:t xml:space="preserve"> </w:t>
      </w:r>
      <w:r w:rsidRPr="00E6041D">
        <w:t>наличие</w:t>
      </w:r>
      <w:r w:rsidR="00B67FA8" w:rsidRPr="00E6041D">
        <w:t xml:space="preserve"> </w:t>
      </w:r>
      <w:r w:rsidRPr="00E6041D">
        <w:t>компьютерных</w:t>
      </w:r>
      <w:r w:rsidR="00B67FA8" w:rsidRPr="00E6041D">
        <w:t xml:space="preserve"> </w:t>
      </w:r>
      <w:r w:rsidRPr="00E6041D">
        <w:t>вирусов;</w:t>
      </w:r>
    </w:p>
    <w:p w:rsidR="00EF40E1" w:rsidRPr="00E6041D" w:rsidRDefault="00D86CA3" w:rsidP="00C6305E">
      <w:pPr>
        <w:pStyle w:val="af"/>
        <w:numPr>
          <w:ilvl w:val="0"/>
          <w:numId w:val="17"/>
        </w:numPr>
        <w:jc w:val="both"/>
      </w:pPr>
      <w:r w:rsidRPr="00E6041D">
        <w:t>необходимым</w:t>
      </w:r>
      <w:r w:rsidR="00B67FA8" w:rsidRPr="00E6041D">
        <w:t xml:space="preserve"> </w:t>
      </w:r>
      <w:r w:rsidRPr="00E6041D">
        <w:t>уровнем</w:t>
      </w:r>
      <w:r w:rsidR="00B67FA8" w:rsidRPr="00E6041D">
        <w:t xml:space="preserve"> </w:t>
      </w:r>
      <w:r w:rsidRPr="00E6041D">
        <w:t>квалификации</w:t>
      </w:r>
      <w:r w:rsidR="00B67FA8" w:rsidRPr="00E6041D">
        <w:t xml:space="preserve"> </w:t>
      </w:r>
      <w:r w:rsidR="008E09C3" w:rsidRPr="00E6041D">
        <w:t>пользователей</w:t>
      </w:r>
      <w:r w:rsidRPr="00E6041D">
        <w:t>.</w:t>
      </w:r>
    </w:p>
    <w:p w:rsidR="00EF40E1" w:rsidRPr="00E6041D" w:rsidRDefault="00D86CA3" w:rsidP="00BD7AD3">
      <w:pPr>
        <w:pStyle w:val="3"/>
        <w:numPr>
          <w:ilvl w:val="2"/>
          <w:numId w:val="5"/>
        </w:numPr>
        <w:jc w:val="left"/>
        <w:rPr>
          <w:color w:val="000000"/>
          <w:szCs w:val="26"/>
        </w:rPr>
      </w:pPr>
      <w:bookmarkStart w:id="25" w:name="_Toc73619571"/>
      <w:r w:rsidRPr="00E6041D">
        <w:rPr>
          <w:color w:val="000000"/>
          <w:szCs w:val="26"/>
        </w:rPr>
        <w:t>Время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восстановления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после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отказа</w:t>
      </w:r>
      <w:bookmarkEnd w:id="25"/>
    </w:p>
    <w:p w:rsidR="00D86CA3" w:rsidRPr="00E6041D" w:rsidRDefault="00D86CA3">
      <w:pPr>
        <w:ind w:firstLine="708"/>
        <w:jc w:val="both"/>
      </w:pPr>
      <w:r w:rsidRPr="00E6041D">
        <w:t>Время</w:t>
      </w:r>
      <w:r w:rsidR="00B67FA8" w:rsidRPr="00E6041D">
        <w:t xml:space="preserve"> </w:t>
      </w:r>
      <w:r w:rsidRPr="00E6041D">
        <w:t>восстановления</w:t>
      </w:r>
      <w:r w:rsidR="00B67FA8" w:rsidRPr="00E6041D">
        <w:t xml:space="preserve"> </w:t>
      </w:r>
      <w:r w:rsidRPr="00E6041D">
        <w:t>после</w:t>
      </w:r>
      <w:r w:rsidR="00B67FA8" w:rsidRPr="00E6041D">
        <w:t xml:space="preserve"> </w:t>
      </w:r>
      <w:r w:rsidRPr="00E6041D">
        <w:t>отказа,</w:t>
      </w:r>
      <w:r w:rsidR="00B67FA8" w:rsidRPr="00E6041D">
        <w:t xml:space="preserve"> </w:t>
      </w:r>
      <w:r w:rsidRPr="00E6041D">
        <w:t>вызванного</w:t>
      </w:r>
      <w:r w:rsidR="00B67FA8" w:rsidRPr="00E6041D">
        <w:t xml:space="preserve"> </w:t>
      </w:r>
      <w:r w:rsidRPr="00E6041D">
        <w:t>сбоем</w:t>
      </w:r>
      <w:r w:rsidR="00B67FA8" w:rsidRPr="00E6041D">
        <w:t xml:space="preserve"> </w:t>
      </w:r>
      <w:r w:rsidRPr="00E6041D">
        <w:t>электропитания</w:t>
      </w:r>
      <w:r w:rsidR="00B67FA8" w:rsidRPr="00E6041D">
        <w:t xml:space="preserve"> </w:t>
      </w:r>
      <w:r w:rsidRPr="00E6041D">
        <w:t>технических</w:t>
      </w:r>
      <w:r w:rsidR="00B67FA8" w:rsidRPr="00E6041D">
        <w:t xml:space="preserve"> </w:t>
      </w:r>
      <w:r w:rsidRPr="00E6041D">
        <w:t>средств</w:t>
      </w:r>
      <w:r w:rsidR="00B67FA8" w:rsidRPr="00E6041D">
        <w:t xml:space="preserve"> </w:t>
      </w:r>
      <w:r w:rsidRPr="00E6041D">
        <w:t>(иными</w:t>
      </w:r>
      <w:r w:rsidR="00B67FA8" w:rsidRPr="00E6041D">
        <w:t xml:space="preserve"> </w:t>
      </w:r>
      <w:r w:rsidRPr="00E6041D">
        <w:t>внешними</w:t>
      </w:r>
      <w:r w:rsidR="00B67FA8" w:rsidRPr="00E6041D">
        <w:t xml:space="preserve"> </w:t>
      </w:r>
      <w:r w:rsidRPr="00E6041D">
        <w:t>факторами)</w:t>
      </w:r>
      <w:r w:rsidR="00B67FA8" w:rsidRPr="00E6041D">
        <w:t xml:space="preserve"> </w:t>
      </w:r>
      <w:r w:rsidR="006275DE" w:rsidRPr="00E6041D">
        <w:t>как</w:t>
      </w:r>
      <w:r w:rsidR="00B67FA8" w:rsidRPr="00E6041D">
        <w:t xml:space="preserve"> </w:t>
      </w:r>
      <w:r w:rsidR="006275DE" w:rsidRPr="00E6041D">
        <w:t>серверного,</w:t>
      </w:r>
      <w:r w:rsidR="00B67FA8" w:rsidRPr="00E6041D">
        <w:t xml:space="preserve"> </w:t>
      </w:r>
      <w:r w:rsidR="006275DE" w:rsidRPr="00E6041D">
        <w:t>так</w:t>
      </w:r>
      <w:r w:rsidR="00B67FA8" w:rsidRPr="00E6041D">
        <w:t xml:space="preserve"> </w:t>
      </w:r>
      <w:r w:rsidR="006275DE" w:rsidRPr="00E6041D">
        <w:t>и</w:t>
      </w:r>
      <w:r w:rsidR="00B67FA8" w:rsidRPr="00E6041D">
        <w:t xml:space="preserve"> </w:t>
      </w:r>
      <w:r w:rsidR="006275DE" w:rsidRPr="00E6041D">
        <w:t>клиентского</w:t>
      </w:r>
      <w:r w:rsidR="00B67FA8" w:rsidRPr="00E6041D">
        <w:t xml:space="preserve"> </w:t>
      </w:r>
      <w:r w:rsidR="006275DE" w:rsidRPr="00E6041D">
        <w:t>оборудования</w:t>
      </w:r>
      <w:r w:rsidRPr="00E6041D">
        <w:t>,</w:t>
      </w:r>
      <w:r w:rsidR="00B67FA8" w:rsidRPr="00E6041D">
        <w:t xml:space="preserve"> </w:t>
      </w:r>
      <w:r w:rsidRPr="00E6041D">
        <w:t>не</w:t>
      </w:r>
      <w:r w:rsidR="00B67FA8" w:rsidRPr="00E6041D">
        <w:t xml:space="preserve"> </w:t>
      </w:r>
      <w:r w:rsidRPr="00E6041D">
        <w:t>фатальным</w:t>
      </w:r>
      <w:r w:rsidR="00B67FA8" w:rsidRPr="00E6041D">
        <w:t xml:space="preserve"> </w:t>
      </w:r>
      <w:r w:rsidRPr="00E6041D">
        <w:t>сбоем</w:t>
      </w:r>
      <w:r w:rsidR="00B67FA8" w:rsidRPr="00E6041D">
        <w:t xml:space="preserve"> </w:t>
      </w:r>
      <w:r w:rsidRPr="00E6041D">
        <w:t>(не</w:t>
      </w:r>
      <w:r w:rsidR="00B67FA8" w:rsidRPr="00E6041D">
        <w:t xml:space="preserve"> </w:t>
      </w:r>
      <w:r w:rsidRPr="00E6041D">
        <w:t>крахом)</w:t>
      </w:r>
      <w:r w:rsidR="00B67FA8" w:rsidRPr="00E6041D">
        <w:t xml:space="preserve"> </w:t>
      </w:r>
      <w:r w:rsidRPr="00E6041D">
        <w:t>операционной</w:t>
      </w:r>
      <w:r w:rsidR="00B67FA8" w:rsidRPr="00E6041D">
        <w:t xml:space="preserve"> </w:t>
      </w:r>
      <w:r w:rsidRPr="00E6041D">
        <w:t>системы,</w:t>
      </w:r>
      <w:r w:rsidR="00B67FA8" w:rsidRPr="00E6041D">
        <w:t xml:space="preserve"> </w:t>
      </w:r>
      <w:r w:rsidRPr="00E6041D">
        <w:t>не</w:t>
      </w:r>
      <w:r w:rsidR="00B67FA8" w:rsidRPr="00E6041D">
        <w:t xml:space="preserve"> </w:t>
      </w:r>
      <w:r w:rsidRPr="00E6041D">
        <w:t>должно</w:t>
      </w:r>
      <w:r w:rsidR="00B67FA8" w:rsidRPr="00E6041D">
        <w:t xml:space="preserve"> </w:t>
      </w:r>
      <w:r w:rsidRPr="00E6041D">
        <w:t>превышать</w:t>
      </w:r>
      <w:r w:rsidR="00B67FA8" w:rsidRPr="00E6041D">
        <w:t xml:space="preserve"> </w:t>
      </w:r>
      <w:r w:rsidRPr="00E6041D">
        <w:t>времени,</w:t>
      </w:r>
      <w:r w:rsidR="00B67FA8" w:rsidRPr="00E6041D">
        <w:t xml:space="preserve"> </w:t>
      </w:r>
      <w:r w:rsidRPr="00E6041D">
        <w:t>необходимого</w:t>
      </w:r>
      <w:r w:rsidR="00B67FA8" w:rsidRPr="00E6041D">
        <w:t xml:space="preserve"> </w:t>
      </w:r>
      <w:r w:rsidRPr="00E6041D">
        <w:t>на</w:t>
      </w:r>
      <w:r w:rsidR="00B67FA8" w:rsidRPr="00E6041D">
        <w:t xml:space="preserve"> </w:t>
      </w:r>
      <w:r w:rsidRPr="00E6041D">
        <w:t>перезагрузку</w:t>
      </w:r>
      <w:r w:rsidR="00B67FA8" w:rsidRPr="00E6041D">
        <w:t xml:space="preserve"> </w:t>
      </w:r>
      <w:r w:rsidRPr="00E6041D">
        <w:t>операционной</w:t>
      </w:r>
      <w:r w:rsidR="00B67FA8" w:rsidRPr="00E6041D">
        <w:t xml:space="preserve"> </w:t>
      </w:r>
      <w:r w:rsidRPr="00E6041D">
        <w:t>системы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запуск</w:t>
      </w:r>
      <w:r w:rsidR="00B67FA8" w:rsidRPr="00E6041D">
        <w:t xml:space="preserve"> </w:t>
      </w:r>
      <w:r w:rsidRPr="00E6041D">
        <w:t>программы,</w:t>
      </w:r>
      <w:r w:rsidR="00B67FA8" w:rsidRPr="00E6041D">
        <w:t xml:space="preserve"> </w:t>
      </w:r>
      <w:r w:rsidRPr="00E6041D">
        <w:t>при</w:t>
      </w:r>
      <w:r w:rsidR="00B67FA8" w:rsidRPr="00E6041D">
        <w:t xml:space="preserve"> </w:t>
      </w:r>
      <w:r w:rsidRPr="00E6041D">
        <w:t>условии</w:t>
      </w:r>
      <w:r w:rsidR="00B67FA8" w:rsidRPr="00E6041D">
        <w:t xml:space="preserve"> </w:t>
      </w:r>
      <w:r w:rsidRPr="00E6041D">
        <w:t>соблюдения</w:t>
      </w:r>
      <w:r w:rsidR="00B67FA8" w:rsidRPr="00E6041D">
        <w:t xml:space="preserve"> </w:t>
      </w:r>
      <w:r w:rsidRPr="00E6041D">
        <w:t>условий</w:t>
      </w:r>
      <w:r w:rsidR="00B67FA8" w:rsidRPr="00E6041D">
        <w:t xml:space="preserve"> </w:t>
      </w:r>
      <w:r w:rsidRPr="00E6041D">
        <w:t>эксплуатации</w:t>
      </w:r>
      <w:r w:rsidR="00B67FA8" w:rsidRPr="00E6041D">
        <w:t xml:space="preserve"> </w:t>
      </w:r>
      <w:r w:rsidRPr="00E6041D">
        <w:t>технических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программных</w:t>
      </w:r>
      <w:r w:rsidR="00B67FA8" w:rsidRPr="00E6041D">
        <w:t xml:space="preserve"> </w:t>
      </w:r>
      <w:r w:rsidRPr="00E6041D">
        <w:t>средств.</w:t>
      </w:r>
    </w:p>
    <w:p w:rsidR="00EF40E1" w:rsidRPr="00E6041D" w:rsidRDefault="00D86CA3">
      <w:pPr>
        <w:ind w:firstLine="708"/>
        <w:jc w:val="both"/>
      </w:pPr>
      <w:r w:rsidRPr="00E6041D">
        <w:t>Время</w:t>
      </w:r>
      <w:r w:rsidR="00B67FA8" w:rsidRPr="00E6041D">
        <w:t xml:space="preserve"> </w:t>
      </w:r>
      <w:r w:rsidRPr="00E6041D">
        <w:t>восстановления</w:t>
      </w:r>
      <w:r w:rsidR="00B67FA8" w:rsidRPr="00E6041D">
        <w:t xml:space="preserve"> </w:t>
      </w:r>
      <w:r w:rsidRPr="00E6041D">
        <w:t>после</w:t>
      </w:r>
      <w:r w:rsidR="00B67FA8" w:rsidRPr="00E6041D">
        <w:t xml:space="preserve"> </w:t>
      </w:r>
      <w:r w:rsidRPr="00E6041D">
        <w:t>отказа,</w:t>
      </w:r>
      <w:r w:rsidR="00B67FA8" w:rsidRPr="00E6041D">
        <w:t xml:space="preserve"> </w:t>
      </w:r>
      <w:r w:rsidRPr="00E6041D">
        <w:t>вызванного</w:t>
      </w:r>
      <w:r w:rsidR="00B67FA8" w:rsidRPr="00E6041D">
        <w:t xml:space="preserve"> </w:t>
      </w:r>
      <w:r w:rsidRPr="00E6041D">
        <w:t>неисправностью</w:t>
      </w:r>
      <w:r w:rsidR="00B67FA8" w:rsidRPr="00E6041D">
        <w:t xml:space="preserve"> </w:t>
      </w:r>
      <w:r w:rsidRPr="00E6041D">
        <w:t>технических</w:t>
      </w:r>
      <w:r w:rsidR="00B67FA8" w:rsidRPr="00E6041D">
        <w:t xml:space="preserve"> </w:t>
      </w:r>
      <w:r w:rsidRPr="00E6041D">
        <w:t>средств,</w:t>
      </w:r>
      <w:r w:rsidR="00B67FA8" w:rsidRPr="00E6041D">
        <w:t xml:space="preserve"> </w:t>
      </w:r>
      <w:r w:rsidRPr="00E6041D">
        <w:t>фатальным</w:t>
      </w:r>
      <w:r w:rsidR="00B67FA8" w:rsidRPr="00E6041D">
        <w:t xml:space="preserve"> </w:t>
      </w:r>
      <w:r w:rsidRPr="00E6041D">
        <w:t>сбоем</w:t>
      </w:r>
      <w:r w:rsidR="00B67FA8" w:rsidRPr="00E6041D">
        <w:t xml:space="preserve"> </w:t>
      </w:r>
      <w:r w:rsidRPr="00E6041D">
        <w:t>(крахом)</w:t>
      </w:r>
      <w:r w:rsidR="00B67FA8" w:rsidRPr="00E6041D">
        <w:t xml:space="preserve"> </w:t>
      </w:r>
      <w:r w:rsidRPr="00E6041D">
        <w:t>операционной</w:t>
      </w:r>
      <w:r w:rsidR="00B67FA8" w:rsidRPr="00E6041D">
        <w:t xml:space="preserve"> </w:t>
      </w:r>
      <w:r w:rsidRPr="00E6041D">
        <w:t>системы,</w:t>
      </w:r>
      <w:r w:rsidR="00B67FA8" w:rsidRPr="00E6041D">
        <w:t xml:space="preserve"> </w:t>
      </w:r>
      <w:r w:rsidRPr="00E6041D">
        <w:t>не</w:t>
      </w:r>
      <w:r w:rsidR="00B67FA8" w:rsidRPr="00E6041D">
        <w:t xml:space="preserve"> </w:t>
      </w:r>
      <w:r w:rsidRPr="00E6041D">
        <w:t>должно</w:t>
      </w:r>
      <w:r w:rsidR="00B67FA8" w:rsidRPr="00E6041D">
        <w:t xml:space="preserve"> </w:t>
      </w:r>
      <w:r w:rsidRPr="00E6041D">
        <w:t>превышать</w:t>
      </w:r>
      <w:r w:rsidR="00B67FA8" w:rsidRPr="00E6041D">
        <w:t xml:space="preserve"> </w:t>
      </w:r>
      <w:r w:rsidRPr="00E6041D">
        <w:t>времени,</w:t>
      </w:r>
      <w:r w:rsidR="00B67FA8" w:rsidRPr="00E6041D">
        <w:t xml:space="preserve"> </w:t>
      </w:r>
      <w:r w:rsidRPr="00E6041D">
        <w:t>требуемого</w:t>
      </w:r>
      <w:r w:rsidR="00B67FA8" w:rsidRPr="00E6041D">
        <w:t xml:space="preserve"> </w:t>
      </w:r>
      <w:r w:rsidRPr="00E6041D">
        <w:t>на</w:t>
      </w:r>
      <w:r w:rsidR="00B67FA8" w:rsidRPr="00E6041D">
        <w:t xml:space="preserve"> </w:t>
      </w:r>
      <w:r w:rsidRPr="00E6041D">
        <w:t>устранение</w:t>
      </w:r>
      <w:r w:rsidR="00B67FA8" w:rsidRPr="00E6041D">
        <w:t xml:space="preserve"> </w:t>
      </w:r>
      <w:r w:rsidRPr="00E6041D">
        <w:t>неисправностей</w:t>
      </w:r>
      <w:r w:rsidR="00B67FA8" w:rsidRPr="00E6041D">
        <w:t xml:space="preserve"> </w:t>
      </w:r>
      <w:r w:rsidRPr="00E6041D">
        <w:t>технических</w:t>
      </w:r>
      <w:r w:rsidR="00B67FA8" w:rsidRPr="00E6041D">
        <w:t xml:space="preserve"> </w:t>
      </w:r>
      <w:r w:rsidRPr="00E6041D">
        <w:t>средств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переустановки</w:t>
      </w:r>
      <w:r w:rsidR="00B67FA8" w:rsidRPr="00E6041D">
        <w:t xml:space="preserve"> </w:t>
      </w:r>
      <w:r w:rsidRPr="00E6041D">
        <w:t>программных</w:t>
      </w:r>
      <w:r w:rsidR="00B67FA8" w:rsidRPr="00E6041D">
        <w:t xml:space="preserve"> </w:t>
      </w:r>
      <w:r w:rsidRPr="00E6041D">
        <w:t>средств.</w:t>
      </w:r>
    </w:p>
    <w:p w:rsidR="00EF40E1" w:rsidRPr="00E6041D" w:rsidRDefault="00D86CA3" w:rsidP="00BD7AD3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26" w:name="_Toc73619572"/>
      <w:r w:rsidRPr="00E6041D">
        <w:rPr>
          <w:b/>
          <w:bCs/>
        </w:rPr>
        <w:t>Условия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эксплуатации</w:t>
      </w:r>
      <w:bookmarkEnd w:id="26"/>
    </w:p>
    <w:p w:rsidR="00EF40E1" w:rsidRPr="00E6041D" w:rsidRDefault="00D86CA3" w:rsidP="00BD7AD3">
      <w:pPr>
        <w:pStyle w:val="3"/>
        <w:numPr>
          <w:ilvl w:val="2"/>
          <w:numId w:val="6"/>
        </w:numPr>
        <w:jc w:val="left"/>
        <w:rPr>
          <w:color w:val="000000"/>
          <w:szCs w:val="26"/>
        </w:rPr>
      </w:pPr>
      <w:bookmarkStart w:id="27" w:name="_Toc73619573"/>
      <w:r w:rsidRPr="00E6041D">
        <w:rPr>
          <w:color w:val="000000"/>
          <w:szCs w:val="26"/>
        </w:rPr>
        <w:t>Климатические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условия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эксплуатации</w:t>
      </w:r>
      <w:bookmarkEnd w:id="27"/>
    </w:p>
    <w:p w:rsidR="00EF40E1" w:rsidRPr="00E6041D" w:rsidRDefault="00D86CA3">
      <w:pPr>
        <w:ind w:firstLine="708"/>
        <w:jc w:val="both"/>
      </w:pPr>
      <w:r w:rsidRPr="00E6041D">
        <w:t>Климатические</w:t>
      </w:r>
      <w:r w:rsidR="00B67FA8" w:rsidRPr="00E6041D">
        <w:t xml:space="preserve"> </w:t>
      </w:r>
      <w:r w:rsidRPr="00E6041D">
        <w:t>условия</w:t>
      </w:r>
      <w:r w:rsidR="00B67FA8" w:rsidRPr="00E6041D">
        <w:t xml:space="preserve"> </w:t>
      </w:r>
      <w:r w:rsidRPr="00E6041D">
        <w:t>эксплуатации,</w:t>
      </w:r>
      <w:r w:rsidR="00B67FA8" w:rsidRPr="00E6041D">
        <w:t xml:space="preserve"> </w:t>
      </w:r>
      <w:r w:rsidRPr="00E6041D">
        <w:t>при</w:t>
      </w:r>
      <w:r w:rsidR="00B67FA8" w:rsidRPr="00E6041D">
        <w:t xml:space="preserve"> </w:t>
      </w:r>
      <w:r w:rsidRPr="00E6041D">
        <w:t>которых</w:t>
      </w:r>
      <w:r w:rsidR="00B67FA8" w:rsidRPr="00E6041D">
        <w:t xml:space="preserve"> </w:t>
      </w:r>
      <w:r w:rsidRPr="00E6041D">
        <w:t>должны</w:t>
      </w:r>
      <w:r w:rsidR="00B67FA8" w:rsidRPr="00E6041D">
        <w:t xml:space="preserve"> </w:t>
      </w:r>
      <w:r w:rsidRPr="00E6041D">
        <w:t>обеспечиваться</w:t>
      </w:r>
      <w:r w:rsidR="00B67FA8" w:rsidRPr="00E6041D">
        <w:t xml:space="preserve"> </w:t>
      </w:r>
      <w:r w:rsidRPr="00E6041D">
        <w:t>заданные</w:t>
      </w:r>
      <w:r w:rsidR="00B67FA8" w:rsidRPr="00E6041D">
        <w:t xml:space="preserve"> </w:t>
      </w:r>
      <w:r w:rsidRPr="00E6041D">
        <w:t>характеристики,</w:t>
      </w:r>
      <w:r w:rsidR="00B67FA8" w:rsidRPr="00E6041D">
        <w:t xml:space="preserve"> </w:t>
      </w:r>
      <w:r w:rsidRPr="00E6041D">
        <w:t>должны</w:t>
      </w:r>
      <w:r w:rsidR="00B67FA8" w:rsidRPr="00E6041D">
        <w:t xml:space="preserve"> </w:t>
      </w:r>
      <w:r w:rsidRPr="00E6041D">
        <w:t>удовлетворять</w:t>
      </w:r>
      <w:r w:rsidR="00B67FA8" w:rsidRPr="00E6041D">
        <w:t xml:space="preserve"> </w:t>
      </w:r>
      <w:r w:rsidRPr="00E6041D">
        <w:t>требованиям,</w:t>
      </w:r>
      <w:r w:rsidR="00B67FA8" w:rsidRPr="00E6041D">
        <w:t xml:space="preserve"> </w:t>
      </w:r>
      <w:r w:rsidRPr="00E6041D">
        <w:t>предъявляемым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техническим</w:t>
      </w:r>
      <w:r w:rsidR="00B67FA8" w:rsidRPr="00E6041D">
        <w:t xml:space="preserve"> </w:t>
      </w:r>
      <w:r w:rsidRPr="00E6041D">
        <w:t>средствам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части</w:t>
      </w:r>
      <w:r w:rsidR="00B67FA8" w:rsidRPr="00E6041D">
        <w:t xml:space="preserve"> </w:t>
      </w:r>
      <w:r w:rsidRPr="00E6041D">
        <w:t>условий</w:t>
      </w:r>
      <w:r w:rsidR="00B67FA8" w:rsidRPr="00E6041D">
        <w:t xml:space="preserve"> </w:t>
      </w:r>
      <w:r w:rsidRPr="00E6041D">
        <w:t>их</w:t>
      </w:r>
      <w:r w:rsidR="00B67FA8" w:rsidRPr="00E6041D">
        <w:t xml:space="preserve"> </w:t>
      </w:r>
      <w:r w:rsidRPr="00E6041D">
        <w:t>эксплуатации.</w:t>
      </w:r>
    </w:p>
    <w:p w:rsidR="00EF40E1" w:rsidRPr="00E6041D" w:rsidRDefault="00D86CA3" w:rsidP="00BD7AD3">
      <w:pPr>
        <w:pStyle w:val="3"/>
        <w:numPr>
          <w:ilvl w:val="2"/>
          <w:numId w:val="6"/>
        </w:numPr>
        <w:jc w:val="left"/>
        <w:rPr>
          <w:color w:val="000000"/>
          <w:szCs w:val="26"/>
        </w:rPr>
      </w:pPr>
      <w:bookmarkStart w:id="28" w:name="_Toc73619574"/>
      <w:r w:rsidRPr="00E6041D">
        <w:rPr>
          <w:color w:val="000000"/>
          <w:szCs w:val="26"/>
        </w:rPr>
        <w:t>Требования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видам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обслуживания</w:t>
      </w:r>
      <w:bookmarkEnd w:id="28"/>
    </w:p>
    <w:p w:rsidR="00EF40E1" w:rsidRPr="00E6041D" w:rsidRDefault="00D86CA3">
      <w:pPr>
        <w:ind w:firstLine="708"/>
        <w:jc w:val="both"/>
      </w:pPr>
      <w:r w:rsidRPr="00E6041D">
        <w:t>См.</w:t>
      </w:r>
      <w:r w:rsidR="00B67FA8" w:rsidRPr="00E6041D">
        <w:t xml:space="preserve"> </w:t>
      </w: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обеспечению</w:t>
      </w:r>
      <w:r w:rsidR="00B67FA8" w:rsidRPr="00E6041D">
        <w:t xml:space="preserve"> </w:t>
      </w:r>
      <w:r w:rsidRPr="00E6041D">
        <w:t>надежного</w:t>
      </w:r>
      <w:r w:rsidR="00B67FA8" w:rsidRPr="00E6041D">
        <w:t xml:space="preserve"> </w:t>
      </w:r>
      <w:r w:rsidRPr="00E6041D">
        <w:t>(устойчивого)</w:t>
      </w:r>
      <w:r w:rsidR="00B67FA8" w:rsidRPr="00E6041D">
        <w:t xml:space="preserve"> </w:t>
      </w:r>
      <w:r w:rsidRPr="00E6041D">
        <w:t>функционирования</w:t>
      </w:r>
      <w:r w:rsidR="00B67FA8" w:rsidRPr="00E6041D">
        <w:t xml:space="preserve"> </w:t>
      </w:r>
      <w:r w:rsidRPr="00E6041D">
        <w:t>программы.</w:t>
      </w:r>
    </w:p>
    <w:p w:rsidR="00EF40E1" w:rsidRPr="00E6041D" w:rsidRDefault="00D86CA3" w:rsidP="00BD7AD3">
      <w:pPr>
        <w:pStyle w:val="3"/>
        <w:numPr>
          <w:ilvl w:val="2"/>
          <w:numId w:val="6"/>
        </w:numPr>
        <w:jc w:val="left"/>
        <w:rPr>
          <w:color w:val="000000"/>
          <w:szCs w:val="26"/>
        </w:rPr>
      </w:pPr>
      <w:bookmarkStart w:id="29" w:name="_Toc73619575"/>
      <w:r w:rsidRPr="00E6041D">
        <w:rPr>
          <w:color w:val="000000"/>
          <w:szCs w:val="26"/>
        </w:rPr>
        <w:t>Требования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численности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и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квалификации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персонала</w:t>
      </w:r>
      <w:bookmarkEnd w:id="29"/>
    </w:p>
    <w:p w:rsidR="00B01496" w:rsidRPr="00E6041D" w:rsidRDefault="00B01496" w:rsidP="00B01496">
      <w:pPr>
        <w:ind w:firstLine="708"/>
        <w:jc w:val="both"/>
      </w:pPr>
      <w:r w:rsidRPr="00E6041D">
        <w:t>Минимальное количество персонала, требуемого для работы</w:t>
      </w:r>
      <w:r w:rsidR="00C35669">
        <w:t xml:space="preserve"> программы, должно составлять минимум одна штатная</w:t>
      </w:r>
      <w:r w:rsidRPr="00E6041D">
        <w:t xml:space="preserve"> единиц</w:t>
      </w:r>
      <w:r w:rsidR="00C35669">
        <w:t>а</w:t>
      </w:r>
      <w:r w:rsidRPr="00E6041D">
        <w:t xml:space="preserve"> - </w:t>
      </w:r>
      <w:r w:rsidR="00C35669">
        <w:t>лаборант</w:t>
      </w:r>
      <w:r w:rsidRPr="00E6041D">
        <w:t>.</w:t>
      </w:r>
    </w:p>
    <w:p w:rsidR="00B01496" w:rsidRPr="00E6041D" w:rsidRDefault="00C35669" w:rsidP="00B01496">
      <w:pPr>
        <w:ind w:firstLine="708"/>
        <w:jc w:val="both"/>
      </w:pPr>
      <w:r>
        <w:t>Лаборант</w:t>
      </w:r>
      <w:r w:rsidR="00B01496" w:rsidRPr="00E6041D">
        <w:t xml:space="preserve"> должен иметь минимум среднее техническое образование.</w:t>
      </w:r>
    </w:p>
    <w:p w:rsidR="00B01496" w:rsidRPr="00E6041D" w:rsidRDefault="00B01496" w:rsidP="00B01496">
      <w:pPr>
        <w:ind w:firstLine="708"/>
        <w:jc w:val="both"/>
      </w:pPr>
      <w:r w:rsidRPr="00E6041D">
        <w:t xml:space="preserve">В перечень задач, выполняемых </w:t>
      </w:r>
      <w:r w:rsidR="00C35669">
        <w:t>лаборантом</w:t>
      </w:r>
      <w:r w:rsidRPr="00E6041D">
        <w:t>, должны входить:</w:t>
      </w:r>
    </w:p>
    <w:p w:rsidR="00B01496" w:rsidRPr="00E6041D" w:rsidRDefault="00B01496" w:rsidP="00C6305E">
      <w:pPr>
        <w:pStyle w:val="af"/>
        <w:numPr>
          <w:ilvl w:val="0"/>
          <w:numId w:val="16"/>
        </w:numPr>
        <w:jc w:val="both"/>
      </w:pPr>
      <w:r w:rsidRPr="00E6041D">
        <w:lastRenderedPageBreak/>
        <w:t>задача поддержания работоспособности технических средств серверного оборудования, оборудования клиента, а также средств связи;</w:t>
      </w:r>
    </w:p>
    <w:p w:rsidR="00B01496" w:rsidRPr="00E6041D" w:rsidRDefault="00B01496" w:rsidP="00C6305E">
      <w:pPr>
        <w:pStyle w:val="af"/>
        <w:numPr>
          <w:ilvl w:val="0"/>
          <w:numId w:val="16"/>
        </w:numPr>
        <w:jc w:val="both"/>
      </w:pPr>
      <w:r w:rsidRPr="00E6041D">
        <w:t>задачи установки (инсталляции), настройки и поддержания работоспособности системных программных средств - операционной системы, а также веб-сервера и его компонентов;</w:t>
      </w:r>
    </w:p>
    <w:p w:rsidR="00B01496" w:rsidRPr="00E6041D" w:rsidRDefault="00B01496" w:rsidP="00C6305E">
      <w:pPr>
        <w:pStyle w:val="af"/>
        <w:numPr>
          <w:ilvl w:val="0"/>
          <w:numId w:val="16"/>
        </w:numPr>
        <w:jc w:val="both"/>
      </w:pPr>
      <w:r w:rsidRPr="00E6041D">
        <w:t>задача установки (инсталляции) программы на веб-сервер.</w:t>
      </w:r>
    </w:p>
    <w:p w:rsidR="00EF40E1" w:rsidRPr="00E6041D" w:rsidRDefault="00B01496" w:rsidP="00B01496">
      <w:pPr>
        <w:ind w:firstLine="708"/>
        <w:jc w:val="both"/>
      </w:pPr>
      <w:r w:rsidRPr="00E6041D">
        <w:t>Персонал должен быть аттестован минимум на I квалификационную группу по электробезопасности (для работы с конторским оборудованием).</w:t>
      </w:r>
    </w:p>
    <w:p w:rsidR="00EF40E1" w:rsidRPr="00E6041D" w:rsidRDefault="00D86CA3" w:rsidP="00BD7AD3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30" w:name="_Toc73619576"/>
      <w:r w:rsidRPr="00E6041D">
        <w:rPr>
          <w:b/>
          <w:bCs/>
        </w:rPr>
        <w:t>Требования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к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составу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и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параметрам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технических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средств</w:t>
      </w:r>
      <w:bookmarkEnd w:id="30"/>
    </w:p>
    <w:p w:rsidR="00EF40E1" w:rsidRPr="00E6041D" w:rsidRDefault="008D70AA" w:rsidP="008D70AA">
      <w:pPr>
        <w:pStyle w:val="3"/>
        <w:numPr>
          <w:ilvl w:val="2"/>
          <w:numId w:val="4"/>
        </w:numPr>
        <w:jc w:val="left"/>
      </w:pPr>
      <w:bookmarkStart w:id="31" w:name="_Toc73619577"/>
      <w:r w:rsidRPr="00E6041D">
        <w:t>Серверная</w:t>
      </w:r>
      <w:r w:rsidR="00B67FA8" w:rsidRPr="00E6041D">
        <w:t xml:space="preserve"> </w:t>
      </w:r>
      <w:r w:rsidRPr="00E6041D">
        <w:t>часть</w:t>
      </w:r>
      <w:bookmarkEnd w:id="31"/>
    </w:p>
    <w:tbl>
      <w:tblPr>
        <w:tblStyle w:val="af4"/>
        <w:tblW w:w="4608" w:type="pct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0"/>
        <w:gridCol w:w="4116"/>
      </w:tblGrid>
      <w:tr w:rsidR="00B02A9E" w:rsidRPr="00E6041D" w:rsidTr="0054727D">
        <w:trPr>
          <w:trHeight w:val="284"/>
        </w:trPr>
        <w:tc>
          <w:tcPr>
            <w:tcW w:w="2871" w:type="pct"/>
            <w:hideMark/>
          </w:tcPr>
          <w:p w:rsidR="00B02A9E" w:rsidRPr="00E6041D" w:rsidRDefault="00B02A9E" w:rsidP="0054727D">
            <w:r w:rsidRPr="00E6041D">
              <w:t>Процессор</w:t>
            </w:r>
          </w:p>
        </w:tc>
        <w:tc>
          <w:tcPr>
            <w:tcW w:w="2129" w:type="pct"/>
            <w:hideMark/>
          </w:tcPr>
          <w:p w:rsidR="00B02A9E" w:rsidRPr="00E6041D" w:rsidRDefault="00B02A9E" w:rsidP="0054727D">
            <w:r w:rsidRPr="00E6041D">
              <w:t>1 ГГц и больше</w:t>
            </w:r>
          </w:p>
        </w:tc>
      </w:tr>
      <w:tr w:rsidR="00B02A9E" w:rsidRPr="00E6041D" w:rsidTr="0054727D">
        <w:trPr>
          <w:trHeight w:val="284"/>
        </w:trPr>
        <w:tc>
          <w:tcPr>
            <w:tcW w:w="2871" w:type="pct"/>
            <w:hideMark/>
          </w:tcPr>
          <w:p w:rsidR="00B02A9E" w:rsidRPr="00E6041D" w:rsidRDefault="00B02A9E" w:rsidP="0054727D">
            <w:r w:rsidRPr="00E6041D">
              <w:t>Оперативная память</w:t>
            </w:r>
          </w:p>
        </w:tc>
        <w:tc>
          <w:tcPr>
            <w:tcW w:w="2129" w:type="pct"/>
            <w:hideMark/>
          </w:tcPr>
          <w:p w:rsidR="00B02A9E" w:rsidRPr="00E6041D" w:rsidRDefault="00B02A9E" w:rsidP="0054727D">
            <w:r w:rsidRPr="00E6041D">
              <w:t>512 Мб и больше</w:t>
            </w:r>
          </w:p>
        </w:tc>
      </w:tr>
      <w:tr w:rsidR="00B02A9E" w:rsidRPr="00E6041D" w:rsidTr="0054727D">
        <w:trPr>
          <w:trHeight w:val="284"/>
        </w:trPr>
        <w:tc>
          <w:tcPr>
            <w:tcW w:w="2871" w:type="pct"/>
            <w:hideMark/>
          </w:tcPr>
          <w:p w:rsidR="00B02A9E" w:rsidRPr="00E6041D" w:rsidRDefault="00B02A9E" w:rsidP="0054727D">
            <w:r w:rsidRPr="00E6041D">
              <w:t>Свободное дисковое пространство</w:t>
            </w:r>
          </w:p>
        </w:tc>
        <w:tc>
          <w:tcPr>
            <w:tcW w:w="2129" w:type="pct"/>
            <w:hideMark/>
          </w:tcPr>
          <w:p w:rsidR="00B02A9E" w:rsidRPr="00E6041D" w:rsidRDefault="00B02A9E" w:rsidP="0054727D">
            <w:r w:rsidRPr="00E6041D">
              <w:t>1</w:t>
            </w:r>
            <w:r w:rsidR="00C35669">
              <w:t xml:space="preserve"> Т</w:t>
            </w:r>
            <w:r w:rsidRPr="00E6041D">
              <w:t>б и больше</w:t>
            </w:r>
          </w:p>
        </w:tc>
      </w:tr>
      <w:tr w:rsidR="00B02A9E" w:rsidRPr="00E6041D" w:rsidTr="0054727D">
        <w:trPr>
          <w:trHeight w:val="284"/>
        </w:trPr>
        <w:tc>
          <w:tcPr>
            <w:tcW w:w="2871" w:type="pct"/>
            <w:hideMark/>
          </w:tcPr>
          <w:p w:rsidR="00B02A9E" w:rsidRPr="00E6041D" w:rsidRDefault="00B02A9E" w:rsidP="0054727D">
            <w:r w:rsidRPr="00E6041D">
              <w:t>Пропускная способность сетевого интерфейса</w:t>
            </w:r>
          </w:p>
        </w:tc>
        <w:tc>
          <w:tcPr>
            <w:tcW w:w="2129" w:type="pct"/>
            <w:hideMark/>
          </w:tcPr>
          <w:p w:rsidR="00B02A9E" w:rsidRPr="00E6041D" w:rsidRDefault="00B02A9E" w:rsidP="0054727D">
            <w:r w:rsidRPr="00E6041D">
              <w:t>100 Мбит/с</w:t>
            </w:r>
          </w:p>
        </w:tc>
      </w:tr>
    </w:tbl>
    <w:p w:rsidR="008D70AA" w:rsidRPr="00E6041D" w:rsidRDefault="008D70AA" w:rsidP="008D70AA">
      <w:pPr>
        <w:pStyle w:val="3"/>
        <w:numPr>
          <w:ilvl w:val="2"/>
          <w:numId w:val="4"/>
        </w:numPr>
        <w:jc w:val="left"/>
      </w:pPr>
      <w:bookmarkStart w:id="32" w:name="_Toc73619578"/>
      <w:r w:rsidRPr="00E6041D">
        <w:t>Клиентская</w:t>
      </w:r>
      <w:r w:rsidR="00B67FA8" w:rsidRPr="00E6041D">
        <w:t xml:space="preserve"> </w:t>
      </w:r>
      <w:r w:rsidRPr="00E6041D">
        <w:t>часть</w:t>
      </w:r>
      <w:bookmarkEnd w:id="32"/>
    </w:p>
    <w:tbl>
      <w:tblPr>
        <w:tblStyle w:val="af4"/>
        <w:tblW w:w="4608" w:type="pct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0"/>
        <w:gridCol w:w="4116"/>
      </w:tblGrid>
      <w:tr w:rsidR="00B02A9E" w:rsidRPr="00E6041D" w:rsidTr="0054727D">
        <w:trPr>
          <w:trHeight w:val="242"/>
        </w:trPr>
        <w:tc>
          <w:tcPr>
            <w:tcW w:w="2871" w:type="pct"/>
            <w:hideMark/>
          </w:tcPr>
          <w:p w:rsidR="00B02A9E" w:rsidRPr="00E6041D" w:rsidRDefault="00B02A9E" w:rsidP="0054727D">
            <w:r w:rsidRPr="00E6041D">
              <w:t>Процессор</w:t>
            </w:r>
          </w:p>
        </w:tc>
        <w:tc>
          <w:tcPr>
            <w:tcW w:w="2129" w:type="pct"/>
            <w:hideMark/>
          </w:tcPr>
          <w:p w:rsidR="00B02A9E" w:rsidRPr="00E6041D" w:rsidRDefault="00B02A9E" w:rsidP="0054727D">
            <w:r w:rsidRPr="00E6041D">
              <w:t>1 ГГц и больше</w:t>
            </w:r>
          </w:p>
        </w:tc>
      </w:tr>
      <w:tr w:rsidR="00B02A9E" w:rsidRPr="00E6041D" w:rsidTr="0054727D">
        <w:trPr>
          <w:trHeight w:val="284"/>
        </w:trPr>
        <w:tc>
          <w:tcPr>
            <w:tcW w:w="2871" w:type="pct"/>
            <w:hideMark/>
          </w:tcPr>
          <w:p w:rsidR="00B02A9E" w:rsidRPr="00E6041D" w:rsidRDefault="00B02A9E" w:rsidP="0054727D">
            <w:r w:rsidRPr="00E6041D">
              <w:t>Оперативная память</w:t>
            </w:r>
          </w:p>
        </w:tc>
        <w:tc>
          <w:tcPr>
            <w:tcW w:w="2129" w:type="pct"/>
            <w:hideMark/>
          </w:tcPr>
          <w:p w:rsidR="00B02A9E" w:rsidRPr="00E6041D" w:rsidRDefault="00B02A9E" w:rsidP="0054727D">
            <w:r w:rsidRPr="00E6041D">
              <w:t>1 Гб и больше</w:t>
            </w:r>
          </w:p>
        </w:tc>
      </w:tr>
      <w:tr w:rsidR="00B02A9E" w:rsidRPr="00E6041D" w:rsidTr="0054727D">
        <w:trPr>
          <w:trHeight w:val="284"/>
        </w:trPr>
        <w:tc>
          <w:tcPr>
            <w:tcW w:w="2871" w:type="pct"/>
            <w:hideMark/>
          </w:tcPr>
          <w:p w:rsidR="00B02A9E" w:rsidRPr="00E6041D" w:rsidRDefault="00B02A9E" w:rsidP="0054727D">
            <w:r w:rsidRPr="00E6041D">
              <w:t>Пропускная способность сетевого интерфейса</w:t>
            </w:r>
          </w:p>
        </w:tc>
        <w:tc>
          <w:tcPr>
            <w:tcW w:w="2129" w:type="pct"/>
            <w:hideMark/>
          </w:tcPr>
          <w:p w:rsidR="00B02A9E" w:rsidRPr="00E6041D" w:rsidRDefault="00B02A9E" w:rsidP="0054727D">
            <w:r w:rsidRPr="00E6041D">
              <w:t>100 Мбит/с</w:t>
            </w:r>
          </w:p>
        </w:tc>
      </w:tr>
      <w:tr w:rsidR="00B02A9E" w:rsidRPr="00E6041D" w:rsidTr="0054727D">
        <w:trPr>
          <w:trHeight w:val="284"/>
        </w:trPr>
        <w:tc>
          <w:tcPr>
            <w:tcW w:w="2871" w:type="pct"/>
            <w:hideMark/>
          </w:tcPr>
          <w:p w:rsidR="00B02A9E" w:rsidRPr="00E6041D" w:rsidRDefault="00B02A9E" w:rsidP="0054727D">
            <w:r w:rsidRPr="00E6041D">
              <w:t>Прочее периферийное оборудование</w:t>
            </w:r>
          </w:p>
        </w:tc>
        <w:tc>
          <w:tcPr>
            <w:tcW w:w="2129" w:type="pct"/>
            <w:hideMark/>
          </w:tcPr>
          <w:p w:rsidR="00B02A9E" w:rsidRPr="00E6041D" w:rsidRDefault="00B02A9E" w:rsidP="0054727D">
            <w:r w:rsidRPr="00E6041D">
              <w:t>монитор, клавиатура, мышь</w:t>
            </w:r>
          </w:p>
        </w:tc>
      </w:tr>
    </w:tbl>
    <w:p w:rsidR="00EF40E1" w:rsidRPr="00E6041D" w:rsidRDefault="00D86CA3" w:rsidP="00BD7AD3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33" w:name="_Toc73619579"/>
      <w:r w:rsidRPr="00E6041D">
        <w:rPr>
          <w:b/>
          <w:bCs/>
        </w:rPr>
        <w:t>Требования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к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информационной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и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программной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совместимости</w:t>
      </w:r>
      <w:bookmarkEnd w:id="33"/>
    </w:p>
    <w:p w:rsidR="00EF40E1" w:rsidRPr="00E6041D" w:rsidRDefault="00D86CA3" w:rsidP="00C6305E">
      <w:pPr>
        <w:pStyle w:val="3"/>
        <w:numPr>
          <w:ilvl w:val="2"/>
          <w:numId w:val="18"/>
        </w:numPr>
        <w:jc w:val="left"/>
      </w:pPr>
      <w:bookmarkStart w:id="34" w:name="_Toc73619580"/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информационным</w:t>
      </w:r>
      <w:r w:rsidR="00B67FA8" w:rsidRPr="00E6041D">
        <w:t xml:space="preserve"> </w:t>
      </w:r>
      <w:r w:rsidRPr="00E6041D">
        <w:t>структурам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методам</w:t>
      </w:r>
      <w:r w:rsidR="00B67FA8" w:rsidRPr="00E6041D">
        <w:t xml:space="preserve"> </w:t>
      </w:r>
      <w:r w:rsidRPr="00E6041D">
        <w:t>решения</w:t>
      </w:r>
      <w:bookmarkEnd w:id="34"/>
    </w:p>
    <w:p w:rsidR="00B02A9E" w:rsidRPr="00E6041D" w:rsidRDefault="00B02A9E" w:rsidP="00B02A9E">
      <w:pPr>
        <w:ind w:firstLine="708"/>
        <w:jc w:val="both"/>
      </w:pPr>
      <w:r w:rsidRPr="00E6041D">
        <w:t xml:space="preserve">Информационные структуры файлов, а также методы решения должны соответствовать </w:t>
      </w:r>
      <w:r w:rsidR="00124D98" w:rsidRPr="00E6041D">
        <w:t>информационной схеме приложения</w:t>
      </w:r>
      <w:r w:rsidRPr="00E6041D">
        <w:t>.</w:t>
      </w:r>
    </w:p>
    <w:p w:rsidR="00B01496" w:rsidRPr="00E6041D" w:rsidRDefault="00B01496" w:rsidP="00B01496">
      <w:pPr>
        <w:ind w:firstLine="708"/>
        <w:jc w:val="both"/>
      </w:pPr>
      <w:r w:rsidRPr="00E6041D">
        <w:t xml:space="preserve">Все исполняемые файлы должны иметь кодировку </w:t>
      </w:r>
      <w:r w:rsidRPr="00E6041D">
        <w:rPr>
          <w:lang w:val="en-US"/>
        </w:rPr>
        <w:t>UTF</w:t>
      </w:r>
      <w:r w:rsidRPr="00E6041D">
        <w:t xml:space="preserve">-8 (без </w:t>
      </w:r>
      <w:r w:rsidRPr="00E6041D">
        <w:rPr>
          <w:lang w:val="en-US"/>
        </w:rPr>
        <w:t>BOM</w:t>
      </w:r>
      <w:r w:rsidRPr="00E6041D">
        <w:t>).</w:t>
      </w:r>
    </w:p>
    <w:p w:rsidR="00EF40E1" w:rsidRPr="00E6041D" w:rsidRDefault="00D86CA3" w:rsidP="00B02A9E">
      <w:pPr>
        <w:pStyle w:val="3"/>
        <w:numPr>
          <w:ilvl w:val="2"/>
          <w:numId w:val="4"/>
        </w:numPr>
        <w:jc w:val="left"/>
        <w:rPr>
          <w:color w:val="000000"/>
          <w:szCs w:val="26"/>
        </w:rPr>
      </w:pPr>
      <w:bookmarkStart w:id="35" w:name="_Toc73619581"/>
      <w:r w:rsidRPr="00E6041D">
        <w:rPr>
          <w:color w:val="000000"/>
          <w:szCs w:val="26"/>
        </w:rPr>
        <w:t>Требования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исходным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кодам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и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языкам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программирования</w:t>
      </w:r>
      <w:bookmarkEnd w:id="35"/>
    </w:p>
    <w:p w:rsidR="00B02A9E" w:rsidRPr="00E6041D" w:rsidRDefault="00B02A9E" w:rsidP="00B02A9E">
      <w:pPr>
        <w:ind w:firstLine="708"/>
        <w:jc w:val="both"/>
      </w:pPr>
      <w:r w:rsidRPr="00E6041D">
        <w:t xml:space="preserve">Исходные коды программы должны быть реализованы на языке PHP (не ниже 7-й версии) на базе фреймворка </w:t>
      </w:r>
      <w:r w:rsidRPr="00E6041D">
        <w:rPr>
          <w:lang w:val="en-US"/>
        </w:rPr>
        <w:t>Laravel</w:t>
      </w:r>
      <w:r w:rsidRPr="00E6041D">
        <w:t xml:space="preserve"> не ниже версии 5.</w:t>
      </w:r>
      <w:r w:rsidR="00EC1BDC" w:rsidRPr="00E6041D">
        <w:t>8</w:t>
      </w:r>
      <w:r w:rsidRPr="00E6041D">
        <w:t>. При оформлении кода необходимо руководствоваться стандартами кодирования PSR-</w:t>
      </w:r>
      <w:r w:rsidR="00EA55B6" w:rsidRPr="00E6041D">
        <w:t>2 и</w:t>
      </w:r>
      <w:r w:rsidRPr="00E6041D">
        <w:t xml:space="preserve"> PSR-4.</w:t>
      </w:r>
      <w:r w:rsidR="00EA55B6" w:rsidRPr="00E6041D">
        <w:t xml:space="preserve"> Комментирование кода осуществляется, используя стандарт </w:t>
      </w:r>
      <w:r w:rsidR="00EA55B6" w:rsidRPr="00E6041D">
        <w:rPr>
          <w:lang w:val="en-US"/>
        </w:rPr>
        <w:t>PHPDoc</w:t>
      </w:r>
      <w:r w:rsidR="00EA55B6" w:rsidRPr="00E6041D">
        <w:t xml:space="preserve"> – </w:t>
      </w:r>
      <w:r w:rsidR="00EA55B6" w:rsidRPr="00E6041D">
        <w:rPr>
          <w:lang w:val="en-US"/>
        </w:rPr>
        <w:t>PSR</w:t>
      </w:r>
      <w:r w:rsidR="00EA55B6" w:rsidRPr="00E6041D">
        <w:t xml:space="preserve">-5. </w:t>
      </w:r>
    </w:p>
    <w:p w:rsidR="009E6D48" w:rsidRPr="00E6041D" w:rsidRDefault="00B02A9E" w:rsidP="00B02A9E">
      <w:pPr>
        <w:ind w:firstLine="708"/>
        <w:jc w:val="both"/>
      </w:pPr>
      <w:r w:rsidRPr="00E6041D">
        <w:t>Требования к среде разработки не предъявляются.</w:t>
      </w:r>
    </w:p>
    <w:p w:rsidR="00EF40E1" w:rsidRPr="00E6041D" w:rsidRDefault="00D86CA3" w:rsidP="00B02A9E">
      <w:pPr>
        <w:pStyle w:val="3"/>
        <w:numPr>
          <w:ilvl w:val="2"/>
          <w:numId w:val="4"/>
        </w:numPr>
        <w:jc w:val="left"/>
        <w:rPr>
          <w:color w:val="000000"/>
          <w:szCs w:val="26"/>
        </w:rPr>
      </w:pPr>
      <w:bookmarkStart w:id="36" w:name="_Toc73619582"/>
      <w:r w:rsidRPr="00E6041D">
        <w:rPr>
          <w:color w:val="000000"/>
          <w:szCs w:val="26"/>
        </w:rPr>
        <w:t>Требования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программным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средствам,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используемым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программой</w:t>
      </w:r>
      <w:bookmarkEnd w:id="36"/>
    </w:p>
    <w:p w:rsidR="003C18C9" w:rsidRPr="00E6041D" w:rsidRDefault="00EA55B6" w:rsidP="00EA55B6">
      <w:pPr>
        <w:ind w:firstLine="709"/>
        <w:rPr>
          <w:b/>
        </w:rPr>
      </w:pPr>
      <w:r w:rsidRPr="00E6041D">
        <w:rPr>
          <w:b/>
        </w:rPr>
        <w:t>Серверная часть</w:t>
      </w:r>
    </w:p>
    <w:p w:rsidR="00EA55B6" w:rsidRPr="00E6041D" w:rsidRDefault="00EA55B6" w:rsidP="00C6305E">
      <w:pPr>
        <w:pStyle w:val="af"/>
        <w:numPr>
          <w:ilvl w:val="0"/>
          <w:numId w:val="19"/>
        </w:numPr>
        <w:jc w:val="both"/>
      </w:pPr>
      <w:r w:rsidRPr="00E6041D">
        <w:t>Операционная система:</w:t>
      </w:r>
    </w:p>
    <w:p w:rsidR="00EA55B6" w:rsidRPr="00E6041D" w:rsidRDefault="00EA55B6" w:rsidP="00C6305E">
      <w:pPr>
        <w:pStyle w:val="af"/>
        <w:numPr>
          <w:ilvl w:val="1"/>
          <w:numId w:val="20"/>
        </w:numPr>
        <w:jc w:val="both"/>
      </w:pPr>
      <w:r w:rsidRPr="00E6041D">
        <w:t>семейства Unix (Linux, Ubuntu 10.04 +, Debian 6 +, OpenSuSE 11.3 + и пр.)</w:t>
      </w:r>
    </w:p>
    <w:p w:rsidR="00EA55B6" w:rsidRPr="00E6041D" w:rsidRDefault="00EA55B6" w:rsidP="00C6305E">
      <w:pPr>
        <w:pStyle w:val="af"/>
        <w:numPr>
          <w:ilvl w:val="1"/>
          <w:numId w:val="20"/>
        </w:numPr>
        <w:jc w:val="both"/>
      </w:pPr>
      <w:r w:rsidRPr="00E6041D">
        <w:t xml:space="preserve">семейства </w:t>
      </w:r>
      <w:r w:rsidRPr="00E6041D">
        <w:rPr>
          <w:lang w:val="en-US"/>
        </w:rPr>
        <w:t>MS</w:t>
      </w:r>
      <w:r w:rsidRPr="00E6041D">
        <w:t xml:space="preserve"> </w:t>
      </w:r>
      <w:r w:rsidRPr="00E6041D">
        <w:rPr>
          <w:lang w:val="en-US"/>
        </w:rPr>
        <w:t>Windows</w:t>
      </w:r>
      <w:r w:rsidR="00036396" w:rsidRPr="00E6041D">
        <w:t xml:space="preserve">: </w:t>
      </w:r>
      <w:r w:rsidRPr="00E6041D">
        <w:t>7, 8, 10</w:t>
      </w:r>
    </w:p>
    <w:p w:rsidR="00EA55B6" w:rsidRPr="00E6041D" w:rsidRDefault="00EA55B6" w:rsidP="00C6305E">
      <w:pPr>
        <w:pStyle w:val="af"/>
        <w:numPr>
          <w:ilvl w:val="0"/>
          <w:numId w:val="19"/>
        </w:numPr>
        <w:jc w:val="both"/>
      </w:pPr>
      <w:r w:rsidRPr="00E6041D">
        <w:rPr>
          <w:lang w:val="en-US"/>
        </w:rPr>
        <w:t>HTTP</w:t>
      </w:r>
      <w:r w:rsidRPr="00E6041D">
        <w:t xml:space="preserve"> сервер </w:t>
      </w:r>
      <w:r w:rsidRPr="00E6041D">
        <w:rPr>
          <w:lang w:val="en-US"/>
        </w:rPr>
        <w:t>Apache</w:t>
      </w:r>
      <w:r w:rsidRPr="00E6041D">
        <w:t xml:space="preserve"> версии 2.4.</w:t>
      </w:r>
      <w:r w:rsidRPr="00E6041D">
        <w:rPr>
          <w:lang w:val="en-US"/>
        </w:rPr>
        <w:t>xx</w:t>
      </w:r>
      <w:r w:rsidRPr="00E6041D">
        <w:t xml:space="preserve"> и выше</w:t>
      </w:r>
    </w:p>
    <w:p w:rsidR="00EA55B6" w:rsidRPr="00E6041D" w:rsidRDefault="00EA55B6" w:rsidP="00C6305E">
      <w:pPr>
        <w:pStyle w:val="af"/>
        <w:numPr>
          <w:ilvl w:val="0"/>
          <w:numId w:val="19"/>
        </w:numPr>
        <w:jc w:val="both"/>
      </w:pPr>
      <w:r w:rsidRPr="00E6041D">
        <w:t>PHP версии 7.</w:t>
      </w:r>
      <w:r w:rsidR="002E3FA9" w:rsidRPr="00E6041D">
        <w:t>4</w:t>
      </w:r>
      <w:r w:rsidRPr="00E6041D">
        <w:t xml:space="preserve"> и выше</w:t>
      </w:r>
    </w:p>
    <w:p w:rsidR="00EA55B6" w:rsidRPr="00E6041D" w:rsidRDefault="00EA55B6" w:rsidP="00EA55B6">
      <w:pPr>
        <w:ind w:firstLine="709"/>
        <w:rPr>
          <w:b/>
        </w:rPr>
      </w:pPr>
      <w:r w:rsidRPr="00E6041D">
        <w:rPr>
          <w:b/>
        </w:rPr>
        <w:t>Клиентская часть</w:t>
      </w:r>
    </w:p>
    <w:p w:rsidR="00EA55B6" w:rsidRPr="00E6041D" w:rsidRDefault="00EA55B6" w:rsidP="00C6305E">
      <w:pPr>
        <w:pStyle w:val="af"/>
        <w:numPr>
          <w:ilvl w:val="0"/>
          <w:numId w:val="21"/>
        </w:numPr>
        <w:jc w:val="both"/>
      </w:pPr>
      <w:r w:rsidRPr="00E6041D">
        <w:t>Операционная система:</w:t>
      </w:r>
    </w:p>
    <w:p w:rsidR="00EA55B6" w:rsidRPr="00E6041D" w:rsidRDefault="00EA55B6" w:rsidP="00C6305E">
      <w:pPr>
        <w:pStyle w:val="af"/>
        <w:numPr>
          <w:ilvl w:val="1"/>
          <w:numId w:val="20"/>
        </w:numPr>
        <w:jc w:val="both"/>
      </w:pPr>
      <w:r w:rsidRPr="00E6041D">
        <w:t>семейства MS Windows: XP с пакетом обновления 2 +, Vista, 7, 8, 10</w:t>
      </w:r>
    </w:p>
    <w:p w:rsidR="00EA55B6" w:rsidRPr="00E6041D" w:rsidRDefault="00EA55B6" w:rsidP="00C6305E">
      <w:pPr>
        <w:pStyle w:val="af"/>
        <w:numPr>
          <w:ilvl w:val="1"/>
          <w:numId w:val="20"/>
        </w:numPr>
        <w:jc w:val="both"/>
      </w:pPr>
      <w:r w:rsidRPr="00E6041D">
        <w:t>семейства Unix (Linux, Ubuntu 10.04 +, Debian 6 +, OpenSuSE 11.3 + и пр.)</w:t>
      </w:r>
    </w:p>
    <w:p w:rsidR="00EA55B6" w:rsidRPr="00E6041D" w:rsidRDefault="00EA55B6" w:rsidP="00C6305E">
      <w:pPr>
        <w:pStyle w:val="af"/>
        <w:numPr>
          <w:ilvl w:val="0"/>
          <w:numId w:val="20"/>
        </w:numPr>
        <w:jc w:val="both"/>
      </w:pPr>
      <w:r w:rsidRPr="00E6041D">
        <w:t xml:space="preserve">Браузер </w:t>
      </w:r>
      <w:r w:rsidRPr="00E6041D">
        <w:rPr>
          <w:lang w:val="en-US"/>
        </w:rPr>
        <w:t>Chrome</w:t>
      </w:r>
      <w:r w:rsidRPr="00E6041D">
        <w:t xml:space="preserve"> версии 40.</w:t>
      </w:r>
      <w:r w:rsidRPr="00E6041D">
        <w:rPr>
          <w:lang w:val="en-US"/>
        </w:rPr>
        <w:t>xx</w:t>
      </w:r>
      <w:r w:rsidRPr="00E6041D">
        <w:t xml:space="preserve"> и выше</w:t>
      </w:r>
    </w:p>
    <w:p w:rsidR="00EF40E1" w:rsidRPr="00E6041D" w:rsidRDefault="00D86CA3" w:rsidP="00B02A9E">
      <w:pPr>
        <w:pStyle w:val="3"/>
        <w:numPr>
          <w:ilvl w:val="2"/>
          <w:numId w:val="4"/>
        </w:numPr>
        <w:jc w:val="left"/>
        <w:rPr>
          <w:color w:val="000000"/>
          <w:szCs w:val="26"/>
        </w:rPr>
      </w:pPr>
      <w:bookmarkStart w:id="37" w:name="_Toc73619583"/>
      <w:r w:rsidRPr="00E6041D">
        <w:rPr>
          <w:color w:val="000000"/>
          <w:szCs w:val="26"/>
        </w:rPr>
        <w:lastRenderedPageBreak/>
        <w:t>Требования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к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защите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информации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и</w:t>
      </w:r>
      <w:r w:rsidR="00B67FA8" w:rsidRPr="00E6041D">
        <w:rPr>
          <w:color w:val="000000"/>
          <w:szCs w:val="26"/>
        </w:rPr>
        <w:t xml:space="preserve"> </w:t>
      </w:r>
      <w:r w:rsidRPr="00E6041D">
        <w:rPr>
          <w:color w:val="000000"/>
          <w:szCs w:val="26"/>
        </w:rPr>
        <w:t>программ</w:t>
      </w:r>
      <w:bookmarkEnd w:id="37"/>
    </w:p>
    <w:p w:rsidR="00124D98" w:rsidRPr="00E6041D" w:rsidRDefault="00124D98" w:rsidP="00124D98">
      <w:pPr>
        <w:ind w:firstLine="708"/>
        <w:jc w:val="both"/>
      </w:pPr>
      <w:r w:rsidRPr="00E6041D">
        <w:t>Требования к защите информации и программ не предъявляются.</w:t>
      </w:r>
    </w:p>
    <w:p w:rsidR="00EF40E1" w:rsidRPr="00E6041D" w:rsidRDefault="00D86CA3" w:rsidP="00BD7AD3">
      <w:pPr>
        <w:pStyle w:val="2"/>
        <w:numPr>
          <w:ilvl w:val="1"/>
          <w:numId w:val="4"/>
        </w:numPr>
        <w:jc w:val="left"/>
        <w:rPr>
          <w:b/>
          <w:bCs/>
        </w:rPr>
      </w:pPr>
      <w:bookmarkStart w:id="38" w:name="_Toc73619584"/>
      <w:r w:rsidRPr="00E6041D">
        <w:rPr>
          <w:b/>
          <w:bCs/>
        </w:rPr>
        <w:t>Специальные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требования</w:t>
      </w:r>
      <w:bookmarkEnd w:id="38"/>
    </w:p>
    <w:p w:rsidR="00EF40E1" w:rsidRPr="00657364" w:rsidRDefault="00657364" w:rsidP="00FF59C6">
      <w:pPr>
        <w:ind w:firstLine="708"/>
        <w:jc w:val="both"/>
      </w:pPr>
      <w:r>
        <w:t>Специальных требований не требуются.</w:t>
      </w:r>
    </w:p>
    <w:p w:rsidR="00EF40E1" w:rsidRPr="00E6041D" w:rsidRDefault="00D86CA3">
      <w:pPr>
        <w:pStyle w:val="1"/>
        <w:rPr>
          <w:caps/>
        </w:rPr>
      </w:pPr>
      <w:bookmarkStart w:id="39" w:name="_Toc73619585"/>
      <w:r w:rsidRPr="00E6041D">
        <w:rPr>
          <w:caps/>
        </w:rPr>
        <w:t>Требования</w:t>
      </w:r>
      <w:r w:rsidR="00B67FA8" w:rsidRPr="00E6041D">
        <w:rPr>
          <w:caps/>
        </w:rPr>
        <w:t xml:space="preserve"> </w:t>
      </w:r>
      <w:r w:rsidRPr="00E6041D">
        <w:rPr>
          <w:caps/>
        </w:rPr>
        <w:t>к</w:t>
      </w:r>
      <w:r w:rsidR="00B67FA8" w:rsidRPr="00E6041D">
        <w:rPr>
          <w:caps/>
        </w:rPr>
        <w:t xml:space="preserve"> </w:t>
      </w:r>
      <w:r w:rsidRPr="00E6041D">
        <w:rPr>
          <w:caps/>
        </w:rPr>
        <w:t>программной</w:t>
      </w:r>
      <w:r w:rsidR="00B67FA8" w:rsidRPr="00E6041D">
        <w:rPr>
          <w:caps/>
        </w:rPr>
        <w:t xml:space="preserve"> </w:t>
      </w:r>
      <w:r w:rsidRPr="00E6041D">
        <w:rPr>
          <w:caps/>
        </w:rPr>
        <w:t>документации</w:t>
      </w:r>
      <w:bookmarkEnd w:id="39"/>
    </w:p>
    <w:p w:rsidR="00EF40E1" w:rsidRPr="00E6041D" w:rsidRDefault="00D86CA3" w:rsidP="00C6305E">
      <w:pPr>
        <w:pStyle w:val="2"/>
        <w:numPr>
          <w:ilvl w:val="1"/>
          <w:numId w:val="7"/>
        </w:numPr>
        <w:jc w:val="left"/>
        <w:rPr>
          <w:b/>
          <w:bCs/>
        </w:rPr>
      </w:pPr>
      <w:bookmarkStart w:id="40" w:name="_Toc73619586"/>
      <w:r w:rsidRPr="00E6041D">
        <w:rPr>
          <w:b/>
          <w:bCs/>
        </w:rPr>
        <w:t>Предварительный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состав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программной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документации</w:t>
      </w:r>
      <w:bookmarkEnd w:id="40"/>
    </w:p>
    <w:p w:rsidR="00B01496" w:rsidRPr="00E6041D" w:rsidRDefault="00B01496" w:rsidP="00B01496">
      <w:pPr>
        <w:ind w:firstLine="708"/>
        <w:jc w:val="both"/>
      </w:pPr>
      <w:r w:rsidRPr="00E6041D">
        <w:t>Состав программной документации должен включать в себя:</w:t>
      </w:r>
    </w:p>
    <w:p w:rsidR="00B01496" w:rsidRPr="00E6041D" w:rsidRDefault="00B01496" w:rsidP="00C6305E">
      <w:pPr>
        <w:pStyle w:val="af"/>
        <w:numPr>
          <w:ilvl w:val="0"/>
          <w:numId w:val="11"/>
        </w:numPr>
        <w:jc w:val="both"/>
      </w:pPr>
      <w:r w:rsidRPr="00E6041D">
        <w:t>техническое задание;</w:t>
      </w:r>
    </w:p>
    <w:p w:rsidR="00B01496" w:rsidRPr="00E6041D" w:rsidRDefault="00B01496" w:rsidP="00C6305E">
      <w:pPr>
        <w:pStyle w:val="af"/>
        <w:numPr>
          <w:ilvl w:val="0"/>
          <w:numId w:val="11"/>
        </w:numPr>
        <w:jc w:val="both"/>
      </w:pPr>
      <w:r w:rsidRPr="00E6041D">
        <w:t>руководство системн</w:t>
      </w:r>
      <w:r w:rsidR="00657364">
        <w:t>ого программиста (лаборант</w:t>
      </w:r>
      <w:r w:rsidRPr="00E6041D">
        <w:t>);</w:t>
      </w:r>
    </w:p>
    <w:p w:rsidR="00B01496" w:rsidRPr="00E6041D" w:rsidRDefault="00657364" w:rsidP="00C6305E">
      <w:pPr>
        <w:pStyle w:val="af"/>
        <w:numPr>
          <w:ilvl w:val="0"/>
          <w:numId w:val="11"/>
        </w:numPr>
        <w:jc w:val="both"/>
      </w:pPr>
      <w:r>
        <w:t>руководство пользователя</w:t>
      </w:r>
      <w:r w:rsidR="00B01496" w:rsidRPr="00E6041D">
        <w:t>;</w:t>
      </w:r>
    </w:p>
    <w:p w:rsidR="00EF40E1" w:rsidRPr="00E6041D" w:rsidRDefault="00D86CA3" w:rsidP="00C6305E">
      <w:pPr>
        <w:pStyle w:val="2"/>
        <w:numPr>
          <w:ilvl w:val="1"/>
          <w:numId w:val="7"/>
        </w:numPr>
        <w:jc w:val="left"/>
        <w:rPr>
          <w:b/>
          <w:bCs/>
        </w:rPr>
      </w:pPr>
      <w:bookmarkStart w:id="41" w:name="_Toc73619587"/>
      <w:r w:rsidRPr="00E6041D">
        <w:rPr>
          <w:b/>
          <w:bCs/>
        </w:rPr>
        <w:t>Специальные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требования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к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программной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документации</w:t>
      </w:r>
      <w:bookmarkEnd w:id="41"/>
    </w:p>
    <w:p w:rsidR="00EF40E1" w:rsidRPr="00E6041D" w:rsidRDefault="00D86CA3" w:rsidP="00FF59C6">
      <w:pPr>
        <w:ind w:firstLine="708"/>
        <w:jc w:val="both"/>
      </w:pPr>
      <w:r w:rsidRPr="00E6041D">
        <w:t>Специальные</w:t>
      </w:r>
      <w:r w:rsidR="00B67FA8" w:rsidRPr="00E6041D">
        <w:t xml:space="preserve"> </w:t>
      </w:r>
      <w:r w:rsidRPr="00E6041D">
        <w:t>требования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программной</w:t>
      </w:r>
      <w:r w:rsidR="00B67FA8" w:rsidRPr="00E6041D">
        <w:t xml:space="preserve"> </w:t>
      </w:r>
      <w:r w:rsidRPr="00E6041D">
        <w:t>документации</w:t>
      </w:r>
      <w:r w:rsidR="00B67FA8" w:rsidRPr="00E6041D">
        <w:t xml:space="preserve"> </w:t>
      </w:r>
      <w:r w:rsidRPr="00E6041D">
        <w:t>не</w:t>
      </w:r>
      <w:r w:rsidR="00B67FA8" w:rsidRPr="00E6041D">
        <w:t xml:space="preserve"> </w:t>
      </w:r>
      <w:r w:rsidRPr="00E6041D">
        <w:t>предъявляются.</w:t>
      </w:r>
    </w:p>
    <w:p w:rsidR="00EF40E1" w:rsidRPr="00E6041D" w:rsidRDefault="00D86CA3">
      <w:pPr>
        <w:pStyle w:val="1"/>
        <w:rPr>
          <w:caps/>
        </w:rPr>
      </w:pPr>
      <w:bookmarkStart w:id="42" w:name="_Toc73619588"/>
      <w:r w:rsidRPr="00E6041D">
        <w:rPr>
          <w:caps/>
        </w:rPr>
        <w:t>Стадии</w:t>
      </w:r>
      <w:r w:rsidR="00B67FA8" w:rsidRPr="00E6041D">
        <w:rPr>
          <w:caps/>
        </w:rPr>
        <w:t xml:space="preserve"> </w:t>
      </w:r>
      <w:r w:rsidRPr="00E6041D">
        <w:rPr>
          <w:caps/>
        </w:rPr>
        <w:t>и</w:t>
      </w:r>
      <w:r w:rsidR="00B67FA8" w:rsidRPr="00E6041D">
        <w:rPr>
          <w:caps/>
        </w:rPr>
        <w:t xml:space="preserve"> </w:t>
      </w:r>
      <w:r w:rsidRPr="00E6041D">
        <w:rPr>
          <w:caps/>
        </w:rPr>
        <w:t>этапы</w:t>
      </w:r>
      <w:r w:rsidR="00B67FA8" w:rsidRPr="00E6041D">
        <w:rPr>
          <w:caps/>
        </w:rPr>
        <w:t xml:space="preserve"> </w:t>
      </w:r>
      <w:r w:rsidRPr="00E6041D">
        <w:rPr>
          <w:caps/>
        </w:rPr>
        <w:t>разработки</w:t>
      </w:r>
      <w:bookmarkEnd w:id="42"/>
    </w:p>
    <w:p w:rsidR="00EF40E1" w:rsidRPr="00E6041D" w:rsidRDefault="00D86CA3" w:rsidP="00C6305E">
      <w:pPr>
        <w:pStyle w:val="2"/>
        <w:numPr>
          <w:ilvl w:val="1"/>
          <w:numId w:val="8"/>
        </w:numPr>
        <w:jc w:val="left"/>
        <w:rPr>
          <w:b/>
          <w:bCs/>
        </w:rPr>
      </w:pPr>
      <w:bookmarkStart w:id="43" w:name="_Toc73619589"/>
      <w:r w:rsidRPr="00E6041D">
        <w:rPr>
          <w:b/>
          <w:bCs/>
        </w:rPr>
        <w:t>Стадии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разработки</w:t>
      </w:r>
      <w:bookmarkEnd w:id="43"/>
    </w:p>
    <w:p w:rsidR="00D86CA3" w:rsidRPr="00E6041D" w:rsidRDefault="00D86CA3" w:rsidP="00FF59C6">
      <w:pPr>
        <w:ind w:firstLine="708"/>
        <w:jc w:val="both"/>
      </w:pPr>
      <w:r w:rsidRPr="00E6041D">
        <w:t>Разработка</w:t>
      </w:r>
      <w:r w:rsidR="00B67FA8" w:rsidRPr="00E6041D">
        <w:t xml:space="preserve"> </w:t>
      </w:r>
      <w:r w:rsidRPr="00E6041D">
        <w:t>должна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проведена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="00455055" w:rsidRPr="00E6041D">
        <w:t>три</w:t>
      </w:r>
      <w:r w:rsidR="00B67FA8" w:rsidRPr="00E6041D">
        <w:t xml:space="preserve"> </w:t>
      </w:r>
      <w:r w:rsidRPr="00E6041D">
        <w:t>стадии:</w:t>
      </w:r>
    </w:p>
    <w:p w:rsidR="00D86CA3" w:rsidRPr="00E6041D" w:rsidRDefault="00D86CA3" w:rsidP="00C6305E">
      <w:pPr>
        <w:pStyle w:val="af"/>
        <w:numPr>
          <w:ilvl w:val="0"/>
          <w:numId w:val="12"/>
        </w:numPr>
        <w:jc w:val="both"/>
      </w:pPr>
      <w:r w:rsidRPr="00E6041D">
        <w:t>разработка</w:t>
      </w:r>
      <w:r w:rsidR="00B67FA8" w:rsidRPr="00E6041D">
        <w:t xml:space="preserve"> </w:t>
      </w:r>
      <w:r w:rsidRPr="00E6041D">
        <w:t>технического</w:t>
      </w:r>
      <w:r w:rsidR="00B67FA8" w:rsidRPr="00E6041D">
        <w:t xml:space="preserve"> </w:t>
      </w:r>
      <w:r w:rsidRPr="00E6041D">
        <w:t>задания;</w:t>
      </w:r>
    </w:p>
    <w:p w:rsidR="00D86CA3" w:rsidRPr="00E6041D" w:rsidRDefault="00D86CA3" w:rsidP="00C6305E">
      <w:pPr>
        <w:pStyle w:val="af"/>
        <w:numPr>
          <w:ilvl w:val="0"/>
          <w:numId w:val="12"/>
        </w:numPr>
        <w:jc w:val="both"/>
      </w:pPr>
      <w:r w:rsidRPr="00E6041D">
        <w:t>рабочее</w:t>
      </w:r>
      <w:r w:rsidR="00B67FA8" w:rsidRPr="00E6041D">
        <w:t xml:space="preserve"> </w:t>
      </w:r>
      <w:r w:rsidRPr="00E6041D">
        <w:t>проектирование;</w:t>
      </w:r>
    </w:p>
    <w:p w:rsidR="00EF40E1" w:rsidRPr="00E6041D" w:rsidRDefault="00D86CA3" w:rsidP="00C6305E">
      <w:pPr>
        <w:pStyle w:val="af"/>
        <w:numPr>
          <w:ilvl w:val="0"/>
          <w:numId w:val="12"/>
        </w:numPr>
        <w:jc w:val="both"/>
      </w:pPr>
      <w:r w:rsidRPr="00E6041D">
        <w:t>внедрение.</w:t>
      </w:r>
    </w:p>
    <w:p w:rsidR="00EF40E1" w:rsidRPr="00E6041D" w:rsidRDefault="00D86CA3" w:rsidP="00C6305E">
      <w:pPr>
        <w:pStyle w:val="2"/>
        <w:numPr>
          <w:ilvl w:val="1"/>
          <w:numId w:val="8"/>
        </w:numPr>
        <w:jc w:val="left"/>
        <w:rPr>
          <w:b/>
          <w:bCs/>
        </w:rPr>
      </w:pPr>
      <w:bookmarkStart w:id="44" w:name="_Toc73619590"/>
      <w:r w:rsidRPr="00E6041D">
        <w:rPr>
          <w:b/>
          <w:bCs/>
        </w:rPr>
        <w:t>Этапы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разработки</w:t>
      </w:r>
      <w:bookmarkEnd w:id="44"/>
    </w:p>
    <w:p w:rsidR="00D86CA3" w:rsidRPr="00E6041D" w:rsidRDefault="00D86CA3">
      <w:pPr>
        <w:ind w:firstLine="708"/>
        <w:jc w:val="both"/>
      </w:pPr>
      <w:r w:rsidRPr="00E6041D">
        <w:t>На</w:t>
      </w:r>
      <w:r w:rsidR="00B67FA8" w:rsidRPr="00E6041D">
        <w:t xml:space="preserve"> </w:t>
      </w:r>
      <w:r w:rsidRPr="00E6041D">
        <w:t>стадии</w:t>
      </w:r>
      <w:r w:rsidR="00B67FA8" w:rsidRPr="00E6041D">
        <w:t xml:space="preserve"> </w:t>
      </w:r>
      <w:r w:rsidRPr="00E6041D">
        <w:t>разработки</w:t>
      </w:r>
      <w:r w:rsidR="00B67FA8" w:rsidRPr="00E6041D">
        <w:t xml:space="preserve"> </w:t>
      </w:r>
      <w:r w:rsidRPr="00E6041D">
        <w:t>технического</w:t>
      </w:r>
      <w:r w:rsidR="00B67FA8" w:rsidRPr="00E6041D">
        <w:t xml:space="preserve"> </w:t>
      </w:r>
      <w:r w:rsidRPr="00E6041D">
        <w:t>задания</w:t>
      </w:r>
      <w:r w:rsidR="00B67FA8" w:rsidRPr="00E6041D">
        <w:t xml:space="preserve"> </w:t>
      </w:r>
      <w:r w:rsidRPr="00E6041D">
        <w:t>должен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выполнен</w:t>
      </w:r>
      <w:r w:rsidR="00B67FA8" w:rsidRPr="00E6041D">
        <w:t xml:space="preserve"> </w:t>
      </w:r>
      <w:r w:rsidRPr="00E6041D">
        <w:t>этап</w:t>
      </w:r>
      <w:r w:rsidR="00B67FA8" w:rsidRPr="00E6041D">
        <w:t xml:space="preserve"> </w:t>
      </w:r>
      <w:r w:rsidRPr="00E6041D">
        <w:t>разработки,</w:t>
      </w:r>
      <w:r w:rsidR="00B67FA8" w:rsidRPr="00E6041D">
        <w:t xml:space="preserve"> </w:t>
      </w:r>
      <w:r w:rsidRPr="00E6041D">
        <w:t>согласования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утверждения</w:t>
      </w:r>
      <w:r w:rsidR="00B67FA8" w:rsidRPr="00E6041D">
        <w:t xml:space="preserve"> </w:t>
      </w:r>
      <w:r w:rsidRPr="00E6041D">
        <w:t>настоящего</w:t>
      </w:r>
      <w:r w:rsidR="00B67FA8" w:rsidRPr="00E6041D">
        <w:t xml:space="preserve"> </w:t>
      </w:r>
      <w:r w:rsidRPr="00E6041D">
        <w:t>технического</w:t>
      </w:r>
      <w:r w:rsidR="00B67FA8" w:rsidRPr="00E6041D">
        <w:t xml:space="preserve"> </w:t>
      </w:r>
      <w:r w:rsidRPr="00E6041D">
        <w:t>задания.</w:t>
      </w:r>
    </w:p>
    <w:p w:rsidR="00D86CA3" w:rsidRPr="00E6041D" w:rsidRDefault="00D86CA3">
      <w:pPr>
        <w:ind w:firstLine="708"/>
        <w:jc w:val="both"/>
      </w:pPr>
      <w:r w:rsidRPr="00E6041D">
        <w:t>На</w:t>
      </w:r>
      <w:r w:rsidR="00B67FA8" w:rsidRPr="00E6041D">
        <w:t xml:space="preserve"> </w:t>
      </w:r>
      <w:r w:rsidRPr="00E6041D">
        <w:t>стадии</w:t>
      </w:r>
      <w:r w:rsidR="00B67FA8" w:rsidRPr="00E6041D">
        <w:t xml:space="preserve"> </w:t>
      </w:r>
      <w:r w:rsidRPr="00E6041D">
        <w:t>рабочего</w:t>
      </w:r>
      <w:r w:rsidR="00B67FA8" w:rsidRPr="00E6041D">
        <w:t xml:space="preserve"> </w:t>
      </w:r>
      <w:r w:rsidRPr="00E6041D">
        <w:t>проектирования</w:t>
      </w:r>
      <w:r w:rsidR="00B67FA8" w:rsidRPr="00E6041D">
        <w:t xml:space="preserve"> </w:t>
      </w:r>
      <w:r w:rsidRPr="00E6041D">
        <w:t>должны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выполнены</w:t>
      </w:r>
      <w:r w:rsidR="00B67FA8" w:rsidRPr="00E6041D">
        <w:t xml:space="preserve"> </w:t>
      </w:r>
      <w:r w:rsidRPr="00E6041D">
        <w:t>перечисленные</w:t>
      </w:r>
      <w:r w:rsidR="00B67FA8" w:rsidRPr="00E6041D">
        <w:t xml:space="preserve"> </w:t>
      </w:r>
      <w:r w:rsidRPr="00E6041D">
        <w:t>ниже</w:t>
      </w:r>
      <w:r w:rsidR="00B67FA8" w:rsidRPr="00E6041D">
        <w:t xml:space="preserve"> </w:t>
      </w:r>
      <w:r w:rsidRPr="00E6041D">
        <w:t>этапы</w:t>
      </w:r>
      <w:r w:rsidR="00B67FA8" w:rsidRPr="00E6041D">
        <w:t xml:space="preserve"> </w:t>
      </w:r>
      <w:r w:rsidRPr="00E6041D">
        <w:t>работ:</w:t>
      </w:r>
    </w:p>
    <w:p w:rsidR="00D86CA3" w:rsidRPr="00E6041D" w:rsidRDefault="00D86CA3" w:rsidP="00C6305E">
      <w:pPr>
        <w:pStyle w:val="af"/>
        <w:numPr>
          <w:ilvl w:val="0"/>
          <w:numId w:val="13"/>
        </w:numPr>
        <w:jc w:val="both"/>
      </w:pPr>
      <w:r w:rsidRPr="00E6041D">
        <w:t>разработка</w:t>
      </w:r>
      <w:r w:rsidR="00B67FA8" w:rsidRPr="00E6041D">
        <w:t xml:space="preserve"> </w:t>
      </w:r>
      <w:r w:rsidRPr="00E6041D">
        <w:t>программы;</w:t>
      </w:r>
    </w:p>
    <w:p w:rsidR="00D86CA3" w:rsidRPr="00E6041D" w:rsidRDefault="00D86CA3" w:rsidP="00C6305E">
      <w:pPr>
        <w:pStyle w:val="af"/>
        <w:numPr>
          <w:ilvl w:val="0"/>
          <w:numId w:val="13"/>
        </w:numPr>
        <w:jc w:val="both"/>
      </w:pPr>
      <w:r w:rsidRPr="00E6041D">
        <w:t>разработка</w:t>
      </w:r>
      <w:r w:rsidR="00B67FA8" w:rsidRPr="00E6041D">
        <w:t xml:space="preserve"> </w:t>
      </w:r>
      <w:r w:rsidRPr="00E6041D">
        <w:t>программной</w:t>
      </w:r>
      <w:r w:rsidR="00B67FA8" w:rsidRPr="00E6041D">
        <w:t xml:space="preserve"> </w:t>
      </w:r>
      <w:r w:rsidRPr="00E6041D">
        <w:t>документации;</w:t>
      </w:r>
    </w:p>
    <w:p w:rsidR="00D86CA3" w:rsidRPr="00E6041D" w:rsidRDefault="00D86CA3" w:rsidP="00C6305E">
      <w:pPr>
        <w:pStyle w:val="af"/>
        <w:numPr>
          <w:ilvl w:val="0"/>
          <w:numId w:val="13"/>
        </w:numPr>
        <w:jc w:val="both"/>
      </w:pPr>
      <w:r w:rsidRPr="00E6041D">
        <w:t>испытания</w:t>
      </w:r>
      <w:r w:rsidR="00B67FA8" w:rsidRPr="00E6041D">
        <w:t xml:space="preserve"> </w:t>
      </w:r>
      <w:r w:rsidRPr="00E6041D">
        <w:t>программы.</w:t>
      </w:r>
    </w:p>
    <w:p w:rsidR="00EF40E1" w:rsidRPr="00E6041D" w:rsidRDefault="00D86CA3">
      <w:pPr>
        <w:ind w:firstLine="708"/>
        <w:jc w:val="both"/>
      </w:pPr>
      <w:r w:rsidRPr="00E6041D">
        <w:t>На</w:t>
      </w:r>
      <w:r w:rsidR="00B67FA8" w:rsidRPr="00E6041D">
        <w:t xml:space="preserve"> </w:t>
      </w:r>
      <w:r w:rsidRPr="00E6041D">
        <w:t>стадии</w:t>
      </w:r>
      <w:r w:rsidR="00B67FA8" w:rsidRPr="00E6041D">
        <w:t xml:space="preserve"> </w:t>
      </w:r>
      <w:r w:rsidRPr="00E6041D">
        <w:t>внедрения</w:t>
      </w:r>
      <w:r w:rsidR="00B67FA8" w:rsidRPr="00E6041D">
        <w:t xml:space="preserve"> </w:t>
      </w:r>
      <w:r w:rsidRPr="00E6041D">
        <w:t>должен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выполнен</w:t>
      </w:r>
      <w:r w:rsidR="00B67FA8" w:rsidRPr="00E6041D">
        <w:t xml:space="preserve"> </w:t>
      </w:r>
      <w:r w:rsidRPr="00E6041D">
        <w:t>этап</w:t>
      </w:r>
      <w:r w:rsidR="00B67FA8" w:rsidRPr="00E6041D">
        <w:t xml:space="preserve"> </w:t>
      </w:r>
      <w:r w:rsidRPr="00E6041D">
        <w:t>разработки</w:t>
      </w:r>
      <w:r w:rsidR="00B67FA8" w:rsidRPr="00E6041D">
        <w:t xml:space="preserve"> </w:t>
      </w:r>
      <w:r w:rsidRPr="00E6041D">
        <w:t>-</w:t>
      </w:r>
      <w:r w:rsidR="00B67FA8" w:rsidRPr="00E6041D">
        <w:t xml:space="preserve"> </w:t>
      </w:r>
      <w:r w:rsidRPr="00E6041D">
        <w:t>подготовка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передача</w:t>
      </w:r>
      <w:r w:rsidR="00B67FA8" w:rsidRPr="00E6041D">
        <w:t xml:space="preserve"> </w:t>
      </w:r>
      <w:r w:rsidRPr="00E6041D">
        <w:t>программы.</w:t>
      </w:r>
    </w:p>
    <w:p w:rsidR="00EF40E1" w:rsidRPr="00E6041D" w:rsidRDefault="00D86CA3" w:rsidP="00C6305E">
      <w:pPr>
        <w:pStyle w:val="2"/>
        <w:numPr>
          <w:ilvl w:val="1"/>
          <w:numId w:val="8"/>
        </w:numPr>
        <w:jc w:val="left"/>
        <w:rPr>
          <w:b/>
          <w:bCs/>
          <w:color w:val="000000"/>
          <w:szCs w:val="33"/>
        </w:rPr>
      </w:pPr>
      <w:bookmarkStart w:id="45" w:name="_Toc73619591"/>
      <w:r w:rsidRPr="00E6041D">
        <w:rPr>
          <w:b/>
          <w:bCs/>
          <w:color w:val="000000"/>
          <w:szCs w:val="33"/>
        </w:rPr>
        <w:t>Содержание</w:t>
      </w:r>
      <w:r w:rsidR="00B67FA8" w:rsidRPr="00E6041D">
        <w:rPr>
          <w:b/>
          <w:bCs/>
          <w:color w:val="000000"/>
          <w:szCs w:val="33"/>
        </w:rPr>
        <w:t xml:space="preserve"> </w:t>
      </w:r>
      <w:r w:rsidRPr="00E6041D">
        <w:rPr>
          <w:b/>
          <w:bCs/>
          <w:color w:val="000000"/>
          <w:szCs w:val="33"/>
        </w:rPr>
        <w:t>работ</w:t>
      </w:r>
      <w:r w:rsidR="00B67FA8" w:rsidRPr="00E6041D">
        <w:rPr>
          <w:b/>
          <w:bCs/>
          <w:color w:val="000000"/>
          <w:szCs w:val="33"/>
        </w:rPr>
        <w:t xml:space="preserve"> </w:t>
      </w:r>
      <w:r w:rsidRPr="00E6041D">
        <w:rPr>
          <w:b/>
          <w:bCs/>
          <w:color w:val="000000"/>
          <w:szCs w:val="33"/>
        </w:rPr>
        <w:t>по</w:t>
      </w:r>
      <w:r w:rsidR="00B67FA8" w:rsidRPr="00E6041D">
        <w:rPr>
          <w:b/>
          <w:bCs/>
          <w:color w:val="000000"/>
          <w:szCs w:val="33"/>
        </w:rPr>
        <w:t xml:space="preserve"> </w:t>
      </w:r>
      <w:r w:rsidRPr="00E6041D">
        <w:rPr>
          <w:b/>
          <w:bCs/>
          <w:color w:val="000000"/>
          <w:szCs w:val="33"/>
        </w:rPr>
        <w:t>этапам</w:t>
      </w:r>
      <w:bookmarkEnd w:id="45"/>
    </w:p>
    <w:p w:rsidR="00D86CA3" w:rsidRPr="00E6041D" w:rsidRDefault="00D86CA3" w:rsidP="00380BBB">
      <w:pPr>
        <w:ind w:firstLine="708"/>
        <w:jc w:val="both"/>
      </w:pPr>
      <w:r w:rsidRPr="00E6041D">
        <w:t>На</w:t>
      </w:r>
      <w:r w:rsidR="00B67FA8" w:rsidRPr="00E6041D">
        <w:t xml:space="preserve"> </w:t>
      </w:r>
      <w:r w:rsidRPr="00E6041D">
        <w:t>этапе</w:t>
      </w:r>
      <w:r w:rsidR="00B67FA8" w:rsidRPr="00E6041D">
        <w:t xml:space="preserve"> </w:t>
      </w:r>
      <w:r w:rsidRPr="00E6041D">
        <w:t>разработки</w:t>
      </w:r>
      <w:r w:rsidR="00B67FA8" w:rsidRPr="00E6041D">
        <w:t xml:space="preserve"> </w:t>
      </w:r>
      <w:r w:rsidRPr="00E6041D">
        <w:t>технического</w:t>
      </w:r>
      <w:r w:rsidR="00B67FA8" w:rsidRPr="00E6041D">
        <w:t xml:space="preserve"> </w:t>
      </w:r>
      <w:r w:rsidRPr="00E6041D">
        <w:t>задания</w:t>
      </w:r>
      <w:r w:rsidR="00B67FA8" w:rsidRPr="00E6041D">
        <w:t xml:space="preserve"> </w:t>
      </w:r>
      <w:r w:rsidRPr="00E6041D">
        <w:t>должны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выполнены</w:t>
      </w:r>
      <w:r w:rsidR="00B67FA8" w:rsidRPr="00E6041D">
        <w:t xml:space="preserve"> </w:t>
      </w:r>
      <w:r w:rsidRPr="00E6041D">
        <w:t>перечисленные</w:t>
      </w:r>
      <w:r w:rsidR="00B67FA8" w:rsidRPr="00E6041D">
        <w:t xml:space="preserve"> </w:t>
      </w:r>
      <w:r w:rsidRPr="00E6041D">
        <w:t>ниже</w:t>
      </w:r>
      <w:r w:rsidR="00B67FA8" w:rsidRPr="00E6041D">
        <w:t xml:space="preserve"> </w:t>
      </w:r>
      <w:r w:rsidRPr="00E6041D">
        <w:t>работы:</w:t>
      </w:r>
    </w:p>
    <w:p w:rsidR="00D86CA3" w:rsidRPr="00E6041D" w:rsidRDefault="00D86CA3" w:rsidP="00C6305E">
      <w:pPr>
        <w:pStyle w:val="af"/>
        <w:numPr>
          <w:ilvl w:val="0"/>
          <w:numId w:val="14"/>
        </w:numPr>
        <w:jc w:val="both"/>
      </w:pPr>
      <w:r w:rsidRPr="00E6041D">
        <w:t>постановка</w:t>
      </w:r>
      <w:r w:rsidR="00B67FA8" w:rsidRPr="00E6041D">
        <w:t xml:space="preserve"> </w:t>
      </w:r>
      <w:r w:rsidRPr="00E6041D">
        <w:t>задачи;</w:t>
      </w:r>
    </w:p>
    <w:p w:rsidR="00D86CA3" w:rsidRPr="00E6041D" w:rsidRDefault="00D86CA3" w:rsidP="00C6305E">
      <w:pPr>
        <w:pStyle w:val="af"/>
        <w:numPr>
          <w:ilvl w:val="0"/>
          <w:numId w:val="14"/>
        </w:numPr>
        <w:jc w:val="both"/>
      </w:pPr>
      <w:r w:rsidRPr="00E6041D">
        <w:t>определение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уточнение</w:t>
      </w:r>
      <w:r w:rsidR="00B67FA8" w:rsidRPr="00E6041D">
        <w:t xml:space="preserve"> </w:t>
      </w:r>
      <w:r w:rsidRPr="00E6041D">
        <w:t>требований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техническим</w:t>
      </w:r>
      <w:r w:rsidR="00B67FA8" w:rsidRPr="00E6041D">
        <w:t xml:space="preserve"> </w:t>
      </w:r>
      <w:r w:rsidRPr="00E6041D">
        <w:t>средствам;</w:t>
      </w:r>
    </w:p>
    <w:p w:rsidR="00D86CA3" w:rsidRPr="00E6041D" w:rsidRDefault="00D86CA3" w:rsidP="00C6305E">
      <w:pPr>
        <w:pStyle w:val="af"/>
        <w:numPr>
          <w:ilvl w:val="0"/>
          <w:numId w:val="14"/>
        </w:numPr>
        <w:jc w:val="both"/>
      </w:pPr>
      <w:r w:rsidRPr="00E6041D">
        <w:t>определение</w:t>
      </w:r>
      <w:r w:rsidR="00B67FA8" w:rsidRPr="00E6041D">
        <w:t xml:space="preserve"> </w:t>
      </w:r>
      <w:r w:rsidRPr="00E6041D">
        <w:t>требований</w:t>
      </w:r>
      <w:r w:rsidR="00B67FA8" w:rsidRPr="00E6041D">
        <w:t xml:space="preserve"> </w:t>
      </w:r>
      <w:r w:rsidRPr="00E6041D">
        <w:t>к</w:t>
      </w:r>
      <w:r w:rsidR="00B67FA8" w:rsidRPr="00E6041D">
        <w:t xml:space="preserve"> </w:t>
      </w:r>
      <w:r w:rsidRPr="00E6041D">
        <w:t>программе;</w:t>
      </w:r>
    </w:p>
    <w:p w:rsidR="00D86CA3" w:rsidRPr="00E6041D" w:rsidRDefault="00D86CA3" w:rsidP="00C6305E">
      <w:pPr>
        <w:pStyle w:val="af"/>
        <w:numPr>
          <w:ilvl w:val="0"/>
          <w:numId w:val="14"/>
        </w:numPr>
        <w:jc w:val="both"/>
      </w:pPr>
      <w:r w:rsidRPr="00E6041D">
        <w:t>определение</w:t>
      </w:r>
      <w:r w:rsidR="00B67FA8" w:rsidRPr="00E6041D">
        <w:t xml:space="preserve"> </w:t>
      </w:r>
      <w:r w:rsidRPr="00E6041D">
        <w:t>стадий,</w:t>
      </w:r>
      <w:r w:rsidR="00B67FA8" w:rsidRPr="00E6041D">
        <w:t xml:space="preserve"> </w:t>
      </w:r>
      <w:r w:rsidRPr="00E6041D">
        <w:t>этапов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сроков</w:t>
      </w:r>
      <w:r w:rsidR="00B67FA8" w:rsidRPr="00E6041D">
        <w:t xml:space="preserve"> </w:t>
      </w:r>
      <w:r w:rsidRPr="00E6041D">
        <w:t>разработки</w:t>
      </w:r>
      <w:r w:rsidR="00B67FA8" w:rsidRPr="00E6041D">
        <w:t xml:space="preserve"> </w:t>
      </w:r>
      <w:r w:rsidRPr="00E6041D">
        <w:t>программы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документации</w:t>
      </w:r>
      <w:r w:rsidR="00B67FA8" w:rsidRPr="00E6041D">
        <w:t xml:space="preserve"> </w:t>
      </w:r>
      <w:r w:rsidRPr="00E6041D">
        <w:t>на</w:t>
      </w:r>
      <w:r w:rsidR="00B67FA8" w:rsidRPr="00E6041D">
        <w:t xml:space="preserve"> </w:t>
      </w:r>
      <w:r w:rsidRPr="00E6041D">
        <w:t>неё;</w:t>
      </w:r>
    </w:p>
    <w:p w:rsidR="00D86CA3" w:rsidRPr="00E6041D" w:rsidRDefault="00D86CA3" w:rsidP="00C6305E">
      <w:pPr>
        <w:pStyle w:val="af"/>
        <w:numPr>
          <w:ilvl w:val="0"/>
          <w:numId w:val="14"/>
        </w:numPr>
        <w:jc w:val="both"/>
      </w:pPr>
      <w:r w:rsidRPr="00E6041D">
        <w:t>выбор</w:t>
      </w:r>
      <w:r w:rsidR="00B67FA8" w:rsidRPr="00E6041D">
        <w:t xml:space="preserve"> </w:t>
      </w:r>
      <w:r w:rsidRPr="00E6041D">
        <w:t>языков</w:t>
      </w:r>
      <w:r w:rsidR="00B67FA8" w:rsidRPr="00E6041D">
        <w:t xml:space="preserve"> </w:t>
      </w:r>
      <w:r w:rsidRPr="00E6041D">
        <w:t>программирования;</w:t>
      </w:r>
    </w:p>
    <w:p w:rsidR="00D86CA3" w:rsidRPr="00E6041D" w:rsidRDefault="00D86CA3" w:rsidP="00C6305E">
      <w:pPr>
        <w:pStyle w:val="af"/>
        <w:numPr>
          <w:ilvl w:val="0"/>
          <w:numId w:val="14"/>
        </w:numPr>
        <w:jc w:val="both"/>
      </w:pPr>
      <w:r w:rsidRPr="00E6041D">
        <w:t>согласование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утверждение</w:t>
      </w:r>
      <w:r w:rsidR="00B67FA8" w:rsidRPr="00E6041D">
        <w:t xml:space="preserve"> </w:t>
      </w:r>
      <w:r w:rsidRPr="00E6041D">
        <w:t>технического</w:t>
      </w:r>
      <w:r w:rsidR="00B67FA8" w:rsidRPr="00E6041D">
        <w:t xml:space="preserve"> </w:t>
      </w:r>
      <w:r w:rsidRPr="00E6041D">
        <w:t>задания.</w:t>
      </w:r>
    </w:p>
    <w:p w:rsidR="00D86CA3" w:rsidRPr="00E6041D" w:rsidRDefault="00D86CA3" w:rsidP="00380BBB">
      <w:pPr>
        <w:ind w:firstLine="708"/>
        <w:jc w:val="both"/>
      </w:pPr>
      <w:r w:rsidRPr="00E6041D">
        <w:t>На</w:t>
      </w:r>
      <w:r w:rsidR="00B67FA8" w:rsidRPr="00E6041D">
        <w:t xml:space="preserve"> </w:t>
      </w:r>
      <w:r w:rsidRPr="00E6041D">
        <w:t>этапе</w:t>
      </w:r>
      <w:r w:rsidR="00B67FA8" w:rsidRPr="00E6041D">
        <w:t xml:space="preserve"> </w:t>
      </w:r>
      <w:r w:rsidRPr="00E6041D">
        <w:t>разработки</w:t>
      </w:r>
      <w:r w:rsidR="00B67FA8" w:rsidRPr="00E6041D">
        <w:t xml:space="preserve"> </w:t>
      </w:r>
      <w:r w:rsidRPr="00E6041D">
        <w:t>программы</w:t>
      </w:r>
      <w:r w:rsidR="00B67FA8" w:rsidRPr="00E6041D">
        <w:t xml:space="preserve"> </w:t>
      </w:r>
      <w:r w:rsidRPr="00E6041D">
        <w:t>должна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выполнена</w:t>
      </w:r>
      <w:r w:rsidR="00B67FA8" w:rsidRPr="00E6041D">
        <w:t xml:space="preserve"> </w:t>
      </w:r>
      <w:r w:rsidRPr="00E6041D">
        <w:t>работа</w:t>
      </w:r>
      <w:r w:rsidR="00B67FA8" w:rsidRPr="00E6041D">
        <w:t xml:space="preserve"> </w:t>
      </w:r>
      <w:r w:rsidRPr="00E6041D">
        <w:t>по</w:t>
      </w:r>
      <w:r w:rsidR="00B67FA8" w:rsidRPr="00E6041D">
        <w:t xml:space="preserve"> </w:t>
      </w:r>
      <w:r w:rsidRPr="00E6041D">
        <w:t>программированию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отладке</w:t>
      </w:r>
      <w:r w:rsidR="00B67FA8" w:rsidRPr="00E6041D">
        <w:t xml:space="preserve"> </w:t>
      </w:r>
      <w:r w:rsidRPr="00E6041D">
        <w:t>программы.</w:t>
      </w:r>
    </w:p>
    <w:p w:rsidR="00D86CA3" w:rsidRPr="00E6041D" w:rsidRDefault="00D86CA3" w:rsidP="00380BBB">
      <w:pPr>
        <w:ind w:firstLine="708"/>
        <w:jc w:val="both"/>
      </w:pPr>
      <w:r w:rsidRPr="00E6041D">
        <w:t>На</w:t>
      </w:r>
      <w:r w:rsidR="00B67FA8" w:rsidRPr="00E6041D">
        <w:t xml:space="preserve"> </w:t>
      </w:r>
      <w:r w:rsidRPr="00E6041D">
        <w:t>этапе</w:t>
      </w:r>
      <w:r w:rsidR="00B67FA8" w:rsidRPr="00E6041D">
        <w:t xml:space="preserve"> </w:t>
      </w:r>
      <w:r w:rsidRPr="00E6041D">
        <w:t>разработки</w:t>
      </w:r>
      <w:r w:rsidR="00B67FA8" w:rsidRPr="00E6041D">
        <w:t xml:space="preserve"> </w:t>
      </w:r>
      <w:r w:rsidRPr="00E6041D">
        <w:t>программной</w:t>
      </w:r>
      <w:r w:rsidR="00B67FA8" w:rsidRPr="00E6041D">
        <w:t xml:space="preserve"> </w:t>
      </w:r>
      <w:r w:rsidRPr="00E6041D">
        <w:t>документации</w:t>
      </w:r>
      <w:r w:rsidR="00B67FA8" w:rsidRPr="00E6041D">
        <w:t xml:space="preserve"> </w:t>
      </w:r>
      <w:r w:rsidRPr="00E6041D">
        <w:t>должна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выполнена</w:t>
      </w:r>
      <w:r w:rsidR="00B67FA8" w:rsidRPr="00E6041D">
        <w:t xml:space="preserve"> </w:t>
      </w:r>
      <w:r w:rsidRPr="00E6041D">
        <w:t>разработка</w:t>
      </w:r>
      <w:r w:rsidR="00B67FA8" w:rsidRPr="00E6041D">
        <w:t xml:space="preserve"> </w:t>
      </w:r>
      <w:r w:rsidRPr="00E6041D">
        <w:t>программных</w:t>
      </w:r>
      <w:r w:rsidR="00B67FA8" w:rsidRPr="00E6041D">
        <w:t xml:space="preserve"> </w:t>
      </w:r>
      <w:r w:rsidRPr="00E6041D">
        <w:t>документов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соответствии</w:t>
      </w:r>
      <w:r w:rsidR="00B67FA8" w:rsidRPr="00E6041D">
        <w:t xml:space="preserve"> </w:t>
      </w:r>
      <w:r w:rsidRPr="00E6041D">
        <w:t>с</w:t>
      </w:r>
      <w:r w:rsidR="00B67FA8" w:rsidRPr="00E6041D">
        <w:t xml:space="preserve"> </w:t>
      </w:r>
      <w:r w:rsidRPr="00E6041D">
        <w:t>требованиями</w:t>
      </w:r>
      <w:r w:rsidR="00B67FA8" w:rsidRPr="00E6041D">
        <w:t xml:space="preserve"> </w:t>
      </w:r>
      <w:r w:rsidRPr="00E6041D">
        <w:t>ГОСТ</w:t>
      </w:r>
      <w:r w:rsidR="00B67FA8" w:rsidRPr="00E6041D">
        <w:t xml:space="preserve"> </w:t>
      </w:r>
      <w:r w:rsidRPr="00E6041D">
        <w:t>19.101-77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="00F10B61" w:rsidRPr="00E6041D">
        <w:t>требованием</w:t>
      </w:r>
      <w:r w:rsidR="00B67FA8" w:rsidRPr="00E6041D">
        <w:t xml:space="preserve"> </w:t>
      </w:r>
      <w:r w:rsidR="00F10B61" w:rsidRPr="00E6041D">
        <w:t>пункта</w:t>
      </w:r>
      <w:r w:rsidR="00B67FA8" w:rsidRPr="00E6041D">
        <w:t xml:space="preserve"> </w:t>
      </w:r>
      <w:r w:rsidRPr="00E6041D">
        <w:t>«Предварительный</w:t>
      </w:r>
      <w:r w:rsidR="00B67FA8" w:rsidRPr="00E6041D">
        <w:t xml:space="preserve"> </w:t>
      </w:r>
      <w:r w:rsidRPr="00E6041D">
        <w:t>состав</w:t>
      </w:r>
      <w:r w:rsidR="00B67FA8" w:rsidRPr="00E6041D">
        <w:t xml:space="preserve"> </w:t>
      </w:r>
      <w:r w:rsidRPr="00E6041D">
        <w:t>программной</w:t>
      </w:r>
      <w:r w:rsidR="00B67FA8" w:rsidRPr="00E6041D">
        <w:t xml:space="preserve"> </w:t>
      </w:r>
      <w:r w:rsidRPr="00E6041D">
        <w:t>документации»</w:t>
      </w:r>
      <w:r w:rsidR="00B67FA8" w:rsidRPr="00E6041D">
        <w:t xml:space="preserve"> </w:t>
      </w:r>
      <w:r w:rsidRPr="00E6041D">
        <w:t>настоящего</w:t>
      </w:r>
      <w:r w:rsidR="00B67FA8" w:rsidRPr="00E6041D">
        <w:t xml:space="preserve"> </w:t>
      </w:r>
      <w:r w:rsidRPr="00E6041D">
        <w:t>технического</w:t>
      </w:r>
      <w:r w:rsidR="00B67FA8" w:rsidRPr="00E6041D">
        <w:t xml:space="preserve"> </w:t>
      </w:r>
      <w:r w:rsidRPr="00E6041D">
        <w:t>задания.</w:t>
      </w:r>
    </w:p>
    <w:p w:rsidR="00D86CA3" w:rsidRPr="00E6041D" w:rsidRDefault="00D86CA3" w:rsidP="00380BBB">
      <w:pPr>
        <w:ind w:firstLine="708"/>
        <w:jc w:val="both"/>
      </w:pPr>
      <w:r w:rsidRPr="00E6041D">
        <w:lastRenderedPageBreak/>
        <w:t>На</w:t>
      </w:r>
      <w:r w:rsidR="00B67FA8" w:rsidRPr="00E6041D">
        <w:t xml:space="preserve"> </w:t>
      </w:r>
      <w:r w:rsidRPr="00E6041D">
        <w:t>этапе</w:t>
      </w:r>
      <w:r w:rsidR="00B67FA8" w:rsidRPr="00E6041D">
        <w:t xml:space="preserve"> </w:t>
      </w:r>
      <w:r w:rsidRPr="00E6041D">
        <w:t>испытаний</w:t>
      </w:r>
      <w:r w:rsidR="00B67FA8" w:rsidRPr="00E6041D">
        <w:t xml:space="preserve"> </w:t>
      </w:r>
      <w:r w:rsidRPr="00E6041D">
        <w:t>программы</w:t>
      </w:r>
      <w:r w:rsidR="00B67FA8" w:rsidRPr="00E6041D">
        <w:t xml:space="preserve"> </w:t>
      </w:r>
      <w:r w:rsidRPr="00E6041D">
        <w:t>должны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выполнены</w:t>
      </w:r>
      <w:r w:rsidR="00B67FA8" w:rsidRPr="00E6041D">
        <w:t xml:space="preserve"> </w:t>
      </w:r>
      <w:r w:rsidRPr="00E6041D">
        <w:t>перечисленные</w:t>
      </w:r>
      <w:r w:rsidR="00B67FA8" w:rsidRPr="00E6041D">
        <w:t xml:space="preserve"> </w:t>
      </w:r>
      <w:r w:rsidRPr="00E6041D">
        <w:t>ниже</w:t>
      </w:r>
      <w:r w:rsidR="00B67FA8" w:rsidRPr="00E6041D">
        <w:t xml:space="preserve"> </w:t>
      </w:r>
      <w:r w:rsidRPr="00E6041D">
        <w:t>виды</w:t>
      </w:r>
      <w:r w:rsidR="00B67FA8" w:rsidRPr="00E6041D">
        <w:t xml:space="preserve"> </w:t>
      </w:r>
      <w:r w:rsidRPr="00E6041D">
        <w:t>работ:</w:t>
      </w:r>
    </w:p>
    <w:p w:rsidR="00D86CA3" w:rsidRPr="00E6041D" w:rsidRDefault="00D86CA3" w:rsidP="00C6305E">
      <w:pPr>
        <w:pStyle w:val="af"/>
        <w:numPr>
          <w:ilvl w:val="0"/>
          <w:numId w:val="15"/>
        </w:numPr>
        <w:jc w:val="both"/>
      </w:pPr>
      <w:r w:rsidRPr="00E6041D">
        <w:t>разработка,</w:t>
      </w:r>
      <w:r w:rsidR="00B67FA8" w:rsidRPr="00E6041D">
        <w:t xml:space="preserve"> </w:t>
      </w:r>
      <w:r w:rsidRPr="00E6041D">
        <w:t>согласование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утверждение</w:t>
      </w:r>
      <w:r w:rsidR="00B67FA8" w:rsidRPr="00E6041D">
        <w:t xml:space="preserve"> </w:t>
      </w:r>
      <w:r w:rsidRPr="00E6041D">
        <w:t>программы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методики</w:t>
      </w:r>
      <w:r w:rsidR="00B67FA8" w:rsidRPr="00E6041D">
        <w:t xml:space="preserve"> </w:t>
      </w:r>
      <w:r w:rsidRPr="00E6041D">
        <w:t>испытаний;</w:t>
      </w:r>
    </w:p>
    <w:p w:rsidR="00D86CA3" w:rsidRPr="00E6041D" w:rsidRDefault="00D86CA3" w:rsidP="00C6305E">
      <w:pPr>
        <w:pStyle w:val="af"/>
        <w:numPr>
          <w:ilvl w:val="0"/>
          <w:numId w:val="15"/>
        </w:numPr>
        <w:jc w:val="both"/>
      </w:pPr>
      <w:r w:rsidRPr="00E6041D">
        <w:t>проведение</w:t>
      </w:r>
      <w:r w:rsidR="00B67FA8" w:rsidRPr="00E6041D">
        <w:t xml:space="preserve"> </w:t>
      </w:r>
      <w:r w:rsidRPr="00E6041D">
        <w:t>приемо-сдаточных</w:t>
      </w:r>
      <w:r w:rsidR="00B67FA8" w:rsidRPr="00E6041D">
        <w:t xml:space="preserve"> </w:t>
      </w:r>
      <w:r w:rsidRPr="00E6041D">
        <w:t>испытаний;</w:t>
      </w:r>
    </w:p>
    <w:p w:rsidR="00D86CA3" w:rsidRPr="00E6041D" w:rsidRDefault="00D86CA3" w:rsidP="00C6305E">
      <w:pPr>
        <w:pStyle w:val="af"/>
        <w:numPr>
          <w:ilvl w:val="0"/>
          <w:numId w:val="15"/>
        </w:numPr>
        <w:jc w:val="both"/>
      </w:pPr>
      <w:r w:rsidRPr="00E6041D">
        <w:t>корректировка</w:t>
      </w:r>
      <w:r w:rsidR="00B67FA8" w:rsidRPr="00E6041D">
        <w:t xml:space="preserve"> </w:t>
      </w:r>
      <w:r w:rsidRPr="00E6041D">
        <w:t>программы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программной</w:t>
      </w:r>
      <w:r w:rsidR="00B67FA8" w:rsidRPr="00E6041D">
        <w:t xml:space="preserve"> </w:t>
      </w:r>
      <w:r w:rsidRPr="00E6041D">
        <w:t>документации</w:t>
      </w:r>
      <w:r w:rsidR="00B67FA8" w:rsidRPr="00E6041D">
        <w:t xml:space="preserve"> </w:t>
      </w:r>
      <w:r w:rsidRPr="00E6041D">
        <w:t>по</w:t>
      </w:r>
      <w:r w:rsidR="00B67FA8" w:rsidRPr="00E6041D">
        <w:t xml:space="preserve"> </w:t>
      </w:r>
      <w:r w:rsidRPr="00E6041D">
        <w:t>результатам</w:t>
      </w:r>
      <w:r w:rsidR="00B67FA8" w:rsidRPr="00E6041D">
        <w:t xml:space="preserve"> </w:t>
      </w:r>
      <w:r w:rsidRPr="00E6041D">
        <w:t>испытаний.</w:t>
      </w:r>
    </w:p>
    <w:p w:rsidR="00EF40E1" w:rsidRPr="00E6041D" w:rsidRDefault="00D86CA3" w:rsidP="00380BBB">
      <w:pPr>
        <w:ind w:firstLine="708"/>
        <w:jc w:val="both"/>
      </w:pPr>
      <w:r w:rsidRPr="00E6041D">
        <w:t>На</w:t>
      </w:r>
      <w:r w:rsidR="00B67FA8" w:rsidRPr="00E6041D">
        <w:t xml:space="preserve"> </w:t>
      </w:r>
      <w:r w:rsidRPr="00E6041D">
        <w:t>этапе</w:t>
      </w:r>
      <w:r w:rsidR="00B67FA8" w:rsidRPr="00E6041D">
        <w:t xml:space="preserve"> </w:t>
      </w:r>
      <w:r w:rsidRPr="00E6041D">
        <w:t>подготовки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передачи</w:t>
      </w:r>
      <w:r w:rsidR="00B67FA8" w:rsidRPr="00E6041D">
        <w:t xml:space="preserve"> </w:t>
      </w:r>
      <w:r w:rsidRPr="00E6041D">
        <w:t>программы</w:t>
      </w:r>
      <w:r w:rsidR="00B67FA8" w:rsidRPr="00E6041D">
        <w:t xml:space="preserve"> </w:t>
      </w:r>
      <w:r w:rsidRPr="00E6041D">
        <w:t>должна</w:t>
      </w:r>
      <w:r w:rsidR="00B67FA8" w:rsidRPr="00E6041D">
        <w:t xml:space="preserve"> </w:t>
      </w:r>
      <w:r w:rsidRPr="00E6041D">
        <w:t>быть</w:t>
      </w:r>
      <w:r w:rsidR="00B67FA8" w:rsidRPr="00E6041D">
        <w:t xml:space="preserve"> </w:t>
      </w:r>
      <w:r w:rsidRPr="00E6041D">
        <w:t>выполнена</w:t>
      </w:r>
      <w:r w:rsidR="00B67FA8" w:rsidRPr="00E6041D">
        <w:t xml:space="preserve"> </w:t>
      </w:r>
      <w:r w:rsidRPr="00E6041D">
        <w:t>работа</w:t>
      </w:r>
      <w:r w:rsidR="00B67FA8" w:rsidRPr="00E6041D">
        <w:t xml:space="preserve"> </w:t>
      </w:r>
      <w:r w:rsidRPr="00E6041D">
        <w:t>по</w:t>
      </w:r>
      <w:r w:rsidR="00B67FA8" w:rsidRPr="00E6041D">
        <w:t xml:space="preserve"> </w:t>
      </w:r>
      <w:r w:rsidRPr="00E6041D">
        <w:t>подготовке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передаче</w:t>
      </w:r>
      <w:r w:rsidR="00B67FA8" w:rsidRPr="00E6041D">
        <w:t xml:space="preserve"> </w:t>
      </w:r>
      <w:r w:rsidRPr="00E6041D">
        <w:t>программы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программной</w:t>
      </w:r>
      <w:r w:rsidR="00B67FA8" w:rsidRPr="00E6041D">
        <w:t xml:space="preserve"> </w:t>
      </w:r>
      <w:r w:rsidRPr="00E6041D">
        <w:t>документации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эксплуатацию.</w:t>
      </w:r>
    </w:p>
    <w:p w:rsidR="00EF40E1" w:rsidRPr="00E6041D" w:rsidRDefault="00D86CA3" w:rsidP="00C6305E">
      <w:pPr>
        <w:pStyle w:val="2"/>
        <w:numPr>
          <w:ilvl w:val="1"/>
          <w:numId w:val="8"/>
        </w:numPr>
        <w:jc w:val="left"/>
        <w:rPr>
          <w:b/>
          <w:bCs/>
        </w:rPr>
      </w:pPr>
      <w:bookmarkStart w:id="46" w:name="_Toc73619592"/>
      <w:r w:rsidRPr="00E6041D">
        <w:rPr>
          <w:b/>
          <w:bCs/>
        </w:rPr>
        <w:t>Исполнители</w:t>
      </w:r>
      <w:bookmarkEnd w:id="46"/>
    </w:p>
    <w:p w:rsidR="00D86CA3" w:rsidRPr="00E6041D" w:rsidRDefault="00D86CA3">
      <w:pPr>
        <w:ind w:left="432" w:firstLine="144"/>
      </w:pPr>
      <w:r w:rsidRPr="00E6041D">
        <w:t>Руководитель</w:t>
      </w:r>
      <w:r w:rsidR="00B67FA8" w:rsidRPr="00E6041D">
        <w:t xml:space="preserve"> </w:t>
      </w:r>
      <w:r w:rsidRPr="00E6041D">
        <w:t>разработки</w:t>
      </w:r>
      <w:r w:rsidR="00B67FA8" w:rsidRPr="00E6041D">
        <w:t xml:space="preserve"> </w:t>
      </w:r>
    </w:p>
    <w:p w:rsidR="00EF40E1" w:rsidRPr="00E6041D" w:rsidRDefault="00F10B61">
      <w:pPr>
        <w:ind w:left="432" w:firstLine="144"/>
      </w:pPr>
      <w:r w:rsidRPr="00E6041D">
        <w:t>программист</w:t>
      </w:r>
      <w:r w:rsidRPr="00E6041D">
        <w:tab/>
      </w:r>
      <w:r w:rsidR="00B67FA8" w:rsidRPr="00E6041D">
        <w:t xml:space="preserve"> </w:t>
      </w:r>
      <w:r w:rsidR="00D86CA3" w:rsidRPr="00E6041D">
        <w:tab/>
      </w:r>
      <w:r w:rsidR="00D86CA3" w:rsidRPr="00E6041D">
        <w:tab/>
      </w:r>
      <w:r w:rsidR="00D86CA3" w:rsidRPr="00E6041D">
        <w:tab/>
      </w:r>
      <w:r w:rsidR="00D86CA3" w:rsidRPr="00E6041D">
        <w:tab/>
      </w:r>
      <w:r w:rsidR="00D86CA3" w:rsidRPr="00E6041D">
        <w:tab/>
      </w:r>
      <w:r w:rsidRPr="00E6041D">
        <w:t>Леонов</w:t>
      </w:r>
      <w:r w:rsidR="00B67FA8" w:rsidRPr="00E6041D">
        <w:t xml:space="preserve"> </w:t>
      </w:r>
      <w:r w:rsidRPr="00E6041D">
        <w:t>И.И</w:t>
      </w:r>
    </w:p>
    <w:p w:rsidR="00455055" w:rsidRPr="00E6041D" w:rsidRDefault="00455055">
      <w:pPr>
        <w:ind w:left="432" w:firstLine="144"/>
      </w:pPr>
    </w:p>
    <w:p w:rsidR="00D86CA3" w:rsidRPr="00E6041D" w:rsidRDefault="00D86CA3">
      <w:pPr>
        <w:ind w:left="432" w:firstLine="144"/>
      </w:pPr>
      <w:r w:rsidRPr="00E6041D">
        <w:t>Исполнитель</w:t>
      </w:r>
    </w:p>
    <w:p w:rsidR="00EF40E1" w:rsidRPr="00E6041D" w:rsidRDefault="00F10B61">
      <w:pPr>
        <w:ind w:left="432" w:firstLine="144"/>
      </w:pPr>
      <w:r w:rsidRPr="00E6041D">
        <w:t>студент</w:t>
      </w:r>
      <w:r w:rsidRPr="00E6041D">
        <w:tab/>
      </w:r>
      <w:r w:rsidRPr="00E6041D">
        <w:tab/>
      </w:r>
      <w:r w:rsidRPr="00E6041D">
        <w:tab/>
      </w:r>
      <w:r w:rsidR="00D86CA3" w:rsidRPr="00E6041D">
        <w:tab/>
      </w:r>
      <w:r w:rsidR="00D86CA3" w:rsidRPr="00E6041D">
        <w:tab/>
      </w:r>
      <w:r w:rsidR="00D86CA3" w:rsidRPr="00E6041D">
        <w:tab/>
      </w:r>
      <w:r w:rsidR="00D86CA3" w:rsidRPr="00E6041D">
        <w:tab/>
      </w:r>
      <w:r w:rsidR="00C96895" w:rsidRPr="00E6041D">
        <w:t>___________</w:t>
      </w:r>
    </w:p>
    <w:p w:rsidR="00EF40E1" w:rsidRPr="00E6041D" w:rsidRDefault="00D86CA3">
      <w:pPr>
        <w:pStyle w:val="1"/>
        <w:rPr>
          <w:caps/>
        </w:rPr>
      </w:pPr>
      <w:bookmarkStart w:id="47" w:name="_Toc73619593"/>
      <w:r w:rsidRPr="00E6041D">
        <w:rPr>
          <w:caps/>
        </w:rPr>
        <w:t>Порядок</w:t>
      </w:r>
      <w:r w:rsidR="00B67FA8" w:rsidRPr="00E6041D">
        <w:rPr>
          <w:caps/>
        </w:rPr>
        <w:t xml:space="preserve"> </w:t>
      </w:r>
      <w:r w:rsidRPr="00E6041D">
        <w:rPr>
          <w:caps/>
        </w:rPr>
        <w:t>контроля</w:t>
      </w:r>
      <w:r w:rsidR="00B67FA8" w:rsidRPr="00E6041D">
        <w:rPr>
          <w:caps/>
        </w:rPr>
        <w:t xml:space="preserve"> </w:t>
      </w:r>
      <w:r w:rsidRPr="00E6041D">
        <w:rPr>
          <w:caps/>
        </w:rPr>
        <w:t>и</w:t>
      </w:r>
      <w:r w:rsidR="00B67FA8" w:rsidRPr="00E6041D">
        <w:rPr>
          <w:caps/>
        </w:rPr>
        <w:t xml:space="preserve"> </w:t>
      </w:r>
      <w:r w:rsidRPr="00E6041D">
        <w:rPr>
          <w:caps/>
        </w:rPr>
        <w:t>приемки</w:t>
      </w:r>
      <w:bookmarkEnd w:id="47"/>
    </w:p>
    <w:p w:rsidR="00EF40E1" w:rsidRPr="00E6041D" w:rsidRDefault="00D86CA3" w:rsidP="00C6305E">
      <w:pPr>
        <w:pStyle w:val="2"/>
        <w:numPr>
          <w:ilvl w:val="1"/>
          <w:numId w:val="9"/>
        </w:numPr>
        <w:jc w:val="left"/>
        <w:rPr>
          <w:b/>
          <w:bCs/>
        </w:rPr>
      </w:pPr>
      <w:bookmarkStart w:id="48" w:name="_Toc73619594"/>
      <w:r w:rsidRPr="00E6041D">
        <w:rPr>
          <w:b/>
          <w:bCs/>
        </w:rPr>
        <w:t>Виды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испытаний</w:t>
      </w:r>
      <w:bookmarkEnd w:id="48"/>
    </w:p>
    <w:p w:rsidR="00D86CA3" w:rsidRPr="00E6041D" w:rsidRDefault="00D86CA3">
      <w:pPr>
        <w:ind w:firstLine="708"/>
        <w:jc w:val="both"/>
      </w:pPr>
      <w:r w:rsidRPr="00E6041D">
        <w:t>Приемо-сдаточные</w:t>
      </w:r>
      <w:r w:rsidR="00B67FA8" w:rsidRPr="00E6041D">
        <w:t xml:space="preserve"> </w:t>
      </w:r>
      <w:r w:rsidRPr="00E6041D">
        <w:t>испытания</w:t>
      </w:r>
      <w:r w:rsidR="00B67FA8" w:rsidRPr="00E6041D">
        <w:t xml:space="preserve"> </w:t>
      </w:r>
      <w:r w:rsidRPr="00E6041D">
        <w:t>программы</w:t>
      </w:r>
      <w:r w:rsidR="00B67FA8" w:rsidRPr="00E6041D">
        <w:t xml:space="preserve"> </w:t>
      </w:r>
      <w:r w:rsidRPr="00E6041D">
        <w:t>должны</w:t>
      </w:r>
      <w:r w:rsidR="00B67FA8" w:rsidRPr="00E6041D">
        <w:t xml:space="preserve"> </w:t>
      </w:r>
      <w:r w:rsidRPr="00E6041D">
        <w:t>проводиться</w:t>
      </w:r>
      <w:r w:rsidR="00B67FA8" w:rsidRPr="00E6041D">
        <w:t xml:space="preserve"> </w:t>
      </w:r>
      <w:r w:rsidRPr="00E6041D">
        <w:t>согласно</w:t>
      </w:r>
      <w:r w:rsidR="00B67FA8" w:rsidRPr="00E6041D">
        <w:t xml:space="preserve"> </w:t>
      </w:r>
      <w:r w:rsidRPr="00E6041D">
        <w:t>разработанной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согласованной</w:t>
      </w:r>
      <w:r w:rsidR="00B67FA8" w:rsidRPr="00E6041D">
        <w:t xml:space="preserve"> </w:t>
      </w:r>
      <w:r w:rsidRPr="00E6041D">
        <w:t>«Программы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методики</w:t>
      </w:r>
      <w:r w:rsidR="00B67FA8" w:rsidRPr="00E6041D">
        <w:t xml:space="preserve"> </w:t>
      </w:r>
      <w:r w:rsidRPr="00E6041D">
        <w:t>испытаний».</w:t>
      </w:r>
    </w:p>
    <w:p w:rsidR="00EF40E1" w:rsidRPr="00E6041D" w:rsidRDefault="00D86CA3">
      <w:pPr>
        <w:ind w:firstLine="708"/>
        <w:jc w:val="both"/>
      </w:pPr>
      <w:r w:rsidRPr="00E6041D">
        <w:t>Ход</w:t>
      </w:r>
      <w:r w:rsidR="00B67FA8" w:rsidRPr="00E6041D">
        <w:t xml:space="preserve"> </w:t>
      </w:r>
      <w:r w:rsidRPr="00E6041D">
        <w:t>проведения</w:t>
      </w:r>
      <w:r w:rsidR="00B67FA8" w:rsidRPr="00E6041D">
        <w:t xml:space="preserve"> </w:t>
      </w:r>
      <w:r w:rsidRPr="00E6041D">
        <w:t>приемо-сдаточных</w:t>
      </w:r>
      <w:r w:rsidR="00B67FA8" w:rsidRPr="00E6041D">
        <w:t xml:space="preserve"> </w:t>
      </w:r>
      <w:r w:rsidRPr="00E6041D">
        <w:t>испытаний</w:t>
      </w:r>
      <w:r w:rsidR="00B67FA8" w:rsidRPr="00E6041D">
        <w:t xml:space="preserve"> </w:t>
      </w:r>
      <w:r w:rsidRPr="00E6041D">
        <w:t>документируется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Протоколе</w:t>
      </w:r>
      <w:r w:rsidR="00B67FA8" w:rsidRPr="00E6041D">
        <w:t xml:space="preserve"> </w:t>
      </w:r>
      <w:r w:rsidRPr="00E6041D">
        <w:t>проведения</w:t>
      </w:r>
      <w:r w:rsidR="00B67FA8" w:rsidRPr="00E6041D">
        <w:t xml:space="preserve"> </w:t>
      </w:r>
      <w:r w:rsidRPr="00E6041D">
        <w:t>испытаний.</w:t>
      </w:r>
    </w:p>
    <w:p w:rsidR="00EF40E1" w:rsidRPr="00E6041D" w:rsidRDefault="00D86CA3" w:rsidP="00C6305E">
      <w:pPr>
        <w:pStyle w:val="2"/>
        <w:numPr>
          <w:ilvl w:val="1"/>
          <w:numId w:val="9"/>
        </w:numPr>
        <w:jc w:val="left"/>
        <w:rPr>
          <w:b/>
          <w:bCs/>
        </w:rPr>
      </w:pPr>
      <w:bookmarkStart w:id="49" w:name="_Toc73619595"/>
      <w:r w:rsidRPr="00E6041D">
        <w:rPr>
          <w:b/>
          <w:bCs/>
        </w:rPr>
        <w:t>Общие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требования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к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приемке</w:t>
      </w:r>
      <w:r w:rsidR="00B67FA8" w:rsidRPr="00E6041D">
        <w:rPr>
          <w:b/>
          <w:bCs/>
        </w:rPr>
        <w:t xml:space="preserve"> </w:t>
      </w:r>
      <w:r w:rsidRPr="00E6041D">
        <w:rPr>
          <w:b/>
          <w:bCs/>
        </w:rPr>
        <w:t>работы</w:t>
      </w:r>
      <w:bookmarkEnd w:id="49"/>
    </w:p>
    <w:p w:rsidR="000E2000" w:rsidRPr="00E6041D" w:rsidRDefault="00D86CA3" w:rsidP="000E2000">
      <w:pPr>
        <w:ind w:firstLine="708"/>
        <w:jc w:val="both"/>
      </w:pPr>
      <w:r w:rsidRPr="00E6041D">
        <w:t>После</w:t>
      </w:r>
      <w:r w:rsidR="00B67FA8" w:rsidRPr="00E6041D">
        <w:t xml:space="preserve"> </w:t>
      </w:r>
      <w:r w:rsidRPr="00E6041D">
        <w:t>проведения</w:t>
      </w:r>
      <w:r w:rsidR="00B67FA8" w:rsidRPr="00E6041D">
        <w:t xml:space="preserve"> </w:t>
      </w:r>
      <w:r w:rsidRPr="00E6041D">
        <w:t>испытаний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полном</w:t>
      </w:r>
      <w:r w:rsidR="00B67FA8" w:rsidRPr="00E6041D">
        <w:t xml:space="preserve"> </w:t>
      </w:r>
      <w:r w:rsidRPr="00E6041D">
        <w:t>объеме,</w:t>
      </w:r>
      <w:r w:rsidR="00B67FA8" w:rsidRPr="00E6041D">
        <w:t xml:space="preserve"> </w:t>
      </w:r>
      <w:r w:rsidRPr="00E6041D">
        <w:t>на</w:t>
      </w:r>
      <w:r w:rsidR="00B67FA8" w:rsidRPr="00E6041D">
        <w:t xml:space="preserve"> </w:t>
      </w:r>
      <w:r w:rsidRPr="00E6041D">
        <w:t>основании</w:t>
      </w:r>
      <w:r w:rsidR="00B67FA8" w:rsidRPr="00E6041D">
        <w:t xml:space="preserve"> </w:t>
      </w:r>
      <w:r w:rsidRPr="00E6041D">
        <w:t>«Протокола</w:t>
      </w:r>
      <w:r w:rsidR="00B67FA8" w:rsidRPr="00E6041D">
        <w:t xml:space="preserve"> </w:t>
      </w:r>
      <w:r w:rsidRPr="00E6041D">
        <w:t>испытаний»</w:t>
      </w:r>
      <w:r w:rsidR="00B67FA8" w:rsidRPr="00E6041D">
        <w:t xml:space="preserve"> </w:t>
      </w:r>
      <w:r w:rsidRPr="00E6041D">
        <w:t>утверждают</w:t>
      </w:r>
      <w:r w:rsidR="00B67FA8" w:rsidRPr="00E6041D">
        <w:t xml:space="preserve"> </w:t>
      </w:r>
      <w:r w:rsidRPr="00E6041D">
        <w:t>«Свидетельство</w:t>
      </w:r>
      <w:r w:rsidR="00B67FA8" w:rsidRPr="00E6041D">
        <w:t xml:space="preserve"> </w:t>
      </w:r>
      <w:r w:rsidRPr="00E6041D">
        <w:t>о</w:t>
      </w:r>
      <w:r w:rsidR="00B67FA8" w:rsidRPr="00E6041D">
        <w:t xml:space="preserve"> </w:t>
      </w:r>
      <w:r w:rsidRPr="00E6041D">
        <w:t>приемке»</w:t>
      </w:r>
      <w:r w:rsidR="00B67FA8" w:rsidRPr="00E6041D">
        <w:t xml:space="preserve"> </w:t>
      </w:r>
      <w:r w:rsidRPr="00E6041D">
        <w:t>и</w:t>
      </w:r>
      <w:r w:rsidR="00B67FA8" w:rsidRPr="00E6041D">
        <w:t xml:space="preserve"> </w:t>
      </w:r>
      <w:r w:rsidRPr="00E6041D">
        <w:t>производят</w:t>
      </w:r>
      <w:r w:rsidR="00B67FA8" w:rsidRPr="00E6041D">
        <w:t xml:space="preserve"> </w:t>
      </w:r>
      <w:r w:rsidRPr="00E6041D">
        <w:t>запись</w:t>
      </w:r>
      <w:r w:rsidR="00B67FA8" w:rsidRPr="00E6041D">
        <w:t xml:space="preserve"> </w:t>
      </w:r>
      <w:r w:rsidRPr="00E6041D">
        <w:t>в</w:t>
      </w:r>
      <w:r w:rsidR="00B67FA8" w:rsidRPr="00E6041D">
        <w:t xml:space="preserve"> </w:t>
      </w:r>
      <w:r w:rsidRPr="00E6041D">
        <w:t>программном</w:t>
      </w:r>
      <w:r w:rsidR="00B67FA8" w:rsidRPr="00E6041D">
        <w:t xml:space="preserve"> </w:t>
      </w:r>
      <w:r w:rsidRPr="00E6041D">
        <w:t>документе</w:t>
      </w:r>
      <w:r w:rsidR="00B67FA8" w:rsidRPr="00E6041D">
        <w:t xml:space="preserve"> </w:t>
      </w:r>
      <w:r w:rsidRPr="00E6041D">
        <w:t>«Формуляр».</w:t>
      </w:r>
      <w:bookmarkStart w:id="50" w:name="_Toc451202209"/>
      <w:r w:rsidR="000E2000" w:rsidRPr="00E6041D">
        <w:br w:type="page"/>
      </w:r>
    </w:p>
    <w:p w:rsidR="00AC08A8" w:rsidRPr="00E6041D" w:rsidRDefault="00AC08A8" w:rsidP="000E2000">
      <w:pPr>
        <w:pStyle w:val="1"/>
        <w:numPr>
          <w:ilvl w:val="0"/>
          <w:numId w:val="0"/>
        </w:numPr>
        <w:jc w:val="left"/>
        <w:sectPr w:rsidR="00AC08A8" w:rsidRPr="00E6041D" w:rsidSect="00FB04D0">
          <w:headerReference w:type="default" r:id="rId14"/>
          <w:pgSz w:w="11906" w:h="16838" w:code="9"/>
          <w:pgMar w:top="1418" w:right="567" w:bottom="567" w:left="851" w:header="567" w:footer="567" w:gutter="0"/>
          <w:cols w:space="708"/>
          <w:docGrid w:linePitch="360"/>
        </w:sectPr>
      </w:pPr>
    </w:p>
    <w:p w:rsidR="000E2000" w:rsidRPr="00E6041D" w:rsidRDefault="000E2000" w:rsidP="005E4DCE">
      <w:pPr>
        <w:pStyle w:val="1"/>
        <w:numPr>
          <w:ilvl w:val="0"/>
          <w:numId w:val="0"/>
        </w:numPr>
        <w:ind w:left="431"/>
        <w:jc w:val="left"/>
      </w:pPr>
      <w:bookmarkStart w:id="51" w:name="_Toc73619596"/>
      <w:r w:rsidRPr="00E6041D">
        <w:lastRenderedPageBreak/>
        <w:t>Приложение</w:t>
      </w:r>
      <w:r w:rsidR="00B67FA8" w:rsidRPr="00E6041D">
        <w:t xml:space="preserve"> </w:t>
      </w:r>
      <w:r w:rsidRPr="00E6041D">
        <w:t>1.</w:t>
      </w:r>
      <w:r w:rsidR="00B67FA8" w:rsidRPr="00E6041D">
        <w:t xml:space="preserve"> </w:t>
      </w:r>
      <w:bookmarkStart w:id="52" w:name="_Toc451202210"/>
      <w:bookmarkEnd w:id="50"/>
      <w:r w:rsidR="007B38DA" w:rsidRPr="00E6041D">
        <w:t>Физическая модель</w:t>
      </w:r>
      <w:bookmarkEnd w:id="51"/>
    </w:p>
    <w:p w:rsidR="003C18C9" w:rsidRPr="00E6041D" w:rsidRDefault="00964269" w:rsidP="00EF7D90">
      <w:pPr>
        <w:jc w:val="center"/>
      </w:pPr>
      <w:r w:rsidRPr="00964269">
        <w:rPr>
          <w:noProof/>
        </w:rPr>
        <w:drawing>
          <wp:inline distT="0" distB="0" distL="0" distR="0">
            <wp:extent cx="8353425" cy="4524375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34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5F2C" w:rsidRPr="006B5F2C">
        <w:rPr>
          <w:noProof/>
        </w:rPr>
        <w:t xml:space="preserve"> </w:t>
      </w:r>
    </w:p>
    <w:p w:rsidR="00D15DD3" w:rsidRPr="00E6041D" w:rsidRDefault="00D15DD3" w:rsidP="00D15DD3">
      <w:pPr>
        <w:keepNext/>
        <w:jc w:val="center"/>
      </w:pPr>
    </w:p>
    <w:p w:rsidR="00676D5D" w:rsidRPr="00D36294" w:rsidRDefault="00D15DD3" w:rsidP="00D15DD3">
      <w:pPr>
        <w:pStyle w:val="af6"/>
        <w:jc w:val="center"/>
      </w:pPr>
      <w:r w:rsidRPr="00D36294">
        <w:t xml:space="preserve">Рисунок </w:t>
      </w:r>
      <w:r w:rsidR="0097161B" w:rsidRPr="00D36294">
        <w:rPr>
          <w:noProof/>
        </w:rPr>
        <w:fldChar w:fldCharType="begin"/>
      </w:r>
      <w:r w:rsidR="0097161B" w:rsidRPr="00D36294">
        <w:rPr>
          <w:noProof/>
        </w:rPr>
        <w:instrText xml:space="preserve"> SEQ Рисунок \* ARABIC </w:instrText>
      </w:r>
      <w:r w:rsidR="0097161B" w:rsidRPr="00D36294">
        <w:rPr>
          <w:noProof/>
        </w:rPr>
        <w:fldChar w:fldCharType="separate"/>
      </w:r>
      <w:r w:rsidR="004F67F1">
        <w:rPr>
          <w:noProof/>
        </w:rPr>
        <w:t>1</w:t>
      </w:r>
      <w:r w:rsidR="0097161B" w:rsidRPr="00D36294">
        <w:rPr>
          <w:noProof/>
        </w:rPr>
        <w:fldChar w:fldCharType="end"/>
      </w:r>
      <w:r w:rsidRPr="00D36294">
        <w:t xml:space="preserve"> – </w:t>
      </w:r>
      <w:r w:rsidR="007B38DA" w:rsidRPr="00D36294">
        <w:t>Физическая модель</w:t>
      </w:r>
    </w:p>
    <w:p w:rsidR="000D5DDD" w:rsidRPr="00E6041D" w:rsidRDefault="00676D5D" w:rsidP="000D5DDD">
      <w:pPr>
        <w:pStyle w:val="1"/>
        <w:numPr>
          <w:ilvl w:val="0"/>
          <w:numId w:val="0"/>
        </w:numPr>
        <w:ind w:left="431"/>
        <w:jc w:val="left"/>
      </w:pPr>
      <w:r w:rsidRPr="00E6041D">
        <w:br w:type="page"/>
      </w:r>
      <w:bookmarkStart w:id="53" w:name="_Toc73619597"/>
      <w:r w:rsidR="000D5DDD" w:rsidRPr="00E6041D">
        <w:lastRenderedPageBreak/>
        <w:t>Приложение 2. Диаграмма вариантов использования</w:t>
      </w:r>
      <w:bookmarkEnd w:id="53"/>
    </w:p>
    <w:p w:rsidR="000D5DDD" w:rsidRPr="00E6041D" w:rsidRDefault="001A39DD" w:rsidP="0024296F">
      <w:pPr>
        <w:jc w:val="center"/>
      </w:pPr>
      <w:r w:rsidRPr="001A39DD">
        <w:rPr>
          <w:noProof/>
        </w:rPr>
        <w:t xml:space="preserve"> </w:t>
      </w:r>
    </w:p>
    <w:p w:rsidR="000D5DDD" w:rsidRPr="00E6041D" w:rsidRDefault="00CB3ED0" w:rsidP="0024296F">
      <w:pPr>
        <w:keepNext/>
        <w:jc w:val="center"/>
      </w:pPr>
      <w:r w:rsidRPr="00CB3ED0">
        <w:rPr>
          <w:noProof/>
        </w:rPr>
        <w:drawing>
          <wp:inline distT="0" distB="0" distL="0" distR="0">
            <wp:extent cx="4857750" cy="56388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1" t="5008" r="2607" b="2347"/>
                    <a:stretch/>
                  </pic:blipFill>
                  <pic:spPr bwMode="auto">
                    <a:xfrm>
                      <a:off x="0" y="0"/>
                      <a:ext cx="485775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DDD" w:rsidRPr="00E6041D" w:rsidRDefault="000D5DDD" w:rsidP="0024296F">
      <w:pPr>
        <w:pStyle w:val="af6"/>
        <w:jc w:val="center"/>
      </w:pPr>
      <w:r w:rsidRPr="00E6041D">
        <w:t xml:space="preserve">Рисунок </w:t>
      </w:r>
      <w:r w:rsidR="00A704F4" w:rsidRPr="00E6041D">
        <w:rPr>
          <w:noProof/>
        </w:rPr>
        <w:t>2</w:t>
      </w:r>
      <w:r w:rsidRPr="00E6041D">
        <w:t xml:space="preserve"> – </w:t>
      </w:r>
      <w:r w:rsidR="00A704F4" w:rsidRPr="00E6041D">
        <w:t>Диаграмма вариантов использования</w:t>
      </w:r>
    </w:p>
    <w:p w:rsidR="00676D5D" w:rsidRPr="00E6041D" w:rsidRDefault="00676D5D" w:rsidP="00676D5D">
      <w:pPr>
        <w:rPr>
          <w:szCs w:val="18"/>
        </w:rPr>
      </w:pPr>
    </w:p>
    <w:p w:rsidR="00A704F4" w:rsidRPr="00E6041D" w:rsidRDefault="00676D5D" w:rsidP="00A704F4">
      <w:pPr>
        <w:pStyle w:val="1"/>
        <w:numPr>
          <w:ilvl w:val="0"/>
          <w:numId w:val="0"/>
        </w:numPr>
        <w:ind w:left="431"/>
        <w:jc w:val="left"/>
      </w:pPr>
      <w:bookmarkStart w:id="54" w:name="_Toc73619598"/>
      <w:r w:rsidRPr="00E6041D">
        <w:t>Приложение</w:t>
      </w:r>
      <w:r w:rsidR="00EB43CF" w:rsidRPr="00E6041D">
        <w:t xml:space="preserve"> 3</w:t>
      </w:r>
      <w:r w:rsidRPr="00E6041D">
        <w:t xml:space="preserve">. </w:t>
      </w:r>
      <w:r w:rsidR="00604507" w:rsidRPr="00E6041D">
        <w:t>UML-диаграмма классов</w:t>
      </w:r>
      <w:bookmarkEnd w:id="54"/>
    </w:p>
    <w:p w:rsidR="00A704F4" w:rsidRPr="00E6041D" w:rsidRDefault="00A704F4" w:rsidP="00A704F4">
      <w:pPr>
        <w:rPr>
          <w:lang w:val="en-US"/>
        </w:rPr>
      </w:pPr>
    </w:p>
    <w:p w:rsidR="00A704F4" w:rsidRPr="00E6041D" w:rsidRDefault="00CB3ED0" w:rsidP="0024296F">
      <w:pPr>
        <w:keepNext/>
        <w:jc w:val="center"/>
      </w:pPr>
      <w:r w:rsidRPr="00CB3ED0">
        <w:rPr>
          <w:noProof/>
        </w:rPr>
        <w:drawing>
          <wp:inline distT="0" distB="0" distL="0" distR="0">
            <wp:extent cx="6915150" cy="3819525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1" t="5803" r="1199" b="4688"/>
                    <a:stretch/>
                  </pic:blipFill>
                  <pic:spPr bwMode="auto">
                    <a:xfrm>
                      <a:off x="0" y="0"/>
                      <a:ext cx="69151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4507" w:rsidRPr="00E6041D" w:rsidRDefault="00A704F4" w:rsidP="0024296F">
      <w:pPr>
        <w:pStyle w:val="af6"/>
        <w:jc w:val="center"/>
        <w:sectPr w:rsidR="00604507" w:rsidRPr="00E6041D" w:rsidSect="00622D2C">
          <w:pgSz w:w="16838" w:h="11906" w:orient="landscape" w:code="9"/>
          <w:pgMar w:top="567" w:right="567" w:bottom="851" w:left="1418" w:header="567" w:footer="567" w:gutter="0"/>
          <w:cols w:space="708"/>
          <w:docGrid w:linePitch="360"/>
        </w:sectPr>
      </w:pPr>
      <w:r w:rsidRPr="00E6041D">
        <w:t xml:space="preserve">Рисунок </w:t>
      </w:r>
      <w:r w:rsidR="00D00827" w:rsidRPr="00E6041D">
        <w:rPr>
          <w:noProof/>
        </w:rPr>
        <w:fldChar w:fldCharType="begin"/>
      </w:r>
      <w:r w:rsidR="00D00827" w:rsidRPr="00E6041D">
        <w:rPr>
          <w:noProof/>
        </w:rPr>
        <w:instrText xml:space="preserve"> SEQ Рисунок \* ARABIC </w:instrText>
      </w:r>
      <w:r w:rsidR="00D00827" w:rsidRPr="00E6041D">
        <w:rPr>
          <w:noProof/>
        </w:rPr>
        <w:fldChar w:fldCharType="separate"/>
      </w:r>
      <w:r w:rsidR="004F67F1">
        <w:rPr>
          <w:noProof/>
        </w:rPr>
        <w:t>2</w:t>
      </w:r>
      <w:r w:rsidR="00D00827" w:rsidRPr="00E6041D">
        <w:rPr>
          <w:noProof/>
        </w:rPr>
        <w:fldChar w:fldCharType="end"/>
      </w:r>
      <w:r w:rsidRPr="00E6041D">
        <w:t xml:space="preserve"> – UML - диаграмма классов</w:t>
      </w:r>
    </w:p>
    <w:p w:rsidR="000E2000" w:rsidRPr="00E6041D" w:rsidRDefault="000E2000" w:rsidP="000E2000">
      <w:pPr>
        <w:pStyle w:val="1"/>
        <w:numPr>
          <w:ilvl w:val="0"/>
          <w:numId w:val="0"/>
        </w:numPr>
        <w:jc w:val="left"/>
      </w:pPr>
      <w:bookmarkStart w:id="55" w:name="_Toc73619599"/>
      <w:r w:rsidRPr="00E6041D">
        <w:lastRenderedPageBreak/>
        <w:t>Приложение</w:t>
      </w:r>
      <w:r w:rsidR="00B67FA8" w:rsidRPr="00E6041D">
        <w:t xml:space="preserve"> </w:t>
      </w:r>
      <w:r w:rsidR="00EB43CF" w:rsidRPr="00E6041D">
        <w:t>4</w:t>
      </w:r>
      <w:r w:rsidRPr="00E6041D">
        <w:t>.</w:t>
      </w:r>
      <w:r w:rsidR="00B67FA8" w:rsidRPr="00E6041D">
        <w:t xml:space="preserve"> </w:t>
      </w:r>
      <w:r w:rsidRPr="00E6041D">
        <w:t>Прототип</w:t>
      </w:r>
      <w:r w:rsidR="00B67FA8" w:rsidRPr="00E6041D">
        <w:t xml:space="preserve"> </w:t>
      </w:r>
      <w:r w:rsidRPr="00E6041D">
        <w:t>интерфейса</w:t>
      </w:r>
      <w:bookmarkEnd w:id="52"/>
      <w:bookmarkEnd w:id="55"/>
    </w:p>
    <w:p w:rsidR="0071571E" w:rsidRPr="00E6041D" w:rsidRDefault="0071571E" w:rsidP="0071571E">
      <w:pPr>
        <w:pStyle w:val="afc"/>
        <w:keepNext/>
        <w:jc w:val="both"/>
        <w:rPr>
          <w:rFonts w:ascii="Times New Roman" w:hAnsi="Times New Roman" w:cs="Times New Roman"/>
          <w:lang w:val="en-US"/>
        </w:rPr>
      </w:pPr>
    </w:p>
    <w:p w:rsidR="0071571E" w:rsidRPr="00E6041D" w:rsidRDefault="0071571E" w:rsidP="0071571E">
      <w:pPr>
        <w:rPr>
          <w:b/>
          <w:bCs/>
        </w:rPr>
      </w:pPr>
    </w:p>
    <w:p w:rsidR="0071571E" w:rsidRPr="00E6041D" w:rsidRDefault="0071571E" w:rsidP="0071571E">
      <w:pPr>
        <w:rPr>
          <w:b/>
          <w:bCs/>
        </w:rPr>
      </w:pPr>
    </w:p>
    <w:p w:rsidR="0071571E" w:rsidRPr="00E6041D" w:rsidRDefault="0071571E" w:rsidP="0071571E"/>
    <w:p w:rsidR="00D15DD3" w:rsidRPr="00E6041D" w:rsidRDefault="00D15DD3" w:rsidP="00D15DD3"/>
    <w:sectPr w:rsidR="00D15DD3" w:rsidRPr="00E6041D" w:rsidSect="00615C1D">
      <w:pgSz w:w="11906" w:h="16838" w:code="9"/>
      <w:pgMar w:top="1418" w:right="567" w:bottom="56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F32" w:rsidRDefault="00BF0F32">
      <w:r>
        <w:separator/>
      </w:r>
    </w:p>
  </w:endnote>
  <w:endnote w:type="continuationSeparator" w:id="0">
    <w:p w:rsidR="00BF0F32" w:rsidRDefault="00BF0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C44" w:rsidRDefault="00710C44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10C44" w:rsidRDefault="00710C44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C44" w:rsidRDefault="00710C44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C44" w:rsidRPr="0085323A" w:rsidRDefault="00710C44">
    <w:pPr>
      <w:pStyle w:val="a6"/>
      <w:jc w:val="center"/>
      <w:rPr>
        <w:b/>
        <w:bCs/>
      </w:rPr>
    </w:pPr>
    <w:r>
      <w:rPr>
        <w:b/>
        <w:bCs/>
      </w:rPr>
      <w:t>2021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C44" w:rsidRDefault="00710C44">
    <w:pPr>
      <w:pStyle w:val="a6"/>
      <w:jc w:val="center"/>
      <w:rPr>
        <w:b/>
        <w:bCs/>
        <w:sz w:val="36"/>
        <w:szCs w:val="36"/>
      </w:rPr>
    </w:pPr>
    <w:r w:rsidRPr="00726242">
      <w:rPr>
        <w:caps/>
      </w:rPr>
      <w:t>Л</w:t>
    </w:r>
    <w:r w:rsidRPr="00726242"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 w:rsidRPr="00726242">
      <w:fldChar w:fldCharType="begin"/>
    </w:r>
    <w:r w:rsidRPr="00726242">
      <w:instrText xml:space="preserve"> = </w:instrTex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 w:rsidR="00960F0B">
      <w:rPr>
        <w:noProof/>
      </w:rPr>
      <w:instrText>15</w:instrText>
    </w:r>
    <w:r>
      <w:rPr>
        <w:noProof/>
      </w:rPr>
      <w:fldChar w:fldCharType="end"/>
    </w:r>
    <w:r w:rsidRPr="00726242">
      <w:instrText xml:space="preserve">-1 \* MERGEFORMAT </w:instrText>
    </w:r>
    <w:r w:rsidRPr="00726242">
      <w:fldChar w:fldCharType="separate"/>
    </w:r>
    <w:r w:rsidR="00960F0B">
      <w:rPr>
        <w:noProof/>
      </w:rPr>
      <w:t>14</w:t>
    </w:r>
    <w:r w:rsidRPr="00726242">
      <w:fldChar w:fldCharType="end"/>
    </w: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Default="00710C44">
    <w:pPr>
      <w:pStyle w:val="a6"/>
      <w:jc w:val="center"/>
      <w:rPr>
        <w:b/>
        <w:bCs/>
        <w:sz w:val="28"/>
        <w:szCs w:val="28"/>
      </w:rPr>
    </w:pPr>
  </w:p>
  <w:p w:rsidR="00710C44" w:rsidRPr="00726242" w:rsidRDefault="00710C44" w:rsidP="0014619D">
    <w:pPr>
      <w:pStyle w:val="a6"/>
      <w:jc w:val="center"/>
      <w:rPr>
        <w:b/>
        <w:bCs/>
      </w:rPr>
    </w:pPr>
    <w:r>
      <w:rPr>
        <w:b/>
        <w:bCs/>
      </w:rPr>
      <w:t>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F32" w:rsidRDefault="00BF0F32">
      <w:r>
        <w:separator/>
      </w:r>
    </w:p>
  </w:footnote>
  <w:footnote w:type="continuationSeparator" w:id="0">
    <w:p w:rsidR="00BF0F32" w:rsidRDefault="00BF0F32">
      <w:r>
        <w:continuationSeparator/>
      </w:r>
    </w:p>
  </w:footnote>
  <w:footnote w:id="1">
    <w:p w:rsidR="00710C44" w:rsidRDefault="00710C44" w:rsidP="00D72C80">
      <w:pPr>
        <w:pStyle w:val="a8"/>
        <w:jc w:val="both"/>
        <w:rPr>
          <w:sz w:val="22"/>
        </w:rPr>
      </w:pPr>
      <w:r>
        <w:rPr>
          <w:rStyle w:val="ac"/>
        </w:rPr>
        <w:t>1)</w:t>
      </w:r>
      <w:r>
        <w:rPr>
          <w:sz w:val="22"/>
        </w:rPr>
        <w:t xml:space="preserve"> ГОСТ 19.101-77 ЕСПД. Виды программ и программных документов</w:t>
      </w:r>
    </w:p>
  </w:footnote>
  <w:footnote w:id="2">
    <w:p w:rsidR="00710C44" w:rsidRDefault="00710C44" w:rsidP="00D72C80">
      <w:pPr>
        <w:pStyle w:val="a8"/>
        <w:jc w:val="both"/>
      </w:pPr>
      <w:r>
        <w:rPr>
          <w:rStyle w:val="ac"/>
        </w:rPr>
        <w:t>2)</w:t>
      </w:r>
      <w:r>
        <w:t xml:space="preserve"> </w:t>
      </w:r>
      <w:r>
        <w:rPr>
          <w:sz w:val="22"/>
        </w:rPr>
        <w:t>ГОСТ 19.103-77 ЕСПД. Обозначение программ и программных документов</w:t>
      </w:r>
    </w:p>
  </w:footnote>
  <w:footnote w:id="3">
    <w:p w:rsidR="00710C44" w:rsidRDefault="00710C44" w:rsidP="00D72C80">
      <w:pPr>
        <w:pStyle w:val="a8"/>
        <w:jc w:val="both"/>
        <w:rPr>
          <w:sz w:val="22"/>
        </w:rPr>
      </w:pPr>
      <w:r>
        <w:rPr>
          <w:rStyle w:val="ac"/>
        </w:rPr>
        <w:t>3)</w:t>
      </w:r>
      <w:r>
        <w:rPr>
          <w:sz w:val="22"/>
        </w:rPr>
        <w:t xml:space="preserve"> ГОСТ 19.104-78* ЕСПД. Основные надписи</w:t>
      </w:r>
    </w:p>
  </w:footnote>
  <w:footnote w:id="4">
    <w:p w:rsidR="00710C44" w:rsidRDefault="00710C44" w:rsidP="00D72C80">
      <w:pPr>
        <w:pStyle w:val="a8"/>
        <w:jc w:val="both"/>
        <w:rPr>
          <w:sz w:val="22"/>
        </w:rPr>
      </w:pPr>
      <w:r>
        <w:rPr>
          <w:rStyle w:val="ac"/>
        </w:rPr>
        <w:t>4)</w:t>
      </w:r>
      <w:r>
        <w:rPr>
          <w:sz w:val="22"/>
        </w:rPr>
        <w:t xml:space="preserve"> ГОСТ 19.105-78* ЕСПД. Общие требования к программным документам</w:t>
      </w:r>
    </w:p>
  </w:footnote>
  <w:footnote w:id="5">
    <w:p w:rsidR="00710C44" w:rsidRDefault="00710C44" w:rsidP="00D72C80">
      <w:pPr>
        <w:pStyle w:val="a8"/>
        <w:jc w:val="both"/>
        <w:rPr>
          <w:sz w:val="22"/>
        </w:rPr>
      </w:pPr>
      <w:r>
        <w:rPr>
          <w:rStyle w:val="ac"/>
        </w:rPr>
        <w:t>5)</w:t>
      </w:r>
      <w:r>
        <w:rPr>
          <w:sz w:val="22"/>
        </w:rPr>
        <w:t xml:space="preserve"> ГОСТ 19.106-78* ЕСПД. Общие требования к программным документам, выполненным печатным способом</w:t>
      </w:r>
    </w:p>
  </w:footnote>
  <w:footnote w:id="6">
    <w:p w:rsidR="00710C44" w:rsidRDefault="00710C44" w:rsidP="00D72C80">
      <w:pPr>
        <w:pStyle w:val="a8"/>
        <w:jc w:val="both"/>
        <w:rPr>
          <w:sz w:val="22"/>
        </w:rPr>
      </w:pPr>
      <w:r>
        <w:rPr>
          <w:rStyle w:val="ac"/>
        </w:rPr>
        <w:t>6)</w:t>
      </w:r>
      <w:r>
        <w:rPr>
          <w:sz w:val="22"/>
        </w:rPr>
        <w:t xml:space="preserve"> ГОСТ 19.201-78 ЕСПД. Техническое задание. Требования к содержанию и оформлению</w:t>
      </w:r>
    </w:p>
  </w:footnote>
  <w:footnote w:id="7">
    <w:p w:rsidR="00710C44" w:rsidRDefault="00710C44" w:rsidP="00D72C80">
      <w:pPr>
        <w:pStyle w:val="a8"/>
        <w:jc w:val="both"/>
      </w:pPr>
      <w:r>
        <w:rPr>
          <w:rStyle w:val="ac"/>
        </w:rPr>
        <w:t>7)</w:t>
      </w:r>
      <w:r>
        <w:rPr>
          <w:sz w:val="22"/>
        </w:rPr>
        <w:t xml:space="preserve"> ГОСТ 19.604-78*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C44" w:rsidRDefault="00710C44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C44" w:rsidRDefault="00710C44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0C44" w:rsidRDefault="00BF0F32">
    <w:pPr>
      <w:pStyle w:val="a3"/>
      <w:jc w:val="center"/>
    </w:pPr>
    <w:sdt>
      <w:sdtPr>
        <w:id w:val="1249498"/>
        <w:docPartObj>
          <w:docPartGallery w:val="Page Numbers (Top of Page)"/>
          <w:docPartUnique/>
        </w:docPartObj>
      </w:sdtPr>
      <w:sdtEndPr/>
      <w:sdtContent>
        <w:r w:rsidR="00710C44" w:rsidRPr="00EF40E1">
          <w:rPr>
            <w:b/>
          </w:rPr>
          <w:fldChar w:fldCharType="begin"/>
        </w:r>
        <w:r w:rsidR="00710C44" w:rsidRPr="00EF40E1">
          <w:rPr>
            <w:b/>
          </w:rPr>
          <w:instrText xml:space="preserve"> PAGE   \* MERGEFORMAT </w:instrText>
        </w:r>
        <w:r w:rsidR="00710C44" w:rsidRPr="00EF40E1">
          <w:rPr>
            <w:b/>
          </w:rPr>
          <w:fldChar w:fldCharType="separate"/>
        </w:r>
        <w:r w:rsidR="00960F0B">
          <w:rPr>
            <w:b/>
            <w:noProof/>
          </w:rPr>
          <w:t>6</w:t>
        </w:r>
        <w:r w:rsidR="00710C44" w:rsidRPr="00EF40E1">
          <w:rPr>
            <w:b/>
          </w:rPr>
          <w:fldChar w:fldCharType="end"/>
        </w:r>
      </w:sdtContent>
    </w:sdt>
  </w:p>
  <w:p w:rsidR="00710C44" w:rsidRDefault="00710C44" w:rsidP="00726242">
    <w:pPr>
      <w:pStyle w:val="a3"/>
      <w:jc w:val="center"/>
      <w:rPr>
        <w:sz w:val="32"/>
        <w:szCs w:val="32"/>
      </w:rPr>
    </w:pPr>
    <w:r>
      <w:rPr>
        <w:b/>
        <w:bCs/>
      </w:rPr>
      <w:fldChar w:fldCharType="begin"/>
    </w:r>
    <w:r>
      <w:rPr>
        <w:b/>
        <w:bCs/>
      </w:rPr>
      <w:instrText xml:space="preserve"> REF ДецНомер  \* MERGEFORMAT </w:instrText>
    </w:r>
    <w:r>
      <w:rPr>
        <w:b/>
        <w:bCs/>
      </w:rPr>
      <w:fldChar w:fldCharType="separate"/>
    </w:r>
    <w:r w:rsidRPr="00D15DD3">
      <w:rPr>
        <w:b/>
        <w:bCs/>
      </w:rPr>
      <w:t>RU.02095571.00001-01 ТЗ 01</w:t>
    </w:r>
    <w:r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57B2F"/>
    <w:multiLevelType w:val="hybridMultilevel"/>
    <w:tmpl w:val="F5345986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5F1623C2">
      <w:start w:val="1"/>
      <w:numFmt w:val="bullet"/>
      <w:lvlText w:val="-"/>
      <w:lvlJc w:val="left"/>
      <w:pPr>
        <w:ind w:left="2496" w:hanging="360"/>
      </w:pPr>
      <w:rPr>
        <w:rFonts w:ascii="Courier New" w:hAnsi="Courier New" w:hint="default"/>
      </w:rPr>
    </w:lvl>
    <w:lvl w:ilvl="2" w:tplc="EBE694E6">
      <w:start w:val="1"/>
      <w:numFmt w:val="bullet"/>
      <w:lvlText w:val=""/>
      <w:lvlJc w:val="left"/>
      <w:pPr>
        <w:ind w:left="3216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04902B90"/>
    <w:multiLevelType w:val="hybridMultilevel"/>
    <w:tmpl w:val="E7FC37AC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5F1623C2">
      <w:start w:val="1"/>
      <w:numFmt w:val="bullet"/>
      <w:lvlText w:val="-"/>
      <w:lvlJc w:val="left"/>
      <w:pPr>
        <w:ind w:left="2496" w:hanging="360"/>
      </w:pPr>
      <w:rPr>
        <w:rFonts w:ascii="Courier New" w:hAnsi="Courier New" w:hint="default"/>
      </w:rPr>
    </w:lvl>
    <w:lvl w:ilvl="2" w:tplc="5F1623C2">
      <w:start w:val="1"/>
      <w:numFmt w:val="bullet"/>
      <w:lvlText w:val="-"/>
      <w:lvlJc w:val="left"/>
      <w:pPr>
        <w:ind w:left="3216" w:hanging="360"/>
      </w:pPr>
      <w:rPr>
        <w:rFonts w:ascii="Courier New" w:hAnsi="Courier New" w:hint="default"/>
      </w:rPr>
    </w:lvl>
    <w:lvl w:ilvl="3" w:tplc="5F1623C2">
      <w:start w:val="1"/>
      <w:numFmt w:val="bullet"/>
      <w:lvlText w:val="-"/>
      <w:lvlJc w:val="left"/>
      <w:pPr>
        <w:ind w:left="3936" w:hanging="360"/>
      </w:pPr>
      <w:rPr>
        <w:rFonts w:ascii="Courier New" w:hAnsi="Courier New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F1623C2">
      <w:start w:val="1"/>
      <w:numFmt w:val="bullet"/>
      <w:lvlText w:val="-"/>
      <w:lvlJc w:val="left"/>
      <w:pPr>
        <w:ind w:left="5376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DAC3A96"/>
    <w:multiLevelType w:val="hybridMultilevel"/>
    <w:tmpl w:val="FD4CD166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5F1623C2">
      <w:start w:val="1"/>
      <w:numFmt w:val="bullet"/>
      <w:lvlText w:val="-"/>
      <w:lvlJc w:val="left"/>
      <w:pPr>
        <w:ind w:left="2496" w:hanging="360"/>
      </w:pPr>
      <w:rPr>
        <w:rFonts w:ascii="Courier New" w:hAnsi="Courier New" w:hint="default"/>
      </w:rPr>
    </w:lvl>
    <w:lvl w:ilvl="2" w:tplc="5F1623C2">
      <w:start w:val="1"/>
      <w:numFmt w:val="bullet"/>
      <w:lvlText w:val="-"/>
      <w:lvlJc w:val="left"/>
      <w:pPr>
        <w:ind w:left="3216" w:hanging="360"/>
      </w:pPr>
      <w:rPr>
        <w:rFonts w:ascii="Courier New" w:hAnsi="Courier New" w:hint="default"/>
      </w:rPr>
    </w:lvl>
    <w:lvl w:ilvl="3" w:tplc="5F1623C2">
      <w:start w:val="1"/>
      <w:numFmt w:val="bullet"/>
      <w:lvlText w:val="-"/>
      <w:lvlJc w:val="left"/>
      <w:pPr>
        <w:ind w:left="3936" w:hanging="360"/>
      </w:pPr>
      <w:rPr>
        <w:rFonts w:ascii="Courier New" w:hAnsi="Courier New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0FD8740A"/>
    <w:multiLevelType w:val="hybridMultilevel"/>
    <w:tmpl w:val="CCC2E530"/>
    <w:lvl w:ilvl="0" w:tplc="5F1623C2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0996C76"/>
    <w:multiLevelType w:val="hybridMultilevel"/>
    <w:tmpl w:val="81A03840"/>
    <w:lvl w:ilvl="0" w:tplc="EBE694E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0C207A5"/>
    <w:multiLevelType w:val="hybridMultilevel"/>
    <w:tmpl w:val="32CE5B0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EBE694E6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1546F97"/>
    <w:multiLevelType w:val="hybridMultilevel"/>
    <w:tmpl w:val="6334514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EBE694E6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20F7087"/>
    <w:multiLevelType w:val="hybridMultilevel"/>
    <w:tmpl w:val="9376BD84"/>
    <w:lvl w:ilvl="0" w:tplc="EBE694E6">
      <w:start w:val="1"/>
      <w:numFmt w:val="bullet"/>
      <w:lvlText w:val="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8">
    <w:nsid w:val="13815CF4"/>
    <w:multiLevelType w:val="hybridMultilevel"/>
    <w:tmpl w:val="A25E6A5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13B00203"/>
    <w:multiLevelType w:val="hybridMultilevel"/>
    <w:tmpl w:val="CA70AB32"/>
    <w:lvl w:ilvl="0" w:tplc="EBE694E6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14EB3810"/>
    <w:multiLevelType w:val="hybridMultilevel"/>
    <w:tmpl w:val="06C28442"/>
    <w:lvl w:ilvl="0" w:tplc="EBE694E6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14F942A0"/>
    <w:multiLevelType w:val="hybridMultilevel"/>
    <w:tmpl w:val="54CC685C"/>
    <w:lvl w:ilvl="0" w:tplc="EBE694E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1A833B22"/>
    <w:multiLevelType w:val="hybridMultilevel"/>
    <w:tmpl w:val="74DA3900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5F1623C2">
      <w:start w:val="1"/>
      <w:numFmt w:val="bullet"/>
      <w:lvlText w:val="-"/>
      <w:lvlJc w:val="left"/>
      <w:pPr>
        <w:ind w:left="2496" w:hanging="360"/>
      </w:pPr>
      <w:rPr>
        <w:rFonts w:ascii="Courier New" w:hAnsi="Courier New" w:hint="default"/>
      </w:rPr>
    </w:lvl>
    <w:lvl w:ilvl="2" w:tplc="5F1623C2">
      <w:start w:val="1"/>
      <w:numFmt w:val="bullet"/>
      <w:lvlText w:val="-"/>
      <w:lvlJc w:val="left"/>
      <w:pPr>
        <w:ind w:left="3216" w:hanging="360"/>
      </w:pPr>
      <w:rPr>
        <w:rFonts w:ascii="Courier New" w:hAnsi="Courier New" w:hint="default"/>
      </w:rPr>
    </w:lvl>
    <w:lvl w:ilvl="3" w:tplc="5F1623C2">
      <w:start w:val="1"/>
      <w:numFmt w:val="bullet"/>
      <w:lvlText w:val="-"/>
      <w:lvlJc w:val="left"/>
      <w:pPr>
        <w:ind w:left="3936" w:hanging="360"/>
      </w:pPr>
      <w:rPr>
        <w:rFonts w:ascii="Courier New" w:hAnsi="Courier New" w:hint="default"/>
      </w:rPr>
    </w:lvl>
    <w:lvl w:ilvl="4" w:tplc="5F1623C2">
      <w:start w:val="1"/>
      <w:numFmt w:val="bullet"/>
      <w:lvlText w:val="-"/>
      <w:lvlJc w:val="left"/>
      <w:pPr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205F2723"/>
    <w:multiLevelType w:val="hybridMultilevel"/>
    <w:tmpl w:val="D03E7FA6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230E790E"/>
    <w:multiLevelType w:val="hybridMultilevel"/>
    <w:tmpl w:val="6E263DF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2A762446"/>
    <w:multiLevelType w:val="hybridMultilevel"/>
    <w:tmpl w:val="84BC9390"/>
    <w:lvl w:ilvl="0" w:tplc="EBE694E6">
      <w:start w:val="1"/>
      <w:numFmt w:val="bullet"/>
      <w:lvlText w:val=""/>
      <w:lvlJc w:val="left"/>
      <w:pPr>
        <w:ind w:left="285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6">
    <w:nsid w:val="2AE71714"/>
    <w:multiLevelType w:val="hybridMultilevel"/>
    <w:tmpl w:val="3F7CD008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5F1623C2">
      <w:start w:val="1"/>
      <w:numFmt w:val="bullet"/>
      <w:lvlText w:val="-"/>
      <w:lvlJc w:val="left"/>
      <w:pPr>
        <w:ind w:left="2496" w:hanging="360"/>
      </w:pPr>
      <w:rPr>
        <w:rFonts w:ascii="Courier New" w:hAnsi="Courier New" w:hint="default"/>
      </w:rPr>
    </w:lvl>
    <w:lvl w:ilvl="2" w:tplc="5F1623C2">
      <w:start w:val="1"/>
      <w:numFmt w:val="bullet"/>
      <w:lvlText w:val="-"/>
      <w:lvlJc w:val="left"/>
      <w:pPr>
        <w:ind w:left="3216" w:hanging="360"/>
      </w:pPr>
      <w:rPr>
        <w:rFonts w:ascii="Courier New" w:hAnsi="Courier New" w:hint="default"/>
      </w:rPr>
    </w:lvl>
    <w:lvl w:ilvl="3" w:tplc="5F1623C2">
      <w:start w:val="1"/>
      <w:numFmt w:val="bullet"/>
      <w:lvlText w:val="-"/>
      <w:lvlJc w:val="left"/>
      <w:pPr>
        <w:ind w:left="3936" w:hanging="360"/>
      </w:pPr>
      <w:rPr>
        <w:rFonts w:ascii="Courier New" w:hAnsi="Courier New" w:hint="default"/>
      </w:rPr>
    </w:lvl>
    <w:lvl w:ilvl="4" w:tplc="5F1623C2">
      <w:start w:val="1"/>
      <w:numFmt w:val="bullet"/>
      <w:lvlText w:val="-"/>
      <w:lvlJc w:val="left"/>
      <w:pPr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30876DDF"/>
    <w:multiLevelType w:val="hybridMultilevel"/>
    <w:tmpl w:val="C870EEFA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5F1623C2">
      <w:start w:val="1"/>
      <w:numFmt w:val="bullet"/>
      <w:lvlText w:val="-"/>
      <w:lvlJc w:val="left"/>
      <w:pPr>
        <w:ind w:left="2496" w:hanging="360"/>
      </w:pPr>
      <w:rPr>
        <w:rFonts w:ascii="Courier New" w:hAnsi="Courier New" w:hint="default"/>
      </w:rPr>
    </w:lvl>
    <w:lvl w:ilvl="2" w:tplc="5F1623C2">
      <w:start w:val="1"/>
      <w:numFmt w:val="bullet"/>
      <w:lvlText w:val="-"/>
      <w:lvlJc w:val="left"/>
      <w:pPr>
        <w:ind w:left="3216" w:hanging="360"/>
      </w:pPr>
      <w:rPr>
        <w:rFonts w:ascii="Courier New" w:hAnsi="Courier New" w:hint="default"/>
      </w:rPr>
    </w:lvl>
    <w:lvl w:ilvl="3" w:tplc="5F1623C2">
      <w:start w:val="1"/>
      <w:numFmt w:val="bullet"/>
      <w:lvlText w:val="-"/>
      <w:lvlJc w:val="left"/>
      <w:pPr>
        <w:ind w:left="3936" w:hanging="360"/>
      </w:pPr>
      <w:rPr>
        <w:rFonts w:ascii="Courier New" w:hAnsi="Courier New" w:hint="default"/>
      </w:rPr>
    </w:lvl>
    <w:lvl w:ilvl="4" w:tplc="5F1623C2">
      <w:start w:val="1"/>
      <w:numFmt w:val="bullet"/>
      <w:lvlText w:val="-"/>
      <w:lvlJc w:val="left"/>
      <w:pPr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33963A2E"/>
    <w:multiLevelType w:val="hybridMultilevel"/>
    <w:tmpl w:val="477E03A6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F1623C2">
      <w:start w:val="1"/>
      <w:numFmt w:val="bullet"/>
      <w:lvlText w:val="-"/>
      <w:lvlJc w:val="left"/>
      <w:pPr>
        <w:ind w:left="3216" w:hanging="360"/>
      </w:pPr>
      <w:rPr>
        <w:rFonts w:ascii="Courier New" w:hAnsi="Courier New" w:hint="default"/>
      </w:rPr>
    </w:lvl>
    <w:lvl w:ilvl="3" w:tplc="0419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>
    <w:nsid w:val="378826F2"/>
    <w:multiLevelType w:val="hybridMultilevel"/>
    <w:tmpl w:val="846A7B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EBE694E6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40E97756"/>
    <w:multiLevelType w:val="hybridMultilevel"/>
    <w:tmpl w:val="4B6CCA74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F1623C2">
      <w:start w:val="1"/>
      <w:numFmt w:val="bullet"/>
      <w:lvlText w:val="-"/>
      <w:lvlJc w:val="left"/>
      <w:pPr>
        <w:ind w:left="3216" w:hanging="360"/>
      </w:pPr>
      <w:rPr>
        <w:rFonts w:ascii="Courier New" w:hAnsi="Courier New" w:hint="default"/>
      </w:rPr>
    </w:lvl>
    <w:lvl w:ilvl="3" w:tplc="5F1623C2">
      <w:start w:val="1"/>
      <w:numFmt w:val="bullet"/>
      <w:lvlText w:val="-"/>
      <w:lvlJc w:val="left"/>
      <w:pPr>
        <w:ind w:left="3936" w:hanging="360"/>
      </w:pPr>
      <w:rPr>
        <w:rFonts w:ascii="Courier New" w:hAnsi="Courier New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411D2E03"/>
    <w:multiLevelType w:val="multilevel"/>
    <w:tmpl w:val="4A088814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419F2D7E"/>
    <w:multiLevelType w:val="hybridMultilevel"/>
    <w:tmpl w:val="132E3B84"/>
    <w:lvl w:ilvl="0" w:tplc="5F1623C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B8A2C6C"/>
    <w:multiLevelType w:val="hybridMultilevel"/>
    <w:tmpl w:val="E49E3038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5F1623C2">
      <w:start w:val="1"/>
      <w:numFmt w:val="bullet"/>
      <w:lvlText w:val="-"/>
      <w:lvlJc w:val="left"/>
      <w:pPr>
        <w:ind w:left="2496" w:hanging="360"/>
      </w:pPr>
      <w:rPr>
        <w:rFonts w:ascii="Courier New" w:hAnsi="Courier New" w:hint="default"/>
      </w:rPr>
    </w:lvl>
    <w:lvl w:ilvl="2" w:tplc="5F1623C2">
      <w:start w:val="1"/>
      <w:numFmt w:val="bullet"/>
      <w:lvlText w:val="-"/>
      <w:lvlJc w:val="left"/>
      <w:pPr>
        <w:ind w:left="3216" w:hanging="360"/>
      </w:pPr>
      <w:rPr>
        <w:rFonts w:ascii="Courier New" w:hAnsi="Courier New" w:hint="default"/>
      </w:rPr>
    </w:lvl>
    <w:lvl w:ilvl="3" w:tplc="5F1623C2">
      <w:start w:val="1"/>
      <w:numFmt w:val="bullet"/>
      <w:lvlText w:val="-"/>
      <w:lvlJc w:val="left"/>
      <w:pPr>
        <w:ind w:left="3936" w:hanging="360"/>
      </w:pPr>
      <w:rPr>
        <w:rFonts w:ascii="Courier New" w:hAnsi="Courier New" w:hint="default"/>
      </w:rPr>
    </w:lvl>
    <w:lvl w:ilvl="4" w:tplc="0419000F">
      <w:start w:val="1"/>
      <w:numFmt w:val="decimal"/>
      <w:lvlText w:val="%5."/>
      <w:lvlJc w:val="left"/>
      <w:pPr>
        <w:ind w:left="4656" w:hanging="360"/>
      </w:pPr>
      <w:rPr>
        <w:rFonts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>
    <w:nsid w:val="57854A3A"/>
    <w:multiLevelType w:val="hybridMultilevel"/>
    <w:tmpl w:val="98602A3C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5F1623C2">
      <w:start w:val="1"/>
      <w:numFmt w:val="bullet"/>
      <w:lvlText w:val="-"/>
      <w:lvlJc w:val="left"/>
      <w:pPr>
        <w:ind w:left="2496" w:hanging="360"/>
      </w:pPr>
      <w:rPr>
        <w:rFonts w:ascii="Courier New" w:hAnsi="Courier New" w:hint="default"/>
      </w:rPr>
    </w:lvl>
    <w:lvl w:ilvl="2" w:tplc="5F1623C2">
      <w:start w:val="1"/>
      <w:numFmt w:val="bullet"/>
      <w:lvlText w:val="-"/>
      <w:lvlJc w:val="left"/>
      <w:pPr>
        <w:ind w:left="3216" w:hanging="360"/>
      </w:pPr>
      <w:rPr>
        <w:rFonts w:ascii="Courier New" w:hAnsi="Courier New" w:hint="default"/>
      </w:rPr>
    </w:lvl>
    <w:lvl w:ilvl="3" w:tplc="5F1623C2">
      <w:start w:val="1"/>
      <w:numFmt w:val="bullet"/>
      <w:lvlText w:val="-"/>
      <w:lvlJc w:val="left"/>
      <w:pPr>
        <w:ind w:left="3936" w:hanging="360"/>
      </w:pPr>
      <w:rPr>
        <w:rFonts w:ascii="Courier New" w:hAnsi="Courier New" w:hint="default"/>
      </w:rPr>
    </w:lvl>
    <w:lvl w:ilvl="4" w:tplc="0419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F1623C2">
      <w:start w:val="1"/>
      <w:numFmt w:val="bullet"/>
      <w:lvlText w:val="-"/>
      <w:lvlJc w:val="left"/>
      <w:pPr>
        <w:ind w:left="5376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>
    <w:nsid w:val="67F57FDE"/>
    <w:multiLevelType w:val="hybridMultilevel"/>
    <w:tmpl w:val="532A0D3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>
    <w:nsid w:val="692457C2"/>
    <w:multiLevelType w:val="hybridMultilevel"/>
    <w:tmpl w:val="D0F280F0"/>
    <w:lvl w:ilvl="0" w:tplc="5F1623C2">
      <w:start w:val="1"/>
      <w:numFmt w:val="bullet"/>
      <w:lvlText w:val="-"/>
      <w:lvlJc w:val="left"/>
      <w:pPr>
        <w:ind w:left="1776" w:hanging="360"/>
      </w:pPr>
      <w:rPr>
        <w:rFonts w:ascii="Courier New" w:hAnsi="Courier New" w:hint="default"/>
      </w:rPr>
    </w:lvl>
    <w:lvl w:ilvl="1" w:tplc="5F1623C2">
      <w:start w:val="1"/>
      <w:numFmt w:val="bullet"/>
      <w:lvlText w:val="-"/>
      <w:lvlJc w:val="left"/>
      <w:pPr>
        <w:ind w:left="2496" w:hanging="360"/>
      </w:pPr>
      <w:rPr>
        <w:rFonts w:ascii="Courier New" w:hAnsi="Courier New" w:hint="default"/>
      </w:rPr>
    </w:lvl>
    <w:lvl w:ilvl="2" w:tplc="5F1623C2">
      <w:start w:val="1"/>
      <w:numFmt w:val="bullet"/>
      <w:lvlText w:val="-"/>
      <w:lvlJc w:val="left"/>
      <w:pPr>
        <w:ind w:left="3216" w:hanging="360"/>
      </w:pPr>
      <w:rPr>
        <w:rFonts w:ascii="Courier New" w:hAnsi="Courier New" w:hint="default"/>
      </w:rPr>
    </w:lvl>
    <w:lvl w:ilvl="3" w:tplc="5F1623C2">
      <w:start w:val="1"/>
      <w:numFmt w:val="bullet"/>
      <w:lvlText w:val="-"/>
      <w:lvlJc w:val="left"/>
      <w:pPr>
        <w:ind w:left="3936" w:hanging="360"/>
      </w:pPr>
      <w:rPr>
        <w:rFonts w:ascii="Courier New" w:hAnsi="Courier New" w:hint="default"/>
      </w:rPr>
    </w:lvl>
    <w:lvl w:ilvl="4" w:tplc="5F1623C2">
      <w:start w:val="1"/>
      <w:numFmt w:val="bullet"/>
      <w:lvlText w:val="-"/>
      <w:lvlJc w:val="left"/>
      <w:pPr>
        <w:ind w:left="465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>
    <w:nsid w:val="6B78245A"/>
    <w:multiLevelType w:val="hybridMultilevel"/>
    <w:tmpl w:val="6E263DF6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>
    <w:nsid w:val="6C7C1BCE"/>
    <w:multiLevelType w:val="hybridMultilevel"/>
    <w:tmpl w:val="D3FADD78"/>
    <w:lvl w:ilvl="0" w:tplc="EBE694E6">
      <w:start w:val="1"/>
      <w:numFmt w:val="bullet"/>
      <w:lvlText w:val=""/>
      <w:lvlJc w:val="left"/>
      <w:pPr>
        <w:ind w:left="28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9">
    <w:nsid w:val="6EF33A54"/>
    <w:multiLevelType w:val="hybridMultilevel"/>
    <w:tmpl w:val="F36AD86A"/>
    <w:lvl w:ilvl="0" w:tplc="EBE694E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CDB2C1F4">
      <w:start w:val="1"/>
      <w:numFmt w:val="decimal"/>
      <w:lvlText w:val="%2)"/>
      <w:lvlJc w:val="left"/>
      <w:pPr>
        <w:ind w:left="2133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14C4050"/>
    <w:multiLevelType w:val="hybridMultilevel"/>
    <w:tmpl w:val="DF127A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>
    <w:nsid w:val="78412A77"/>
    <w:multiLevelType w:val="hybridMultilevel"/>
    <w:tmpl w:val="0B7864C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1"/>
  </w:num>
  <w:num w:numId="2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25"/>
  </w:num>
  <w:num w:numId="12">
    <w:abstractNumId w:val="8"/>
  </w:num>
  <w:num w:numId="13">
    <w:abstractNumId w:val="31"/>
  </w:num>
  <w:num w:numId="14">
    <w:abstractNumId w:val="27"/>
  </w:num>
  <w:num w:numId="15">
    <w:abstractNumId w:val="14"/>
  </w:num>
  <w:num w:numId="16">
    <w:abstractNumId w:val="4"/>
  </w:num>
  <w:num w:numId="17">
    <w:abstractNumId w:val="29"/>
  </w:num>
  <w:num w:numId="1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9"/>
  </w:num>
  <w:num w:numId="20">
    <w:abstractNumId w:val="6"/>
  </w:num>
  <w:num w:numId="21">
    <w:abstractNumId w:val="5"/>
  </w:num>
  <w:num w:numId="22">
    <w:abstractNumId w:val="3"/>
  </w:num>
  <w:num w:numId="23">
    <w:abstractNumId w:val="13"/>
  </w:num>
  <w:num w:numId="24">
    <w:abstractNumId w:val="20"/>
  </w:num>
  <w:num w:numId="25">
    <w:abstractNumId w:val="18"/>
  </w:num>
  <w:num w:numId="26">
    <w:abstractNumId w:val="0"/>
  </w:num>
  <w:num w:numId="27">
    <w:abstractNumId w:val="2"/>
  </w:num>
  <w:num w:numId="28">
    <w:abstractNumId w:val="16"/>
  </w:num>
  <w:num w:numId="29">
    <w:abstractNumId w:val="1"/>
  </w:num>
  <w:num w:numId="30">
    <w:abstractNumId w:val="23"/>
  </w:num>
  <w:num w:numId="31">
    <w:abstractNumId w:val="12"/>
  </w:num>
  <w:num w:numId="32">
    <w:abstractNumId w:val="26"/>
  </w:num>
  <w:num w:numId="33">
    <w:abstractNumId w:val="24"/>
  </w:num>
  <w:num w:numId="34">
    <w:abstractNumId w:val="17"/>
  </w:num>
  <w:num w:numId="35">
    <w:abstractNumId w:val="22"/>
  </w:num>
  <w:num w:numId="36">
    <w:abstractNumId w:val="30"/>
  </w:num>
  <w:num w:numId="37">
    <w:abstractNumId w:val="9"/>
  </w:num>
  <w:num w:numId="38">
    <w:abstractNumId w:val="11"/>
  </w:num>
  <w:num w:numId="39">
    <w:abstractNumId w:val="7"/>
  </w:num>
  <w:num w:numId="40">
    <w:abstractNumId w:val="15"/>
  </w:num>
  <w:num w:numId="41">
    <w:abstractNumId w:val="2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ttachedTemplate r:id="rId1"/>
  <w:defaultTabStop w:val="708"/>
  <w:doNotHyphenateCaps/>
  <w:drawingGridHorizontalSpacing w:val="120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410"/>
    <w:rsid w:val="00032092"/>
    <w:rsid w:val="000321AC"/>
    <w:rsid w:val="00035333"/>
    <w:rsid w:val="00036396"/>
    <w:rsid w:val="00036875"/>
    <w:rsid w:val="00051AE3"/>
    <w:rsid w:val="00057433"/>
    <w:rsid w:val="00060492"/>
    <w:rsid w:val="0009488D"/>
    <w:rsid w:val="000B35EB"/>
    <w:rsid w:val="000D5DDD"/>
    <w:rsid w:val="000E0926"/>
    <w:rsid w:val="000E2000"/>
    <w:rsid w:val="000E64A5"/>
    <w:rsid w:val="000E70E5"/>
    <w:rsid w:val="00124D98"/>
    <w:rsid w:val="00127341"/>
    <w:rsid w:val="00143035"/>
    <w:rsid w:val="0014619D"/>
    <w:rsid w:val="00160C14"/>
    <w:rsid w:val="001618EC"/>
    <w:rsid w:val="0016634D"/>
    <w:rsid w:val="001821BA"/>
    <w:rsid w:val="0018265B"/>
    <w:rsid w:val="001A2A8D"/>
    <w:rsid w:val="001A39DD"/>
    <w:rsid w:val="001A785C"/>
    <w:rsid w:val="001B0D43"/>
    <w:rsid w:val="001B4F47"/>
    <w:rsid w:val="001B6AF4"/>
    <w:rsid w:val="001C6D4D"/>
    <w:rsid w:val="001F71B2"/>
    <w:rsid w:val="001F7998"/>
    <w:rsid w:val="00207485"/>
    <w:rsid w:val="00215CD9"/>
    <w:rsid w:val="00216725"/>
    <w:rsid w:val="00222A23"/>
    <w:rsid w:val="002279A7"/>
    <w:rsid w:val="00231C2E"/>
    <w:rsid w:val="0024296F"/>
    <w:rsid w:val="0024752A"/>
    <w:rsid w:val="00250702"/>
    <w:rsid w:val="00252ED8"/>
    <w:rsid w:val="00254DE6"/>
    <w:rsid w:val="00255908"/>
    <w:rsid w:val="00260D1B"/>
    <w:rsid w:val="00262ADB"/>
    <w:rsid w:val="00264A9E"/>
    <w:rsid w:val="002721E2"/>
    <w:rsid w:val="002774A1"/>
    <w:rsid w:val="002B5E9A"/>
    <w:rsid w:val="002B7D74"/>
    <w:rsid w:val="002D4BD8"/>
    <w:rsid w:val="002E3FA9"/>
    <w:rsid w:val="002F5FA8"/>
    <w:rsid w:val="002F6CB4"/>
    <w:rsid w:val="0030670D"/>
    <w:rsid w:val="0031464F"/>
    <w:rsid w:val="003218F9"/>
    <w:rsid w:val="00343AC8"/>
    <w:rsid w:val="003501EB"/>
    <w:rsid w:val="00354642"/>
    <w:rsid w:val="00370AB2"/>
    <w:rsid w:val="00370CAB"/>
    <w:rsid w:val="003758C8"/>
    <w:rsid w:val="003759F1"/>
    <w:rsid w:val="00380BBB"/>
    <w:rsid w:val="00382C6A"/>
    <w:rsid w:val="00385B23"/>
    <w:rsid w:val="00391CE7"/>
    <w:rsid w:val="003940EF"/>
    <w:rsid w:val="003A22EE"/>
    <w:rsid w:val="003A307C"/>
    <w:rsid w:val="003C18C9"/>
    <w:rsid w:val="003F60F3"/>
    <w:rsid w:val="0040076D"/>
    <w:rsid w:val="0042242C"/>
    <w:rsid w:val="00430EA6"/>
    <w:rsid w:val="00432DDE"/>
    <w:rsid w:val="0043621C"/>
    <w:rsid w:val="00443CC8"/>
    <w:rsid w:val="00445F4F"/>
    <w:rsid w:val="00455055"/>
    <w:rsid w:val="00463537"/>
    <w:rsid w:val="0046785D"/>
    <w:rsid w:val="00473B8B"/>
    <w:rsid w:val="004756F2"/>
    <w:rsid w:val="0047576B"/>
    <w:rsid w:val="00486E8F"/>
    <w:rsid w:val="004916CA"/>
    <w:rsid w:val="004A3084"/>
    <w:rsid w:val="004C083F"/>
    <w:rsid w:val="004C7143"/>
    <w:rsid w:val="004C722C"/>
    <w:rsid w:val="004D03A0"/>
    <w:rsid w:val="004D2E07"/>
    <w:rsid w:val="004E41D9"/>
    <w:rsid w:val="004F0024"/>
    <w:rsid w:val="004F0719"/>
    <w:rsid w:val="004F67F1"/>
    <w:rsid w:val="005008BD"/>
    <w:rsid w:val="00501937"/>
    <w:rsid w:val="005036D4"/>
    <w:rsid w:val="00504722"/>
    <w:rsid w:val="00522FA4"/>
    <w:rsid w:val="00532903"/>
    <w:rsid w:val="0053434C"/>
    <w:rsid w:val="00546E0E"/>
    <w:rsid w:val="0054727D"/>
    <w:rsid w:val="005613DF"/>
    <w:rsid w:val="0058680A"/>
    <w:rsid w:val="005924E7"/>
    <w:rsid w:val="005A16CB"/>
    <w:rsid w:val="005C7E35"/>
    <w:rsid w:val="005D0CA9"/>
    <w:rsid w:val="005D7334"/>
    <w:rsid w:val="005E4B62"/>
    <w:rsid w:val="005E4DCE"/>
    <w:rsid w:val="00604507"/>
    <w:rsid w:val="0061222C"/>
    <w:rsid w:val="00615C1D"/>
    <w:rsid w:val="006163CA"/>
    <w:rsid w:val="00621192"/>
    <w:rsid w:val="00622D2C"/>
    <w:rsid w:val="00622ECA"/>
    <w:rsid w:val="006241BC"/>
    <w:rsid w:val="0062487F"/>
    <w:rsid w:val="006275DE"/>
    <w:rsid w:val="0063266A"/>
    <w:rsid w:val="00642C11"/>
    <w:rsid w:val="00646DB2"/>
    <w:rsid w:val="00657364"/>
    <w:rsid w:val="00670320"/>
    <w:rsid w:val="0067440A"/>
    <w:rsid w:val="00676D5D"/>
    <w:rsid w:val="006857F3"/>
    <w:rsid w:val="006861C5"/>
    <w:rsid w:val="00686843"/>
    <w:rsid w:val="0069044B"/>
    <w:rsid w:val="006A293C"/>
    <w:rsid w:val="006A4BA1"/>
    <w:rsid w:val="006B5F2C"/>
    <w:rsid w:val="006B6028"/>
    <w:rsid w:val="006D4D93"/>
    <w:rsid w:val="006E6286"/>
    <w:rsid w:val="006F1B2A"/>
    <w:rsid w:val="006F1B4B"/>
    <w:rsid w:val="006F69A3"/>
    <w:rsid w:val="00710C44"/>
    <w:rsid w:val="0071507F"/>
    <w:rsid w:val="0071571E"/>
    <w:rsid w:val="00723B43"/>
    <w:rsid w:val="007247D9"/>
    <w:rsid w:val="00726242"/>
    <w:rsid w:val="0073011A"/>
    <w:rsid w:val="0073575F"/>
    <w:rsid w:val="0075619E"/>
    <w:rsid w:val="0076454D"/>
    <w:rsid w:val="00777BB2"/>
    <w:rsid w:val="007B38DA"/>
    <w:rsid w:val="007C161D"/>
    <w:rsid w:val="007D13DB"/>
    <w:rsid w:val="007D7774"/>
    <w:rsid w:val="007F2BBD"/>
    <w:rsid w:val="008018CD"/>
    <w:rsid w:val="00804311"/>
    <w:rsid w:val="00805226"/>
    <w:rsid w:val="00817A34"/>
    <w:rsid w:val="0082117A"/>
    <w:rsid w:val="008336DC"/>
    <w:rsid w:val="008508D5"/>
    <w:rsid w:val="0085323A"/>
    <w:rsid w:val="00854429"/>
    <w:rsid w:val="008715A2"/>
    <w:rsid w:val="00871652"/>
    <w:rsid w:val="00873222"/>
    <w:rsid w:val="00875C40"/>
    <w:rsid w:val="00876BEF"/>
    <w:rsid w:val="00885552"/>
    <w:rsid w:val="0089386D"/>
    <w:rsid w:val="00896C11"/>
    <w:rsid w:val="008A3AD9"/>
    <w:rsid w:val="008B0DE2"/>
    <w:rsid w:val="008B5331"/>
    <w:rsid w:val="008D31B2"/>
    <w:rsid w:val="008D70AA"/>
    <w:rsid w:val="008E07AE"/>
    <w:rsid w:val="008E09C3"/>
    <w:rsid w:val="008E0D2A"/>
    <w:rsid w:val="00900410"/>
    <w:rsid w:val="00910C4E"/>
    <w:rsid w:val="00921A4C"/>
    <w:rsid w:val="00921CF6"/>
    <w:rsid w:val="00924315"/>
    <w:rsid w:val="00943F27"/>
    <w:rsid w:val="00960F0B"/>
    <w:rsid w:val="00964269"/>
    <w:rsid w:val="009677E8"/>
    <w:rsid w:val="0097161B"/>
    <w:rsid w:val="00972B3C"/>
    <w:rsid w:val="00976A2A"/>
    <w:rsid w:val="00985699"/>
    <w:rsid w:val="00986976"/>
    <w:rsid w:val="0099159E"/>
    <w:rsid w:val="009A187B"/>
    <w:rsid w:val="009B2ACA"/>
    <w:rsid w:val="009D2BF9"/>
    <w:rsid w:val="009E0CA8"/>
    <w:rsid w:val="009E6D48"/>
    <w:rsid w:val="009E7A70"/>
    <w:rsid w:val="009F3443"/>
    <w:rsid w:val="009F4391"/>
    <w:rsid w:val="00A071E8"/>
    <w:rsid w:val="00A244D5"/>
    <w:rsid w:val="00A268C8"/>
    <w:rsid w:val="00A27353"/>
    <w:rsid w:val="00A33892"/>
    <w:rsid w:val="00A339C9"/>
    <w:rsid w:val="00A4293B"/>
    <w:rsid w:val="00A47CCD"/>
    <w:rsid w:val="00A57426"/>
    <w:rsid w:val="00A704F4"/>
    <w:rsid w:val="00A7100D"/>
    <w:rsid w:val="00A85ACF"/>
    <w:rsid w:val="00A90C72"/>
    <w:rsid w:val="00A946D4"/>
    <w:rsid w:val="00A947FB"/>
    <w:rsid w:val="00A96A0B"/>
    <w:rsid w:val="00AA58F1"/>
    <w:rsid w:val="00AA6924"/>
    <w:rsid w:val="00AB2663"/>
    <w:rsid w:val="00AC08A8"/>
    <w:rsid w:val="00AC1822"/>
    <w:rsid w:val="00AD09ED"/>
    <w:rsid w:val="00AD1F0C"/>
    <w:rsid w:val="00AD5466"/>
    <w:rsid w:val="00AD750D"/>
    <w:rsid w:val="00AE05F4"/>
    <w:rsid w:val="00AE2C95"/>
    <w:rsid w:val="00AE663C"/>
    <w:rsid w:val="00AE7D45"/>
    <w:rsid w:val="00AF013F"/>
    <w:rsid w:val="00AF78A2"/>
    <w:rsid w:val="00B01496"/>
    <w:rsid w:val="00B02A9E"/>
    <w:rsid w:val="00B038E5"/>
    <w:rsid w:val="00B049C1"/>
    <w:rsid w:val="00B05DFA"/>
    <w:rsid w:val="00B06DE9"/>
    <w:rsid w:val="00B15045"/>
    <w:rsid w:val="00B166A8"/>
    <w:rsid w:val="00B31F53"/>
    <w:rsid w:val="00B33757"/>
    <w:rsid w:val="00B43F1F"/>
    <w:rsid w:val="00B443B9"/>
    <w:rsid w:val="00B47B5F"/>
    <w:rsid w:val="00B52F79"/>
    <w:rsid w:val="00B548C6"/>
    <w:rsid w:val="00B57CDE"/>
    <w:rsid w:val="00B6247C"/>
    <w:rsid w:val="00B67FA8"/>
    <w:rsid w:val="00B732BC"/>
    <w:rsid w:val="00B808C8"/>
    <w:rsid w:val="00B8392C"/>
    <w:rsid w:val="00B911F6"/>
    <w:rsid w:val="00BA0C4B"/>
    <w:rsid w:val="00BC2C0A"/>
    <w:rsid w:val="00BC4F25"/>
    <w:rsid w:val="00BC707D"/>
    <w:rsid w:val="00BD7AD3"/>
    <w:rsid w:val="00BE791D"/>
    <w:rsid w:val="00BF0D55"/>
    <w:rsid w:val="00BF0F32"/>
    <w:rsid w:val="00C01EE0"/>
    <w:rsid w:val="00C07425"/>
    <w:rsid w:val="00C11646"/>
    <w:rsid w:val="00C13805"/>
    <w:rsid w:val="00C20D20"/>
    <w:rsid w:val="00C35242"/>
    <w:rsid w:val="00C35669"/>
    <w:rsid w:val="00C40B5B"/>
    <w:rsid w:val="00C40DE8"/>
    <w:rsid w:val="00C42E3F"/>
    <w:rsid w:val="00C44664"/>
    <w:rsid w:val="00C54517"/>
    <w:rsid w:val="00C559AF"/>
    <w:rsid w:val="00C61323"/>
    <w:rsid w:val="00C61AD8"/>
    <w:rsid w:val="00C62BD4"/>
    <w:rsid w:val="00C6305E"/>
    <w:rsid w:val="00C73360"/>
    <w:rsid w:val="00C8209E"/>
    <w:rsid w:val="00C8273F"/>
    <w:rsid w:val="00C92EDB"/>
    <w:rsid w:val="00C96895"/>
    <w:rsid w:val="00C96D67"/>
    <w:rsid w:val="00CA08E1"/>
    <w:rsid w:val="00CA4109"/>
    <w:rsid w:val="00CA4EE5"/>
    <w:rsid w:val="00CB0EDC"/>
    <w:rsid w:val="00CB3A00"/>
    <w:rsid w:val="00CB3ED0"/>
    <w:rsid w:val="00CB4504"/>
    <w:rsid w:val="00CC72BD"/>
    <w:rsid w:val="00CC794B"/>
    <w:rsid w:val="00CE7782"/>
    <w:rsid w:val="00D00827"/>
    <w:rsid w:val="00D03A89"/>
    <w:rsid w:val="00D12362"/>
    <w:rsid w:val="00D12C72"/>
    <w:rsid w:val="00D13ACA"/>
    <w:rsid w:val="00D15DD3"/>
    <w:rsid w:val="00D2289E"/>
    <w:rsid w:val="00D301C8"/>
    <w:rsid w:val="00D36294"/>
    <w:rsid w:val="00D41D5B"/>
    <w:rsid w:val="00D468E4"/>
    <w:rsid w:val="00D531C7"/>
    <w:rsid w:val="00D57393"/>
    <w:rsid w:val="00D64A05"/>
    <w:rsid w:val="00D65A5D"/>
    <w:rsid w:val="00D72C80"/>
    <w:rsid w:val="00D83C6C"/>
    <w:rsid w:val="00D86CA3"/>
    <w:rsid w:val="00D9452D"/>
    <w:rsid w:val="00D966D0"/>
    <w:rsid w:val="00DA0389"/>
    <w:rsid w:val="00DB4B64"/>
    <w:rsid w:val="00DE23DF"/>
    <w:rsid w:val="00DE34CE"/>
    <w:rsid w:val="00DF17E3"/>
    <w:rsid w:val="00DF209B"/>
    <w:rsid w:val="00DF2E8F"/>
    <w:rsid w:val="00E13267"/>
    <w:rsid w:val="00E17A1E"/>
    <w:rsid w:val="00E20894"/>
    <w:rsid w:val="00E32AF7"/>
    <w:rsid w:val="00E43654"/>
    <w:rsid w:val="00E4544C"/>
    <w:rsid w:val="00E46192"/>
    <w:rsid w:val="00E50C72"/>
    <w:rsid w:val="00E52AA2"/>
    <w:rsid w:val="00E5740E"/>
    <w:rsid w:val="00E6041D"/>
    <w:rsid w:val="00E739AD"/>
    <w:rsid w:val="00E73E83"/>
    <w:rsid w:val="00E74149"/>
    <w:rsid w:val="00E83225"/>
    <w:rsid w:val="00E9382B"/>
    <w:rsid w:val="00EA55B6"/>
    <w:rsid w:val="00EB23EB"/>
    <w:rsid w:val="00EB2785"/>
    <w:rsid w:val="00EB43CF"/>
    <w:rsid w:val="00EC1BDC"/>
    <w:rsid w:val="00EC4937"/>
    <w:rsid w:val="00EC5C45"/>
    <w:rsid w:val="00ED07E4"/>
    <w:rsid w:val="00ED6DF0"/>
    <w:rsid w:val="00EE3A95"/>
    <w:rsid w:val="00EE7AC3"/>
    <w:rsid w:val="00EF01EA"/>
    <w:rsid w:val="00EF40E1"/>
    <w:rsid w:val="00EF7D90"/>
    <w:rsid w:val="00F045B1"/>
    <w:rsid w:val="00F047CA"/>
    <w:rsid w:val="00F10B61"/>
    <w:rsid w:val="00F1649B"/>
    <w:rsid w:val="00F25D13"/>
    <w:rsid w:val="00F27227"/>
    <w:rsid w:val="00F407D2"/>
    <w:rsid w:val="00F56402"/>
    <w:rsid w:val="00F62EF9"/>
    <w:rsid w:val="00F72DC1"/>
    <w:rsid w:val="00F7564E"/>
    <w:rsid w:val="00F8417C"/>
    <w:rsid w:val="00F856EE"/>
    <w:rsid w:val="00F92E89"/>
    <w:rsid w:val="00F96259"/>
    <w:rsid w:val="00FA3DBF"/>
    <w:rsid w:val="00FA4E3E"/>
    <w:rsid w:val="00FA6571"/>
    <w:rsid w:val="00FB04D0"/>
    <w:rsid w:val="00FB070C"/>
    <w:rsid w:val="00FC37D8"/>
    <w:rsid w:val="00FF0969"/>
    <w:rsid w:val="00FF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EA395B2-B8C1-412A-9CDB-06EB6ED4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6242"/>
    <w:rPr>
      <w:sz w:val="24"/>
      <w:szCs w:val="24"/>
    </w:rPr>
  </w:style>
  <w:style w:type="paragraph" w:styleId="1">
    <w:name w:val="heading 1"/>
    <w:basedOn w:val="a"/>
    <w:next w:val="a"/>
    <w:qFormat/>
    <w:rsid w:val="00EF40E1"/>
    <w:pPr>
      <w:keepNext/>
      <w:numPr>
        <w:numId w:val="1"/>
      </w:numPr>
      <w:tabs>
        <w:tab w:val="left" w:pos="5727"/>
      </w:tabs>
      <w:spacing w:before="240" w:after="120"/>
      <w:ind w:left="431" w:hanging="431"/>
      <w:jc w:val="center"/>
      <w:outlineLvl w:val="0"/>
    </w:pPr>
    <w:rPr>
      <w:b/>
      <w:bCs/>
      <w:szCs w:val="28"/>
    </w:rPr>
  </w:style>
  <w:style w:type="paragraph" w:styleId="2">
    <w:name w:val="heading 2"/>
    <w:basedOn w:val="a"/>
    <w:next w:val="a"/>
    <w:qFormat/>
    <w:rsid w:val="00EF40E1"/>
    <w:pPr>
      <w:keepNext/>
      <w:numPr>
        <w:ilvl w:val="1"/>
        <w:numId w:val="1"/>
      </w:numPr>
      <w:tabs>
        <w:tab w:val="left" w:pos="5727"/>
      </w:tabs>
      <w:spacing w:before="240" w:after="120"/>
      <w:jc w:val="center"/>
      <w:outlineLvl w:val="1"/>
    </w:pPr>
    <w:rPr>
      <w:szCs w:val="28"/>
    </w:rPr>
  </w:style>
  <w:style w:type="paragraph" w:styleId="3">
    <w:name w:val="heading 3"/>
    <w:basedOn w:val="a"/>
    <w:next w:val="a"/>
    <w:qFormat/>
    <w:rsid w:val="00EF40E1"/>
    <w:pPr>
      <w:keepNext/>
      <w:numPr>
        <w:ilvl w:val="2"/>
        <w:numId w:val="1"/>
      </w:numPr>
      <w:spacing w:before="240" w:after="120"/>
      <w:jc w:val="center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F72DC1"/>
    <w:pPr>
      <w:keepNext/>
      <w:numPr>
        <w:ilvl w:val="3"/>
        <w:numId w:val="1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rsid w:val="00F72DC1"/>
    <w:pPr>
      <w:keepNext/>
      <w:numPr>
        <w:ilvl w:val="4"/>
        <w:numId w:val="1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rsid w:val="00F72DC1"/>
    <w:pPr>
      <w:keepNext/>
      <w:numPr>
        <w:ilvl w:val="5"/>
        <w:numId w:val="1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rsid w:val="00F72DC1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F72DC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F72DC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F72DC1"/>
    <w:pPr>
      <w:tabs>
        <w:tab w:val="center" w:pos="4677"/>
        <w:tab w:val="right" w:pos="9355"/>
      </w:tabs>
    </w:pPr>
  </w:style>
  <w:style w:type="character" w:styleId="a5">
    <w:name w:val="page number"/>
    <w:basedOn w:val="a0"/>
    <w:semiHidden/>
    <w:rsid w:val="00F72DC1"/>
  </w:style>
  <w:style w:type="paragraph" w:styleId="a6">
    <w:name w:val="footer"/>
    <w:basedOn w:val="a"/>
    <w:semiHidden/>
    <w:rsid w:val="00F72DC1"/>
    <w:pPr>
      <w:tabs>
        <w:tab w:val="center" w:pos="4677"/>
        <w:tab w:val="right" w:pos="9355"/>
      </w:tabs>
    </w:pPr>
  </w:style>
  <w:style w:type="paragraph" w:styleId="a7">
    <w:name w:val="Title"/>
    <w:basedOn w:val="a"/>
    <w:qFormat/>
    <w:rsid w:val="00F72DC1"/>
    <w:pPr>
      <w:jc w:val="center"/>
    </w:pPr>
    <w:rPr>
      <w:b/>
      <w:bCs/>
      <w:sz w:val="32"/>
      <w:szCs w:val="32"/>
    </w:rPr>
  </w:style>
  <w:style w:type="paragraph" w:styleId="a8">
    <w:name w:val="footnote text"/>
    <w:basedOn w:val="a"/>
    <w:semiHidden/>
    <w:rsid w:val="00F72DC1"/>
    <w:rPr>
      <w:sz w:val="20"/>
      <w:szCs w:val="20"/>
    </w:rPr>
  </w:style>
  <w:style w:type="paragraph" w:styleId="a9">
    <w:name w:val="Body Text"/>
    <w:basedOn w:val="a"/>
    <w:semiHidden/>
    <w:rsid w:val="00F72DC1"/>
    <w:pPr>
      <w:jc w:val="both"/>
    </w:pPr>
    <w:rPr>
      <w:sz w:val="28"/>
    </w:rPr>
  </w:style>
  <w:style w:type="paragraph" w:styleId="aa">
    <w:name w:val="Body Text Indent"/>
    <w:basedOn w:val="a"/>
    <w:semiHidden/>
    <w:rsid w:val="00F72DC1"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rsid w:val="00F72DC1"/>
    <w:pPr>
      <w:ind w:left="960"/>
    </w:pPr>
  </w:style>
  <w:style w:type="paragraph" w:styleId="10">
    <w:name w:val="toc 1"/>
    <w:basedOn w:val="a"/>
    <w:next w:val="a"/>
    <w:autoRedefine/>
    <w:uiPriority w:val="39"/>
    <w:rsid w:val="00F72DC1"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uiPriority w:val="39"/>
    <w:rsid w:val="00F72DC1"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uiPriority w:val="39"/>
    <w:rsid w:val="00F72DC1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rsid w:val="00EF40E1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rsid w:val="00F72DC1"/>
    <w:pPr>
      <w:ind w:left="1200"/>
    </w:pPr>
  </w:style>
  <w:style w:type="paragraph" w:styleId="70">
    <w:name w:val="toc 7"/>
    <w:basedOn w:val="a"/>
    <w:next w:val="a"/>
    <w:autoRedefine/>
    <w:semiHidden/>
    <w:rsid w:val="00F72DC1"/>
    <w:pPr>
      <w:ind w:left="1440"/>
    </w:pPr>
  </w:style>
  <w:style w:type="paragraph" w:styleId="80">
    <w:name w:val="toc 8"/>
    <w:basedOn w:val="a"/>
    <w:next w:val="a"/>
    <w:autoRedefine/>
    <w:semiHidden/>
    <w:rsid w:val="00F72DC1"/>
    <w:pPr>
      <w:ind w:left="1680"/>
    </w:pPr>
  </w:style>
  <w:style w:type="paragraph" w:styleId="90">
    <w:name w:val="toc 9"/>
    <w:basedOn w:val="a"/>
    <w:next w:val="a"/>
    <w:autoRedefine/>
    <w:semiHidden/>
    <w:rsid w:val="00F72DC1"/>
    <w:pPr>
      <w:ind w:left="1920"/>
    </w:pPr>
  </w:style>
  <w:style w:type="paragraph" w:styleId="ab">
    <w:name w:val="Normal (Web)"/>
    <w:basedOn w:val="a"/>
    <w:uiPriority w:val="99"/>
    <w:rsid w:val="00F72DC1"/>
    <w:pPr>
      <w:spacing w:before="100" w:beforeAutospacing="1" w:after="100" w:afterAutospacing="1"/>
    </w:pPr>
  </w:style>
  <w:style w:type="character" w:styleId="ac">
    <w:name w:val="footnote reference"/>
    <w:basedOn w:val="a0"/>
    <w:semiHidden/>
    <w:rsid w:val="00F72DC1"/>
    <w:rPr>
      <w:vertAlign w:val="superscript"/>
    </w:rPr>
  </w:style>
  <w:style w:type="character" w:styleId="ad">
    <w:name w:val="Hyperlink"/>
    <w:basedOn w:val="a0"/>
    <w:uiPriority w:val="99"/>
    <w:rsid w:val="00F72DC1"/>
    <w:rPr>
      <w:color w:val="0000FF"/>
      <w:u w:val="single"/>
    </w:rPr>
  </w:style>
  <w:style w:type="paragraph" w:styleId="ae">
    <w:name w:val="Document Map"/>
    <w:basedOn w:val="a"/>
    <w:semiHidden/>
    <w:rsid w:val="00F72DC1"/>
    <w:pPr>
      <w:shd w:val="clear" w:color="auto" w:fill="000080"/>
    </w:pPr>
    <w:rPr>
      <w:rFonts w:ascii="Tahoma" w:hAnsi="Tahoma" w:cs="Tahoma"/>
    </w:rPr>
  </w:style>
  <w:style w:type="paragraph" w:styleId="af">
    <w:name w:val="List Paragraph"/>
    <w:basedOn w:val="a"/>
    <w:uiPriority w:val="1"/>
    <w:qFormat/>
    <w:rsid w:val="00473B8B"/>
    <w:pPr>
      <w:ind w:left="720"/>
      <w:contextualSpacing/>
    </w:pPr>
  </w:style>
  <w:style w:type="character" w:customStyle="1" w:styleId="dashed">
    <w:name w:val="dashed"/>
    <w:basedOn w:val="a0"/>
    <w:rsid w:val="00D86CA3"/>
  </w:style>
  <w:style w:type="character" w:customStyle="1" w:styleId="apple-converted-space">
    <w:name w:val="apple-converted-space"/>
    <w:basedOn w:val="a0"/>
    <w:rsid w:val="00D86CA3"/>
  </w:style>
  <w:style w:type="character" w:styleId="af0">
    <w:name w:val="Placeholder Text"/>
    <w:basedOn w:val="a0"/>
    <w:uiPriority w:val="99"/>
    <w:semiHidden/>
    <w:rsid w:val="00CE7782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CE7782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E7782"/>
    <w:rPr>
      <w:rFonts w:ascii="Tahoma" w:hAnsi="Tahoma" w:cs="Tahoma"/>
      <w:sz w:val="16"/>
      <w:szCs w:val="16"/>
    </w:rPr>
  </w:style>
  <w:style w:type="paragraph" w:styleId="af3">
    <w:name w:val="table of figures"/>
    <w:basedOn w:val="a"/>
    <w:next w:val="a"/>
    <w:uiPriority w:val="99"/>
    <w:semiHidden/>
    <w:unhideWhenUsed/>
    <w:rsid w:val="006861C5"/>
  </w:style>
  <w:style w:type="character" w:customStyle="1" w:styleId="a4">
    <w:name w:val="Верхний колонтитул Знак"/>
    <w:basedOn w:val="a0"/>
    <w:link w:val="a3"/>
    <w:uiPriority w:val="99"/>
    <w:rsid w:val="00726242"/>
    <w:rPr>
      <w:sz w:val="24"/>
      <w:szCs w:val="24"/>
    </w:rPr>
  </w:style>
  <w:style w:type="table" w:styleId="af4">
    <w:name w:val="Table Grid"/>
    <w:basedOn w:val="a1"/>
    <w:uiPriority w:val="59"/>
    <w:rsid w:val="0040076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5">
    <w:name w:val="Strong"/>
    <w:basedOn w:val="a0"/>
    <w:uiPriority w:val="22"/>
    <w:qFormat/>
    <w:rsid w:val="0040076D"/>
    <w:rPr>
      <w:b/>
      <w:bCs/>
    </w:rPr>
  </w:style>
  <w:style w:type="character" w:styleId="HTML">
    <w:name w:val="HTML Code"/>
    <w:basedOn w:val="a0"/>
    <w:uiPriority w:val="99"/>
    <w:semiHidden/>
    <w:unhideWhenUsed/>
    <w:rsid w:val="0085442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574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57426"/>
    <w:rPr>
      <w:rFonts w:ascii="Courier New" w:hAnsi="Courier New" w:cs="Courier New"/>
    </w:rPr>
  </w:style>
  <w:style w:type="paragraph" w:styleId="af6">
    <w:name w:val="caption"/>
    <w:basedOn w:val="a"/>
    <w:next w:val="a"/>
    <w:uiPriority w:val="35"/>
    <w:unhideWhenUsed/>
    <w:qFormat/>
    <w:rsid w:val="00E17A1E"/>
    <w:pPr>
      <w:spacing w:after="360"/>
    </w:pPr>
    <w:rPr>
      <w:b/>
      <w:bCs/>
      <w:szCs w:val="18"/>
    </w:rPr>
  </w:style>
  <w:style w:type="paragraph" w:styleId="af7">
    <w:name w:val="No Spacing"/>
    <w:uiPriority w:val="1"/>
    <w:qFormat/>
    <w:rsid w:val="00D15DD3"/>
    <w:rPr>
      <w:sz w:val="24"/>
      <w:szCs w:val="24"/>
    </w:rPr>
  </w:style>
  <w:style w:type="character" w:styleId="af8">
    <w:name w:val="Subtle Emphasis"/>
    <w:uiPriority w:val="19"/>
    <w:qFormat/>
    <w:rsid w:val="009677E8"/>
    <w:rPr>
      <w:b/>
      <w:color w:val="C00000"/>
      <w:lang w:val="en-US"/>
    </w:rPr>
  </w:style>
  <w:style w:type="paragraph" w:customStyle="1" w:styleId="af9">
    <w:name w:val="Код"/>
    <w:basedOn w:val="a"/>
    <w:link w:val="afa"/>
    <w:qFormat/>
    <w:rsid w:val="009677E8"/>
    <w:pPr>
      <w:shd w:val="clear" w:color="auto" w:fill="F2F2F2" w:themeFill="background1" w:themeFillShade="F2"/>
      <w:spacing w:line="276" w:lineRule="auto"/>
      <w:ind w:firstLine="709"/>
    </w:pPr>
    <w:rPr>
      <w:rFonts w:ascii="Consolas" w:eastAsiaTheme="minorEastAsia" w:hAnsi="Consolas" w:cstheme="minorBidi"/>
      <w:color w:val="002060"/>
      <w:szCs w:val="22"/>
      <w:lang w:eastAsia="en-US"/>
    </w:rPr>
  </w:style>
  <w:style w:type="character" w:customStyle="1" w:styleId="afa">
    <w:name w:val="Код Знак"/>
    <w:basedOn w:val="a0"/>
    <w:link w:val="af9"/>
    <w:rsid w:val="009677E8"/>
    <w:rPr>
      <w:rFonts w:ascii="Consolas" w:eastAsiaTheme="minorEastAsia" w:hAnsi="Consolas" w:cstheme="minorBidi"/>
      <w:color w:val="002060"/>
      <w:sz w:val="24"/>
      <w:szCs w:val="22"/>
      <w:shd w:val="clear" w:color="auto" w:fill="F2F2F2" w:themeFill="background1" w:themeFillShade="F2"/>
      <w:lang w:eastAsia="en-US"/>
    </w:rPr>
  </w:style>
  <w:style w:type="table" w:styleId="afb">
    <w:name w:val="Grid Table Light"/>
    <w:basedOn w:val="a1"/>
    <w:uiPriority w:val="40"/>
    <w:rsid w:val="001B6AF4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c">
    <w:name w:val="Рисунок"/>
    <w:basedOn w:val="a"/>
    <w:next w:val="a"/>
    <w:link w:val="afd"/>
    <w:qFormat/>
    <w:rsid w:val="0071571E"/>
    <w:pPr>
      <w:spacing w:line="360" w:lineRule="auto"/>
      <w:jc w:val="center"/>
    </w:pPr>
    <w:rPr>
      <w:rFonts w:asciiTheme="minorHAnsi" w:eastAsiaTheme="minorHAnsi" w:hAnsiTheme="minorHAnsi" w:cstheme="minorBidi"/>
      <w:noProof/>
      <w:szCs w:val="22"/>
    </w:rPr>
  </w:style>
  <w:style w:type="character" w:customStyle="1" w:styleId="afd">
    <w:name w:val="Рисунок Знак"/>
    <w:basedOn w:val="a0"/>
    <w:link w:val="afc"/>
    <w:rsid w:val="0071571E"/>
    <w:rPr>
      <w:rFonts w:asciiTheme="minorHAnsi" w:eastAsiaTheme="minorHAnsi" w:hAnsiTheme="minorHAnsi" w:cstheme="minorBidi"/>
      <w:noProof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1.emf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6;&#1072;&#1073;&#1086;&#1090;&#1072;\Stud.net\&#1056;&#1072;&#1079;&#1085;&#1086;&#1077;\&#1064;&#1072;&#1073;&#1083;&#1086;&#1085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0667A5-EA3A-46E5-87BE-8CC4C373D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Техническое задание</Template>
  <TotalTime>901</TotalTime>
  <Pages>15</Pages>
  <Words>2809</Words>
  <Characters>16013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Мультимедиа в образовательной организации</vt:lpstr>
    </vt:vector>
  </TitlesOfParts>
  <Company/>
  <LinksUpToDate>false</LinksUpToDate>
  <CharactersWithSpaces>18785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Мультимедиа в образовательной организации</dc:title>
  <dc:creator>noir</dc:creator>
  <cp:lastModifiedBy>User</cp:lastModifiedBy>
  <cp:revision>109</cp:revision>
  <cp:lastPrinted>2016-06-28T17:23:00Z</cp:lastPrinted>
  <dcterms:created xsi:type="dcterms:W3CDTF">2018-06-12T14:36:00Z</dcterms:created>
  <dcterms:modified xsi:type="dcterms:W3CDTF">2021-12-07T13:32:00Z</dcterms:modified>
</cp:coreProperties>
</file>